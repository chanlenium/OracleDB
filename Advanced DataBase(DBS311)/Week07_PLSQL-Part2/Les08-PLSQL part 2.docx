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3DBA" w14:textId="17B1940A" w:rsidR="00B968C9" w:rsidRDefault="00B968C9" w:rsidP="004466A1"/>
    <w:p w14:paraId="358B9E58" w14:textId="008DFF7F" w:rsidR="00DD7E85" w:rsidRDefault="00DD7E85" w:rsidP="004466A1"/>
    <w:p w14:paraId="4FFD183A" w14:textId="212F6B3A" w:rsidR="00DD7E85" w:rsidRDefault="00DD7E85" w:rsidP="004466A1">
      <w:r w:rsidRPr="00DD7E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CA4EE" wp14:editId="7368B4A1">
                <wp:simplePos x="0" y="0"/>
                <wp:positionH relativeFrom="margin">
                  <wp:posOffset>395043</wp:posOffset>
                </wp:positionH>
                <wp:positionV relativeFrom="paragraph">
                  <wp:posOffset>140497</wp:posOffset>
                </wp:positionV>
                <wp:extent cx="6015355" cy="1944813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15355" cy="19448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AACBD" w14:textId="48571AAC" w:rsidR="007D5237" w:rsidRPr="00DD7E85" w:rsidRDefault="007D5237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t>Store Procedure/Function</w:t>
                            </w: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br/>
                              <w:t>PL/SQL</w:t>
                            </w:r>
                          </w:p>
                          <w:p w14:paraId="6596C64C" w14:textId="77777777" w:rsidR="007D5237" w:rsidRPr="00DD7E85" w:rsidRDefault="007D5237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</w:pPr>
                          </w:p>
                          <w:p w14:paraId="78C2BFD7" w14:textId="515C863E" w:rsidR="007D5237" w:rsidRPr="00DD7E85" w:rsidRDefault="007D5237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  <w:t>Part 2</w:t>
                            </w:r>
                          </w:p>
                          <w:p w14:paraId="1D836506" w14:textId="77777777" w:rsidR="007D5237" w:rsidRDefault="007D5237" w:rsidP="00DD7E85">
                            <w:pPr>
                              <w:spacing w:line="204" w:lineRule="auto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A4EE" id="Title 1" o:spid="_x0000_s1026" style="position:absolute;margin-left:31.1pt;margin-top:11.05pt;width:473.6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" filled="f" stroked="f">
                <o:lock v:ext="edit" grouping="t"/>
                <v:textbox>
                  <w:txbxContent>
                    <w:p w14:paraId="611AACBD" w14:textId="48571AAC" w:rsidR="007D5237" w:rsidRPr="00DD7E85" w:rsidRDefault="007D5237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t>Store Procedure/Function</w:t>
                      </w: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br/>
                        <w:t>PL/SQL</w:t>
                      </w:r>
                    </w:p>
                    <w:p w14:paraId="6596C64C" w14:textId="77777777" w:rsidR="007D5237" w:rsidRPr="00DD7E85" w:rsidRDefault="007D5237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</w:pPr>
                    </w:p>
                    <w:p w14:paraId="78C2BFD7" w14:textId="515C863E" w:rsidR="007D5237" w:rsidRPr="00DD7E85" w:rsidRDefault="007D5237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  <w:t>Part 2</w:t>
                      </w:r>
                    </w:p>
                    <w:p w14:paraId="1D836506" w14:textId="77777777" w:rsidR="007D5237" w:rsidRDefault="007D5237" w:rsidP="00DD7E85">
                      <w:pPr>
                        <w:spacing w:line="204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(1)</w:t>
      </w:r>
    </w:p>
    <w:p w14:paraId="346D5C23" w14:textId="33315A1A" w:rsidR="00DD7E85" w:rsidRDefault="00DD7E85" w:rsidP="004466A1"/>
    <w:p w14:paraId="075A5C9C" w14:textId="309F72E3" w:rsidR="00DD7E85" w:rsidRDefault="00DD7E85" w:rsidP="004466A1"/>
    <w:p w14:paraId="70073A5D" w14:textId="60570210" w:rsidR="00DD7E85" w:rsidRDefault="00DD7E85" w:rsidP="004466A1"/>
    <w:p w14:paraId="04F6F875" w14:textId="11A64F6A" w:rsidR="00DD7E85" w:rsidRDefault="00DD7E85" w:rsidP="004466A1"/>
    <w:p w14:paraId="34413DBF" w14:textId="45EA909E" w:rsidR="00DD7E85" w:rsidRDefault="00DD7E85" w:rsidP="004466A1"/>
    <w:p w14:paraId="52BADB22" w14:textId="65758A1B" w:rsidR="00DD7E85" w:rsidRDefault="00DD7E85" w:rsidP="004466A1"/>
    <w:p w14:paraId="69401715" w14:textId="5AC26256" w:rsidR="00DD7E85" w:rsidRDefault="00DD7E85" w:rsidP="004466A1"/>
    <w:p w14:paraId="6E4351AF" w14:textId="27A19B9D" w:rsidR="00DD7E85" w:rsidRDefault="00DD7E85" w:rsidP="004466A1"/>
    <w:p w14:paraId="7DDBA561" w14:textId="6E648826" w:rsidR="00DD7E85" w:rsidRDefault="00DD7E85" w:rsidP="004466A1"/>
    <w:p w14:paraId="21C81B35" w14:textId="14C88E68" w:rsidR="00DD7E85" w:rsidRDefault="00DD7E85" w:rsidP="004466A1"/>
    <w:p w14:paraId="6D0BF090" w14:textId="7E18BAC5" w:rsidR="00DD7E85" w:rsidRDefault="00DD7E85" w:rsidP="004466A1"/>
    <w:p w14:paraId="15C21E84" w14:textId="531966AC" w:rsidR="00DD7E85" w:rsidRDefault="00DD7E85" w:rsidP="004466A1"/>
    <w:p w14:paraId="6A866126" w14:textId="77777777" w:rsidR="009113C0" w:rsidRPr="009113C0" w:rsidRDefault="009113C0">
      <w:pPr>
        <w:rPr>
          <w:sz w:val="96"/>
          <w:szCs w:val="96"/>
          <w:highlight w:val="yellow"/>
        </w:rPr>
      </w:pPr>
      <w:r w:rsidRPr="009113C0">
        <w:rPr>
          <w:sz w:val="96"/>
          <w:szCs w:val="96"/>
          <w:highlight w:val="yellow"/>
        </w:rPr>
        <w:t xml:space="preserve">OPEN UP ORACLE </w:t>
      </w:r>
    </w:p>
    <w:p w14:paraId="6D80071F" w14:textId="77777777" w:rsidR="009113C0" w:rsidRPr="009113C0" w:rsidRDefault="009113C0">
      <w:pPr>
        <w:rPr>
          <w:sz w:val="96"/>
          <w:szCs w:val="96"/>
          <w:highlight w:val="yellow"/>
        </w:rPr>
      </w:pPr>
    </w:p>
    <w:p w14:paraId="62223B4A" w14:textId="7777B23E" w:rsidR="00DD7E85" w:rsidRPr="009113C0" w:rsidRDefault="009113C0">
      <w:pPr>
        <w:rPr>
          <w:sz w:val="96"/>
          <w:szCs w:val="96"/>
        </w:rPr>
      </w:pPr>
      <w:r w:rsidRPr="009113C0">
        <w:rPr>
          <w:sz w:val="96"/>
          <w:szCs w:val="96"/>
          <w:highlight w:val="yellow"/>
        </w:rPr>
        <w:t>Then you can cut and paste and try these code examples</w:t>
      </w:r>
    </w:p>
    <w:p w14:paraId="5DFDF948" w14:textId="77777777" w:rsidR="009113C0" w:rsidRPr="009113C0" w:rsidRDefault="009113C0">
      <w:pPr>
        <w:rPr>
          <w:sz w:val="96"/>
          <w:szCs w:val="96"/>
        </w:rPr>
      </w:pPr>
    </w:p>
    <w:p w14:paraId="52ED4AEF" w14:textId="77777777" w:rsidR="009113C0" w:rsidRDefault="009113C0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>
        <w:br w:type="page"/>
      </w:r>
    </w:p>
    <w:p w14:paraId="12926226" w14:textId="0C3B1DA7" w:rsidR="00DD7E85" w:rsidRDefault="00DD7E85" w:rsidP="00DD7E85">
      <w:pPr>
        <w:pStyle w:val="Heading1"/>
      </w:pPr>
      <w:r>
        <w:lastRenderedPageBreak/>
        <w:t>AGENDA - topics</w:t>
      </w:r>
    </w:p>
    <w:p w14:paraId="35A4BC7A" w14:textId="540E2F94" w:rsidR="00DD7E85" w:rsidRDefault="00846EBE">
      <w:r>
        <w:t>(2)</w:t>
      </w:r>
    </w:p>
    <w:p w14:paraId="11C0988A" w14:textId="70E0F708" w:rsidR="00DD7E85" w:rsidRDefault="00DD7E85"/>
    <w:p w14:paraId="0171D96F" w14:textId="77777777" w:rsidR="00DD7E85" w:rsidRDefault="00DD7E85"/>
    <w:p w14:paraId="5909AF26" w14:textId="640FE2E8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Conditional Statements</w:t>
      </w:r>
    </w:p>
    <w:p w14:paraId="6A8B102E" w14:textId="5AD81C7E" w:rsidR="00DD7E85" w:rsidRDefault="00DD7E85" w:rsidP="00DD7E85">
      <w:pPr>
        <w:rPr>
          <w:sz w:val="40"/>
          <w:szCs w:val="40"/>
          <w:lang w:val="en-CA"/>
        </w:rPr>
      </w:pPr>
    </w:p>
    <w:p w14:paraId="2FC9EEF5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639124DC" w14:textId="7642521A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Iteration Statements</w:t>
      </w:r>
    </w:p>
    <w:p w14:paraId="137C6FDF" w14:textId="27DC7084" w:rsidR="00DD7E85" w:rsidRDefault="00DD7E85" w:rsidP="00DD7E85">
      <w:pPr>
        <w:rPr>
          <w:sz w:val="40"/>
          <w:szCs w:val="40"/>
        </w:rPr>
      </w:pPr>
    </w:p>
    <w:p w14:paraId="4ED53BC3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524006E1" w14:textId="6D626D66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Cursors</w:t>
      </w:r>
    </w:p>
    <w:p w14:paraId="19BF47A9" w14:textId="5A2CF0BD" w:rsidR="00DD7E85" w:rsidRDefault="00DD7E85" w:rsidP="00DD7E85">
      <w:pPr>
        <w:rPr>
          <w:sz w:val="40"/>
          <w:szCs w:val="40"/>
        </w:rPr>
      </w:pPr>
    </w:p>
    <w:p w14:paraId="091C7468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7D54C259" w14:textId="052504A0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User-defined Functions</w:t>
      </w:r>
    </w:p>
    <w:p w14:paraId="7007AA98" w14:textId="7128805A" w:rsidR="00DD7E85" w:rsidRDefault="00DD7E85">
      <w:r>
        <w:br w:type="page"/>
      </w:r>
    </w:p>
    <w:p w14:paraId="39D0F5B5" w14:textId="6335283D" w:rsidR="00DD7E85" w:rsidRDefault="00DD7E85" w:rsidP="00DD7E85">
      <w:pPr>
        <w:pStyle w:val="Heading1"/>
      </w:pPr>
      <w:r>
        <w:lastRenderedPageBreak/>
        <w:t>Conditional Statements  -- Repeat</w:t>
      </w:r>
      <w:r w:rsidR="00C81855">
        <w:t>/Review</w:t>
      </w:r>
    </w:p>
    <w:p w14:paraId="179BFCE6" w14:textId="2BEC3F0D" w:rsidR="00DD7E85" w:rsidRPr="00846EBE" w:rsidRDefault="00DD7E85">
      <w:pPr>
        <w:rPr>
          <w:sz w:val="18"/>
          <w:szCs w:val="18"/>
        </w:rPr>
      </w:pPr>
      <w:r w:rsidRPr="00846EBE">
        <w:rPr>
          <w:sz w:val="18"/>
          <w:szCs w:val="18"/>
        </w:rPr>
        <w:t>(3)</w:t>
      </w:r>
      <w:r w:rsidR="00846EBE" w:rsidRPr="00846EBE">
        <w:rPr>
          <w:sz w:val="18"/>
          <w:szCs w:val="18"/>
        </w:rPr>
        <w:t>(4 syntax)</w:t>
      </w:r>
    </w:p>
    <w:p w14:paraId="19C5367D" w14:textId="77777777" w:rsidR="00DD7E85" w:rsidRDefault="00DD7E85"/>
    <w:p w14:paraId="424C47FA" w14:textId="77777777" w:rsidR="00DD7E85" w:rsidRDefault="00DD7E85"/>
    <w:p w14:paraId="50BC6403" w14:textId="77777777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 xml:space="preserve">The search CASE statement executes the statement of the first true condition. </w:t>
      </w:r>
    </w:p>
    <w:p w14:paraId="7D596426" w14:textId="77777777" w:rsidR="00DD7E85" w:rsidRDefault="00DD7E85" w:rsidP="00DD7E85">
      <w:pPr>
        <w:rPr>
          <w:sz w:val="32"/>
          <w:szCs w:val="32"/>
        </w:rPr>
      </w:pPr>
    </w:p>
    <w:p w14:paraId="6E64DAD8" w14:textId="6963F885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>The remaining conditions are not evaluated after the first true condition.</w:t>
      </w:r>
    </w:p>
    <w:p w14:paraId="3B41E3C1" w14:textId="69CB29FE" w:rsidR="00DD7E85" w:rsidRDefault="00DD7E85" w:rsidP="00DD7E85">
      <w:pPr>
        <w:rPr>
          <w:sz w:val="32"/>
          <w:szCs w:val="32"/>
        </w:rPr>
      </w:pPr>
    </w:p>
    <w:p w14:paraId="3216EF08" w14:textId="1B4EDF08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Syntax</w:t>
      </w:r>
    </w:p>
    <w:p w14:paraId="3BCEE38A" w14:textId="0AFBF05D" w:rsidR="00DD7E85" w:rsidRDefault="00DD7E85" w:rsidP="00DD7E85">
      <w:pPr>
        <w:rPr>
          <w:sz w:val="32"/>
          <w:szCs w:val="32"/>
        </w:rPr>
      </w:pPr>
    </w:p>
    <w:p w14:paraId="3B986A2F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CASE</w:t>
      </w:r>
    </w:p>
    <w:p w14:paraId="612E57C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condition_1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49EA4ACE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condition_2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3C448EB0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>...</w:t>
      </w:r>
    </w:p>
    <w:p w14:paraId="2D22C53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condition_n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29F48934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 xml:space="preserve">[ </w:t>
      </w:r>
      <w:r w:rsidRPr="00DD7E85">
        <w:rPr>
          <w:b/>
          <w:bCs/>
          <w:sz w:val="32"/>
          <w:szCs w:val="32"/>
        </w:rPr>
        <w:t>ELSE</w:t>
      </w:r>
    </w:p>
    <w:p w14:paraId="2540488A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 xml:space="preserve">     </w:t>
      </w:r>
      <w:r w:rsidRPr="00DD7E85">
        <w:rPr>
          <w:sz w:val="32"/>
          <w:szCs w:val="32"/>
        </w:rPr>
        <w:tab/>
        <w:t>statements ]</w:t>
      </w:r>
    </w:p>
    <w:p w14:paraId="2E2B95E6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END</w:t>
      </w:r>
      <w:r w:rsidRPr="00DD7E85">
        <w:rPr>
          <w:sz w:val="32"/>
          <w:szCs w:val="32"/>
        </w:rPr>
        <w:t xml:space="preserve"> </w:t>
      </w:r>
      <w:r w:rsidRPr="00DD7E85">
        <w:rPr>
          <w:b/>
          <w:bCs/>
          <w:sz w:val="32"/>
          <w:szCs w:val="32"/>
        </w:rPr>
        <w:t>CASE</w:t>
      </w:r>
      <w:r w:rsidRPr="00DD7E85">
        <w:rPr>
          <w:sz w:val="32"/>
          <w:szCs w:val="32"/>
        </w:rPr>
        <w:t>;</w:t>
      </w:r>
    </w:p>
    <w:p w14:paraId="7E40E158" w14:textId="77777777" w:rsidR="00DD7E85" w:rsidRPr="00DD7E85" w:rsidRDefault="00DD7E85" w:rsidP="00DD7E85">
      <w:pPr>
        <w:rPr>
          <w:sz w:val="32"/>
          <w:szCs w:val="32"/>
          <w:lang w:val="en-CA"/>
        </w:rPr>
      </w:pPr>
    </w:p>
    <w:p w14:paraId="58D615D3" w14:textId="3DC82550" w:rsidR="00DD7E85" w:rsidRPr="00DD7E85" w:rsidRDefault="00DD7E85">
      <w:pPr>
        <w:rPr>
          <w:sz w:val="32"/>
          <w:szCs w:val="32"/>
        </w:rPr>
      </w:pPr>
      <w:r w:rsidRPr="00DD7E85">
        <w:rPr>
          <w:sz w:val="32"/>
          <w:szCs w:val="32"/>
        </w:rPr>
        <w:br w:type="page"/>
      </w:r>
    </w:p>
    <w:p w14:paraId="106EDD41" w14:textId="77777777" w:rsidR="00DD7E85" w:rsidRDefault="00DD7E85" w:rsidP="004466A1"/>
    <w:p w14:paraId="5B5F660C" w14:textId="077D4541" w:rsidR="00DD7E85" w:rsidRPr="00DD7E85" w:rsidRDefault="00DD7E85" w:rsidP="004466A1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Previous example:</w:t>
      </w:r>
    </w:p>
    <w:p w14:paraId="6BD676D9" w14:textId="5B7B4C4B" w:rsidR="00DD7E85" w:rsidRDefault="00CB6682" w:rsidP="004466A1">
      <w:r>
        <w:t>(6)</w:t>
      </w:r>
    </w:p>
    <w:p w14:paraId="61B020AA" w14:textId="14E469E9" w:rsidR="00DD7E85" w:rsidRDefault="00DD7E85" w:rsidP="004466A1"/>
    <w:p w14:paraId="19BFDD46" w14:textId="709880CC" w:rsidR="00CB6682" w:rsidRDefault="00CB6682" w:rsidP="004466A1"/>
    <w:p w14:paraId="2591FF0F" w14:textId="2E4D2F6D" w:rsidR="00CB6682" w:rsidRDefault="00CB6682" w:rsidP="004466A1">
      <w:r w:rsidRPr="00CB6682">
        <w:t>SET SERVEROUTPUT ON;</w:t>
      </w:r>
      <w:r>
        <w:t xml:space="preserve"> </w:t>
      </w:r>
      <w:r>
        <w:sym w:font="Wingdings" w:char="F0E7"/>
      </w:r>
      <w:r>
        <w:t xml:space="preserve"> reminder</w:t>
      </w:r>
    </w:p>
    <w:p w14:paraId="62214642" w14:textId="31912DC4" w:rsidR="00CB6682" w:rsidRDefault="00CB6682" w:rsidP="004466A1"/>
    <w:p w14:paraId="29957F3D" w14:textId="77777777" w:rsidR="00CB6682" w:rsidRDefault="00CB6682" w:rsidP="004466A1"/>
    <w:p w14:paraId="6A2414DE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DECLARE</w:t>
      </w:r>
    </w:p>
    <w:p w14:paraId="05417C91" w14:textId="77777777" w:rsidR="00DD7E85" w:rsidRPr="00DD7E85" w:rsidRDefault="00DD7E85" w:rsidP="00DD7E85">
      <w:pPr>
        <w:rPr>
          <w:lang w:val="en-CA"/>
        </w:rPr>
      </w:pPr>
      <w:r w:rsidRPr="00DD7E85">
        <w:t xml:space="preserve">  semester </w:t>
      </w:r>
      <w:r w:rsidRPr="00DD7E85">
        <w:rPr>
          <w:b/>
          <w:bCs/>
        </w:rPr>
        <w:t>CHAR</w:t>
      </w:r>
      <w:r w:rsidRPr="00DD7E85">
        <w:t>(1);</w:t>
      </w:r>
    </w:p>
    <w:p w14:paraId="3C547A14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BEGIN</w:t>
      </w:r>
    </w:p>
    <w:p w14:paraId="0FDC1BF9" w14:textId="3E1CDFCB" w:rsidR="00DD7E85" w:rsidRPr="00DD7E85" w:rsidRDefault="00DD7E85" w:rsidP="00DD7E85">
      <w:pPr>
        <w:rPr>
          <w:lang w:val="en-CA"/>
        </w:rPr>
      </w:pPr>
      <w:r w:rsidRPr="00DD7E85">
        <w:t xml:space="preserve">  semester := 'S’;</w:t>
      </w:r>
      <w:r w:rsidR="00846EBE">
        <w:tab/>
      </w:r>
      <w:r w:rsidR="00846EBE">
        <w:tab/>
      </w:r>
      <w:r w:rsidR="00846EBE">
        <w:tab/>
        <w:t>-- defined semester with value S</w:t>
      </w:r>
    </w:p>
    <w:p w14:paraId="0A29D69C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CASE</w:t>
      </w:r>
      <w:r w:rsidRPr="00DD7E85">
        <w:t xml:space="preserve"> </w:t>
      </w:r>
    </w:p>
    <w:p w14:paraId="021AC62A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'F' </w:t>
      </w:r>
      <w:r w:rsidRPr="00DD7E85">
        <w:rPr>
          <w:b/>
          <w:bCs/>
        </w:rPr>
        <w:t>THEN</w:t>
      </w:r>
      <w:r w:rsidRPr="00DD7E85">
        <w:t xml:space="preserve"> DBMS_OUTPUT.PUT_LINE('Fall Term');</w:t>
      </w:r>
    </w:p>
    <w:p w14:paraId="5830E22B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'W' </w:t>
      </w:r>
      <w:r w:rsidRPr="00DD7E85">
        <w:rPr>
          <w:b/>
          <w:bCs/>
        </w:rPr>
        <w:t>THEN</w:t>
      </w:r>
      <w:r w:rsidRPr="00DD7E85">
        <w:t xml:space="preserve"> DBMS_OUTPUT.PUT_LINE('Winter Term');</w:t>
      </w:r>
    </w:p>
    <w:p w14:paraId="66616C34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'S' </w:t>
      </w:r>
      <w:r w:rsidRPr="00DD7E85">
        <w:rPr>
          <w:b/>
          <w:bCs/>
        </w:rPr>
        <w:t>THEN</w:t>
      </w:r>
      <w:r w:rsidRPr="00DD7E85">
        <w:t xml:space="preserve"> DBMS_OUTPUT.PUT_LINE('Summer Term');</w:t>
      </w:r>
    </w:p>
    <w:p w14:paraId="4280FCE7" w14:textId="19E9F700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ELSE</w:t>
      </w:r>
      <w:r w:rsidRPr="00DD7E85">
        <w:t xml:space="preserve"> DBMS_OUTPUT.PUT_LINE</w:t>
      </w:r>
      <w:r>
        <w:t xml:space="preserve"> </w:t>
      </w:r>
      <w:r w:rsidRPr="00DD7E85">
        <w:t>('Wrong Value');</w:t>
      </w:r>
    </w:p>
    <w:p w14:paraId="697306FA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END CASE</w:t>
      </w:r>
      <w:r w:rsidRPr="00DD7E85">
        <w:t>;</w:t>
      </w:r>
    </w:p>
    <w:p w14:paraId="7CDF9596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END</w:t>
      </w:r>
      <w:r w:rsidRPr="00DD7E85">
        <w:t>;</w:t>
      </w:r>
    </w:p>
    <w:p w14:paraId="455BEE75" w14:textId="72D7E0E2" w:rsidR="00DD7E85" w:rsidRDefault="00DD7E85" w:rsidP="004466A1"/>
    <w:p w14:paraId="5EDB2AE5" w14:textId="19098982" w:rsidR="00DD7E85" w:rsidRDefault="00DD7E85" w:rsidP="004466A1"/>
    <w:p w14:paraId="1DECEC70" w14:textId="2320491E" w:rsidR="00DD7E85" w:rsidRPr="00846EBE" w:rsidRDefault="00CB6682" w:rsidP="004466A1">
      <w:pPr>
        <w:rPr>
          <w:b/>
          <w:bCs/>
        </w:rPr>
      </w:pPr>
      <w:r>
        <w:t xml:space="preserve">BUT … what if it is none of the choices   </w:t>
      </w:r>
      <w:r w:rsidRPr="00846EBE">
        <w:rPr>
          <w:b/>
          <w:bCs/>
          <w:highlight w:val="yellow"/>
        </w:rPr>
        <w:t>Do an exception</w:t>
      </w:r>
    </w:p>
    <w:p w14:paraId="7649838C" w14:textId="7D4892E2" w:rsidR="00CB6682" w:rsidRDefault="00CB6682" w:rsidP="004466A1"/>
    <w:p w14:paraId="0F19F912" w14:textId="77777777" w:rsidR="00CB6682" w:rsidRDefault="00CB6682" w:rsidP="00CB6682">
      <w:r>
        <w:t>DECLARE</w:t>
      </w:r>
    </w:p>
    <w:p w14:paraId="7274CE20" w14:textId="77777777" w:rsidR="00CB6682" w:rsidRDefault="00CB6682" w:rsidP="00CB6682">
      <w:r>
        <w:t xml:space="preserve">  semester CHAR(1);</w:t>
      </w:r>
    </w:p>
    <w:p w14:paraId="0614905F" w14:textId="77777777" w:rsidR="00CB6682" w:rsidRDefault="00CB6682" w:rsidP="00CB6682">
      <w:r>
        <w:t>BEGIN</w:t>
      </w:r>
    </w:p>
    <w:p w14:paraId="5DF351F8" w14:textId="6651823C" w:rsidR="00CB6682" w:rsidRDefault="00CB6682" w:rsidP="00CB6682">
      <w:r>
        <w:t xml:space="preserve">  semester := </w:t>
      </w:r>
      <w:r w:rsidRPr="00CB6682">
        <w:rPr>
          <w:highlight w:val="yellow"/>
        </w:rPr>
        <w:t>'J';</w:t>
      </w:r>
      <w:r>
        <w:t xml:space="preserve">   -- change choice</w:t>
      </w:r>
    </w:p>
    <w:p w14:paraId="5A9C7F8B" w14:textId="77777777" w:rsidR="00CB6682" w:rsidRDefault="00CB6682" w:rsidP="00CB6682">
      <w:r>
        <w:t xml:space="preserve">  CASE </w:t>
      </w:r>
    </w:p>
    <w:p w14:paraId="40D5D947" w14:textId="77777777" w:rsidR="00CB6682" w:rsidRDefault="00CB6682" w:rsidP="00CB6682">
      <w:r>
        <w:t xml:space="preserve">    WHEN semester = 'F' THEN DBMS_OUTPUT.PUT_LINE('Fall Term');</w:t>
      </w:r>
    </w:p>
    <w:p w14:paraId="66FD5434" w14:textId="77777777" w:rsidR="00CB6682" w:rsidRDefault="00CB6682" w:rsidP="00CB6682">
      <w:r>
        <w:t xml:space="preserve">    WHEN semester = 'W' THEN DBMS_OUTPUT.PUT_LINE('Winter Term');</w:t>
      </w:r>
    </w:p>
    <w:p w14:paraId="1F943FCF" w14:textId="77777777" w:rsidR="00CB6682" w:rsidRDefault="00CB6682" w:rsidP="00CB6682">
      <w:r>
        <w:t xml:space="preserve">    WHEN semester = 'S' THEN DBMS_OUTPUT.PUT_LINE('Summer Term');</w:t>
      </w:r>
    </w:p>
    <w:p w14:paraId="1560B7C7" w14:textId="1AB314BA" w:rsidR="00CB6682" w:rsidRDefault="00CB6682" w:rsidP="00CB6682">
      <w:r>
        <w:t xml:space="preserve">    --ELSE DBMS_OUTPUT.PUT_LINE ('Wrong Value');  </w:t>
      </w:r>
      <w:r w:rsidRPr="00CB6682">
        <w:rPr>
          <w:highlight w:val="yellow"/>
        </w:rPr>
        <w:t>remove this line</w:t>
      </w:r>
    </w:p>
    <w:p w14:paraId="3A76FD06" w14:textId="77777777" w:rsidR="00CB6682" w:rsidRDefault="00CB6682" w:rsidP="00CB6682">
      <w:r>
        <w:t xml:space="preserve">  END CASE;</w:t>
      </w:r>
    </w:p>
    <w:p w14:paraId="053DB547" w14:textId="77777777" w:rsidR="00CB6682" w:rsidRDefault="00CB6682" w:rsidP="00CB6682">
      <w:r>
        <w:t xml:space="preserve">  </w:t>
      </w:r>
    </w:p>
    <w:p w14:paraId="01D59DB5" w14:textId="07633D92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>EXCEPTION</w:t>
      </w:r>
    </w:p>
    <w:p w14:paraId="7B0FEA03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</w:t>
      </w:r>
    </w:p>
    <w:p w14:paraId="2C917D50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WHEN CASE_NOT_FOUND THEN</w:t>
      </w:r>
    </w:p>
    <w:p w14:paraId="64813928" w14:textId="77777777" w:rsidR="00CB6682" w:rsidRDefault="00CB6682" w:rsidP="00CB6682">
      <w:r w:rsidRPr="00CB6682">
        <w:rPr>
          <w:highlight w:val="yellow"/>
        </w:rPr>
        <w:t xml:space="preserve">    DBMS_OUTPUT.PUT_LINE('No Semester Found');</w:t>
      </w:r>
    </w:p>
    <w:p w14:paraId="1F734D8B" w14:textId="77777777" w:rsidR="00CB6682" w:rsidRDefault="00CB6682" w:rsidP="00CB6682"/>
    <w:p w14:paraId="6437E036" w14:textId="2B6010DA" w:rsidR="00CB6682" w:rsidRDefault="00CB6682" w:rsidP="00CB6682">
      <w:r>
        <w:t>END;</w:t>
      </w:r>
    </w:p>
    <w:p w14:paraId="5369A9CF" w14:textId="17A43A73" w:rsidR="00DD7E85" w:rsidRDefault="00DD7E85" w:rsidP="004466A1"/>
    <w:p w14:paraId="126315DD" w14:textId="290461E9" w:rsidR="00CB6682" w:rsidRDefault="00CB6682">
      <w:r>
        <w:br w:type="page"/>
      </w:r>
    </w:p>
    <w:p w14:paraId="07A045D8" w14:textId="01153B65" w:rsidR="00DD7E85" w:rsidRPr="00CB6682" w:rsidRDefault="00CB6682" w:rsidP="004466A1">
      <w:pPr>
        <w:rPr>
          <w:sz w:val="72"/>
          <w:szCs w:val="72"/>
        </w:rPr>
      </w:pPr>
      <w:r w:rsidRPr="00CB6682">
        <w:rPr>
          <w:sz w:val="72"/>
          <w:szCs w:val="72"/>
          <w:highlight w:val="yellow"/>
        </w:rPr>
        <w:lastRenderedPageBreak/>
        <w:t>2</w:t>
      </w:r>
      <w:r w:rsidRPr="00CB6682">
        <w:rPr>
          <w:sz w:val="72"/>
          <w:szCs w:val="72"/>
          <w:highlight w:val="yellow"/>
        </w:rPr>
        <w:tab/>
        <w:t>Iteration Statements</w:t>
      </w:r>
    </w:p>
    <w:p w14:paraId="7810D63C" w14:textId="60675138" w:rsidR="00DD7E85" w:rsidRDefault="00CB6682" w:rsidP="004466A1">
      <w:r>
        <w:t>(7)</w:t>
      </w:r>
    </w:p>
    <w:p w14:paraId="76A3B166" w14:textId="00D99104" w:rsidR="00CB6682" w:rsidRDefault="00CB6682" w:rsidP="004466A1"/>
    <w:p w14:paraId="359CFCC7" w14:textId="432F98E5" w:rsidR="00CB6682" w:rsidRDefault="00CB6682">
      <w:r>
        <w:br w:type="page"/>
      </w:r>
    </w:p>
    <w:p w14:paraId="140951A6" w14:textId="54EFC1C5" w:rsidR="00CB6682" w:rsidRDefault="00CB6682" w:rsidP="00CB6682">
      <w:pPr>
        <w:pStyle w:val="Heading1"/>
      </w:pPr>
      <w:r>
        <w:lastRenderedPageBreak/>
        <w:t>LOOP Statements</w:t>
      </w:r>
    </w:p>
    <w:p w14:paraId="0CE99715" w14:textId="6FF1F816" w:rsidR="00CB6682" w:rsidRDefault="00CB6682" w:rsidP="004466A1">
      <w:r>
        <w:t>(8)</w:t>
      </w:r>
    </w:p>
    <w:p w14:paraId="30C76099" w14:textId="6BD1AA1E" w:rsidR="00CB6682" w:rsidRDefault="00CB6682" w:rsidP="004466A1"/>
    <w:p w14:paraId="65782740" w14:textId="6571D8F3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>Same as any other programming language</w:t>
      </w:r>
    </w:p>
    <w:p w14:paraId="5B9CCD93" w14:textId="6570085E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 xml:space="preserve">Same as SELECT in SQL in what it does  </w:t>
      </w:r>
      <w:r w:rsidR="009113C0">
        <w:rPr>
          <w:sz w:val="32"/>
          <w:szCs w:val="32"/>
        </w:rPr>
        <w:t xml:space="preserve">-- </w:t>
      </w:r>
      <w:r w:rsidRPr="00CB6682">
        <w:rPr>
          <w:sz w:val="32"/>
          <w:szCs w:val="32"/>
        </w:rPr>
        <w:t xml:space="preserve"> it loops</w:t>
      </w:r>
    </w:p>
    <w:p w14:paraId="40D6E7C0" w14:textId="453A3420" w:rsidR="00CB6682" w:rsidRDefault="00CB6682" w:rsidP="004466A1"/>
    <w:p w14:paraId="64EE887D" w14:textId="44E6F21E" w:rsidR="00CB6682" w:rsidRDefault="00CB6682" w:rsidP="004466A1"/>
    <w:p w14:paraId="6AE33DCA" w14:textId="2AC666DE" w:rsidR="008A74F6" w:rsidRDefault="008A74F6" w:rsidP="004466A1"/>
    <w:p w14:paraId="18652F7D" w14:textId="03BE1D65" w:rsidR="008A74F6" w:rsidRDefault="008A74F6" w:rsidP="004466A1">
      <w:r>
        <w:t>LOOP and variations to loop processing</w:t>
      </w:r>
    </w:p>
    <w:p w14:paraId="2F7A5521" w14:textId="032097A0" w:rsidR="008A74F6" w:rsidRDefault="008A74F6" w:rsidP="004466A1"/>
    <w:p w14:paraId="1465974A" w14:textId="77777777" w:rsidR="008A74F6" w:rsidRDefault="008A74F6" w:rsidP="004466A1"/>
    <w:p w14:paraId="7AF785D5" w14:textId="77777777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>A LOOP statements runs a series of statements multiple times.</w:t>
      </w:r>
    </w:p>
    <w:p w14:paraId="04D62CD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Basic</w:t>
      </w:r>
      <w:r w:rsidRPr="00CB6682">
        <w:t xml:space="preserve"> LOOP</w:t>
      </w:r>
    </w:p>
    <w:p w14:paraId="27834D09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FOR</w:t>
      </w:r>
      <w:r w:rsidRPr="00CB6682">
        <w:t xml:space="preserve"> LOOP</w:t>
      </w:r>
    </w:p>
    <w:p w14:paraId="732F21B1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Cursor FOR</w:t>
      </w:r>
      <w:r w:rsidRPr="00CB6682">
        <w:t xml:space="preserve"> LOOP</w:t>
      </w:r>
    </w:p>
    <w:p w14:paraId="722C71D1" w14:textId="2DF70D96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WHILE</w:t>
      </w:r>
      <w:r w:rsidRPr="00CB6682">
        <w:t xml:space="preserve"> LOOP</w:t>
      </w:r>
    </w:p>
    <w:p w14:paraId="79D0F5BA" w14:textId="3613041D" w:rsidR="00CB6682" w:rsidRDefault="00CB6682" w:rsidP="00CB6682">
      <w:pPr>
        <w:rPr>
          <w:lang w:val="en-CA"/>
        </w:rPr>
      </w:pPr>
    </w:p>
    <w:p w14:paraId="12919358" w14:textId="0A70C552" w:rsidR="00846EBE" w:rsidRDefault="00846EBE" w:rsidP="00CB6682">
      <w:pPr>
        <w:rPr>
          <w:lang w:val="en-CA"/>
        </w:rPr>
      </w:pPr>
    </w:p>
    <w:p w14:paraId="234E8A5F" w14:textId="77777777" w:rsidR="00846EBE" w:rsidRPr="00CB6682" w:rsidRDefault="00846EBE" w:rsidP="00CB6682">
      <w:pPr>
        <w:rPr>
          <w:lang w:val="en-CA"/>
        </w:rPr>
      </w:pPr>
    </w:p>
    <w:p w14:paraId="2E175C22" w14:textId="1E296BA3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Statement </w:t>
      </w:r>
      <w:r w:rsidR="00846EBE">
        <w:t xml:space="preserve">or conditions </w:t>
      </w:r>
      <w:r w:rsidRPr="00CB6682">
        <w:t>to exit a loop:</w:t>
      </w:r>
    </w:p>
    <w:p w14:paraId="51364BE8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</w:t>
      </w:r>
    </w:p>
    <w:p w14:paraId="2B0AEF08" w14:textId="7D166665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 WHEN</w:t>
      </w:r>
    </w:p>
    <w:p w14:paraId="5F632CEC" w14:textId="139FA90F" w:rsidR="00CB6682" w:rsidRDefault="00CB6682" w:rsidP="00CB6682">
      <w:pPr>
        <w:rPr>
          <w:lang w:val="en-CA"/>
        </w:rPr>
      </w:pPr>
    </w:p>
    <w:p w14:paraId="6F257119" w14:textId="77777777" w:rsidR="00846EBE" w:rsidRDefault="00846EBE" w:rsidP="00CB6682">
      <w:pPr>
        <w:rPr>
          <w:lang w:val="en-CA"/>
        </w:rPr>
      </w:pPr>
    </w:p>
    <w:p w14:paraId="09C7FE06" w14:textId="77777777" w:rsidR="00846EBE" w:rsidRPr="00CB6682" w:rsidRDefault="00846EBE" w:rsidP="00CB6682">
      <w:pPr>
        <w:rPr>
          <w:lang w:val="en-CA"/>
        </w:rPr>
      </w:pPr>
    </w:p>
    <w:p w14:paraId="5D80C106" w14:textId="6F4DB82E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The statements that exits the </w:t>
      </w:r>
      <w:r w:rsidRPr="00846EBE">
        <w:rPr>
          <w:highlight w:val="yellow"/>
        </w:rPr>
        <w:t>current iteration</w:t>
      </w:r>
      <w:r w:rsidRPr="00CB6682">
        <w:t xml:space="preserve"> of a loop </w:t>
      </w:r>
      <w:r w:rsidR="00846EBE">
        <w:t xml:space="preserve">only </w:t>
      </w:r>
      <w:r w:rsidRPr="00CB6682">
        <w:t>and skips to the next iteration.</w:t>
      </w:r>
    </w:p>
    <w:p w14:paraId="2F79E915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</w:t>
      </w:r>
    </w:p>
    <w:p w14:paraId="72EFA5A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 WHEN</w:t>
      </w:r>
    </w:p>
    <w:p w14:paraId="11C94D08" w14:textId="77777777" w:rsidR="00CB6682" w:rsidRDefault="00CB6682" w:rsidP="004466A1"/>
    <w:p w14:paraId="4F9F420D" w14:textId="1869B446" w:rsidR="008A74F6" w:rsidRDefault="008A74F6">
      <w:r>
        <w:br w:type="page"/>
      </w:r>
    </w:p>
    <w:p w14:paraId="0E45A6A2" w14:textId="77777777" w:rsidR="007043D4" w:rsidRDefault="007043D4" w:rsidP="007043D4">
      <w:pPr>
        <w:pStyle w:val="Heading1"/>
      </w:pPr>
      <w:r>
        <w:lastRenderedPageBreak/>
        <w:t>Basic LOOP</w:t>
      </w:r>
    </w:p>
    <w:p w14:paraId="621C3B46" w14:textId="65CD410E" w:rsidR="008A74F6" w:rsidRPr="008A74F6" w:rsidRDefault="008A74F6" w:rsidP="008A74F6">
      <w:r w:rsidRPr="008A74F6">
        <w:t>(9)</w:t>
      </w:r>
    </w:p>
    <w:p w14:paraId="527685B9" w14:textId="77777777" w:rsidR="008A74F6" w:rsidRDefault="008A74F6" w:rsidP="008A74F6">
      <w:pPr>
        <w:rPr>
          <w:sz w:val="40"/>
          <w:szCs w:val="40"/>
        </w:rPr>
      </w:pPr>
    </w:p>
    <w:p w14:paraId="666A25F8" w14:textId="701AE2AA" w:rsidR="008A74F6" w:rsidRPr="008A74F6" w:rsidRDefault="008A74F6" w:rsidP="008A74F6">
      <w:pPr>
        <w:rPr>
          <w:sz w:val="40"/>
          <w:szCs w:val="40"/>
          <w:lang w:val="en-CA"/>
        </w:rPr>
      </w:pPr>
      <w:r w:rsidRPr="008A74F6">
        <w:rPr>
          <w:sz w:val="40"/>
          <w:szCs w:val="40"/>
        </w:rPr>
        <w:t>The loop executes the statements until an EXIT statement terminates the loop execution or an exception is raised.</w:t>
      </w:r>
    </w:p>
    <w:p w14:paraId="2A35A95D" w14:textId="77777777" w:rsidR="00CB6682" w:rsidRPr="008A74F6" w:rsidRDefault="00CB6682" w:rsidP="004466A1">
      <w:pPr>
        <w:rPr>
          <w:sz w:val="40"/>
          <w:szCs w:val="40"/>
        </w:rPr>
      </w:pPr>
    </w:p>
    <w:p w14:paraId="76C05D4B" w14:textId="7BD62992" w:rsidR="00CB6682" w:rsidRDefault="008A74F6" w:rsidP="008A74F6">
      <w:pPr>
        <w:ind w:firstLine="720"/>
        <w:rPr>
          <w:sz w:val="40"/>
          <w:szCs w:val="40"/>
        </w:rPr>
      </w:pPr>
      <w:r w:rsidRPr="008A74F6">
        <w:rPr>
          <w:sz w:val="40"/>
          <w:szCs w:val="40"/>
          <w:highlight w:val="yellow"/>
        </w:rPr>
        <w:t>Just like other programming languages</w:t>
      </w:r>
    </w:p>
    <w:p w14:paraId="6205CBDC" w14:textId="136AA0A6" w:rsidR="008A74F6" w:rsidRDefault="008A74F6" w:rsidP="004466A1">
      <w:pPr>
        <w:rPr>
          <w:sz w:val="40"/>
          <w:szCs w:val="40"/>
        </w:rPr>
      </w:pPr>
    </w:p>
    <w:p w14:paraId="7CA1BF17" w14:textId="20764579" w:rsidR="008A74F6" w:rsidRPr="008A74F6" w:rsidRDefault="008A74F6" w:rsidP="004466A1">
      <w:pPr>
        <w:rPr>
          <w:sz w:val="40"/>
          <w:szCs w:val="40"/>
        </w:rPr>
      </w:pPr>
      <w:r w:rsidRPr="008A74F6">
        <w:rPr>
          <w:sz w:val="40"/>
          <w:szCs w:val="40"/>
        </w:rPr>
        <w:t>The EXIT statement terminates the loop and transfers the control to the end of the current loop</w:t>
      </w:r>
    </w:p>
    <w:p w14:paraId="2F140DE4" w14:textId="2F65A791" w:rsidR="00CB6682" w:rsidRDefault="00CB6682" w:rsidP="004466A1"/>
    <w:p w14:paraId="69DA20F1" w14:textId="702EB163" w:rsidR="00CB6682" w:rsidRDefault="00CB6682" w:rsidP="004466A1"/>
    <w:p w14:paraId="4A581C20" w14:textId="57BE8DD5" w:rsidR="008A74F6" w:rsidRDefault="008A74F6" w:rsidP="004466A1">
      <w:r>
        <w:t>Look at a sample</w:t>
      </w:r>
    </w:p>
    <w:p w14:paraId="3DF4424A" w14:textId="77777777" w:rsidR="008A74F6" w:rsidRDefault="008A74F6"/>
    <w:p w14:paraId="088FFC0E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DECLARE</w:t>
      </w:r>
    </w:p>
    <w:p w14:paraId="16C552F2" w14:textId="2EDEF109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counter </w:t>
      </w:r>
      <w:r w:rsidRPr="008A74F6">
        <w:rPr>
          <w:b/>
          <w:bCs/>
          <w:sz w:val="32"/>
          <w:szCs w:val="32"/>
        </w:rPr>
        <w:t>NUMBER</w:t>
      </w:r>
      <w:r w:rsidRPr="008A74F6">
        <w:rPr>
          <w:sz w:val="32"/>
          <w:szCs w:val="32"/>
        </w:rPr>
        <w:t xml:space="preserve"> := 3;</w:t>
      </w:r>
      <w:r>
        <w:rPr>
          <w:sz w:val="32"/>
          <w:szCs w:val="32"/>
        </w:rPr>
        <w:t xml:space="preserve">  -- setting counter to 3</w:t>
      </w:r>
    </w:p>
    <w:p w14:paraId="3A7C951E" w14:textId="77777777" w:rsidR="008A74F6" w:rsidRDefault="008A74F6" w:rsidP="008A74F6">
      <w:pPr>
        <w:rPr>
          <w:sz w:val="32"/>
          <w:szCs w:val="32"/>
        </w:rPr>
      </w:pPr>
    </w:p>
    <w:p w14:paraId="2B0BC7AF" w14:textId="39D1A390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>BEGIN</w:t>
      </w:r>
    </w:p>
    <w:p w14:paraId="7DF86022" w14:textId="002AF512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 ('---- Count Down -----');</w:t>
      </w:r>
      <w:r>
        <w:rPr>
          <w:sz w:val="32"/>
          <w:szCs w:val="32"/>
        </w:rPr>
        <w:t xml:space="preserve"> -- put up a title</w:t>
      </w:r>
    </w:p>
    <w:p w14:paraId="21E93FF2" w14:textId="77777777" w:rsidR="008A74F6" w:rsidRDefault="008A74F6" w:rsidP="008A74F6">
      <w:pPr>
        <w:rPr>
          <w:sz w:val="32"/>
          <w:szCs w:val="32"/>
        </w:rPr>
      </w:pPr>
      <w:r w:rsidRPr="008A74F6">
        <w:rPr>
          <w:sz w:val="32"/>
          <w:szCs w:val="32"/>
        </w:rPr>
        <w:t xml:space="preserve"> </w:t>
      </w:r>
    </w:p>
    <w:p w14:paraId="3C8CF735" w14:textId="4B3108C1" w:rsidR="008A74F6" w:rsidRDefault="008A74F6" w:rsidP="008A74F6">
      <w:pPr>
        <w:rPr>
          <w:b/>
          <w:bCs/>
          <w:sz w:val="32"/>
          <w:szCs w:val="32"/>
          <w:highlight w:val="yellow"/>
        </w:rPr>
      </w:pPr>
      <w:r w:rsidRPr="008A74F6">
        <w:rPr>
          <w:sz w:val="32"/>
          <w:szCs w:val="32"/>
        </w:rPr>
        <w:t xml:space="preserve"> </w:t>
      </w:r>
      <w:r w:rsidRPr="008A74F6">
        <w:rPr>
          <w:b/>
          <w:bCs/>
          <w:sz w:val="32"/>
          <w:szCs w:val="32"/>
          <w:highlight w:val="yellow"/>
        </w:rPr>
        <w:t>LOOP</w:t>
      </w:r>
    </w:p>
    <w:p w14:paraId="3329BEBD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06F473AA" w14:textId="1F978481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DBMS_OUTPUT.PUT_LINE ('</w:t>
      </w:r>
      <w:r w:rsidR="00660088">
        <w:rPr>
          <w:sz w:val="32"/>
          <w:szCs w:val="32"/>
          <w:highlight w:val="yellow"/>
        </w:rPr>
        <w:t>COUNTER #</w:t>
      </w:r>
      <w:r w:rsidRPr="008A74F6">
        <w:rPr>
          <w:sz w:val="32"/>
          <w:szCs w:val="32"/>
          <w:highlight w:val="yellow"/>
        </w:rPr>
        <w:t>: ' || counter); -- shows loop value</w:t>
      </w:r>
    </w:p>
    <w:p w14:paraId="6B05F834" w14:textId="63871E57" w:rsidR="008A74F6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  counter := counter - 1;</w:t>
      </w:r>
    </w:p>
    <w:p w14:paraId="51A3ECF6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5F0FCC9D" w14:textId="1352F154" w:rsidR="008A74F6" w:rsidRPr="008A74F6" w:rsidRDefault="00660088" w:rsidP="008A74F6">
      <w:pPr>
        <w:rPr>
          <w:sz w:val="32"/>
          <w:szCs w:val="32"/>
          <w:highlight w:val="yellow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0D3FE" wp14:editId="1D49991A">
                <wp:simplePos x="0" y="0"/>
                <wp:positionH relativeFrom="column">
                  <wp:posOffset>3669030</wp:posOffset>
                </wp:positionH>
                <wp:positionV relativeFrom="paragraph">
                  <wp:posOffset>93980</wp:posOffset>
                </wp:positionV>
                <wp:extent cx="2495550" cy="762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1644" w14:textId="34B24374" w:rsidR="007D5237" w:rsidRDefault="007D5237">
                            <w:r>
                              <w:t>Exiting out of a loop when you know the condition was considered bad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0D3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88.9pt;margin-top:7.4pt;width:196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" fillcolor="white [3201]" strokecolor="#c0504d [3205]" strokeweight="2pt">
                <v:textbox>
                  <w:txbxContent>
                    <w:p w14:paraId="459B1644" w14:textId="34B24374" w:rsidR="007D5237" w:rsidRDefault="007D5237">
                      <w:r>
                        <w:t>Exiting out of a loop when you know the condition was considered bad form</w:t>
                      </w:r>
                    </w:p>
                  </w:txbxContent>
                </v:textbox>
              </v:shape>
            </w:pict>
          </mc:Fallback>
        </mc:AlternateContent>
      </w:r>
      <w:r w:rsidR="008A74F6" w:rsidRPr="008A74F6">
        <w:rPr>
          <w:sz w:val="32"/>
          <w:szCs w:val="32"/>
          <w:highlight w:val="yellow"/>
        </w:rPr>
        <w:t xml:space="preserve">    </w:t>
      </w:r>
      <w:r w:rsidR="008A74F6" w:rsidRPr="008A74F6">
        <w:rPr>
          <w:b/>
          <w:bCs/>
          <w:sz w:val="32"/>
          <w:szCs w:val="32"/>
          <w:highlight w:val="yellow"/>
        </w:rPr>
        <w:t>IF</w:t>
      </w:r>
      <w:r w:rsidR="008A74F6" w:rsidRPr="008A74F6">
        <w:rPr>
          <w:sz w:val="32"/>
          <w:szCs w:val="32"/>
          <w:highlight w:val="yellow"/>
        </w:rPr>
        <w:t xml:space="preserve"> counter &lt; 1 </w:t>
      </w:r>
      <w:r w:rsidR="008A74F6" w:rsidRPr="008A74F6">
        <w:rPr>
          <w:b/>
          <w:bCs/>
          <w:sz w:val="32"/>
          <w:szCs w:val="32"/>
          <w:highlight w:val="yellow"/>
        </w:rPr>
        <w:t>THEN</w:t>
      </w:r>
    </w:p>
    <w:p w14:paraId="7C29884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  EXIT;</w:t>
      </w:r>
    </w:p>
    <w:p w14:paraId="605D5B6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</w:t>
      </w:r>
      <w:r w:rsidRPr="008A74F6">
        <w:rPr>
          <w:b/>
          <w:bCs/>
          <w:sz w:val="32"/>
          <w:szCs w:val="32"/>
          <w:highlight w:val="yellow"/>
        </w:rPr>
        <w:t>END IF</w:t>
      </w:r>
      <w:r w:rsidRPr="008A74F6">
        <w:rPr>
          <w:sz w:val="32"/>
          <w:szCs w:val="32"/>
          <w:highlight w:val="yellow"/>
        </w:rPr>
        <w:t>;</w:t>
      </w:r>
    </w:p>
    <w:p w14:paraId="26594ECE" w14:textId="77777777" w:rsidR="00660088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</w:t>
      </w:r>
    </w:p>
    <w:p w14:paraId="7887D847" w14:textId="52266764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  <w:highlight w:val="yellow"/>
        </w:rPr>
        <w:t>END LOOP</w:t>
      </w:r>
      <w:r w:rsidRPr="008A74F6">
        <w:rPr>
          <w:sz w:val="32"/>
          <w:szCs w:val="32"/>
          <w:highlight w:val="yellow"/>
        </w:rPr>
        <w:t>;</w:t>
      </w:r>
    </w:p>
    <w:p w14:paraId="0E810A8A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DBMS_OUTPUT.PUT_LINE('End of the LOOP!');</w:t>
      </w:r>
    </w:p>
    <w:p w14:paraId="19EA3BF5" w14:textId="77777777" w:rsidR="008A74F6" w:rsidRDefault="008A74F6" w:rsidP="008A74F6">
      <w:pPr>
        <w:rPr>
          <w:b/>
          <w:bCs/>
          <w:sz w:val="32"/>
          <w:szCs w:val="32"/>
        </w:rPr>
      </w:pPr>
    </w:p>
    <w:p w14:paraId="077E1598" w14:textId="5D94360B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END</w:t>
      </w:r>
      <w:r w:rsidRPr="008A74F6">
        <w:rPr>
          <w:sz w:val="32"/>
          <w:szCs w:val="32"/>
        </w:rPr>
        <w:t>;</w:t>
      </w:r>
    </w:p>
    <w:p w14:paraId="170FBBE0" w14:textId="77777777" w:rsidR="007043D4" w:rsidRDefault="007043D4"/>
    <w:p w14:paraId="394C9B71" w14:textId="2B2F51AB" w:rsidR="00660088" w:rsidRDefault="009113C0" w:rsidP="006600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CDF2B" wp14:editId="2239B669">
                <wp:simplePos x="0" y="0"/>
                <wp:positionH relativeFrom="column">
                  <wp:posOffset>3249930</wp:posOffset>
                </wp:positionH>
                <wp:positionV relativeFrom="paragraph">
                  <wp:posOffset>68580</wp:posOffset>
                </wp:positionV>
                <wp:extent cx="2571750" cy="847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F5965" w14:textId="2B3A287A" w:rsidR="007D5237" w:rsidRPr="009113C0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EXTRA NOTE: If procedure is not "created" and compiled it will run. Other wise you need a BEGIN  run it and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DF2B" id="Text Box 10" o:spid="_x0000_s1028" type="#_x0000_t202" style="position:absolute;margin-left:255.9pt;margin-top:5.4pt;width:202.5pt;height:6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" fillcolor="white [3201]" strokeweight=".5pt">
                <v:textbox>
                  <w:txbxContent>
                    <w:p w14:paraId="0F2F5965" w14:textId="2B3A287A" w:rsidR="007D5237" w:rsidRPr="009113C0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EXTRA NOTE: If procedure is not "created" and compiled it will run. Other wise you need a BEGIN  run it and END</w:t>
                      </w:r>
                    </w:p>
                  </w:txbxContent>
                </v:textbox>
              </v:shape>
            </w:pict>
          </mc:Fallback>
        </mc:AlternateContent>
      </w:r>
      <w:r w:rsidR="00660088">
        <w:t>---- Count Down -----</w:t>
      </w:r>
    </w:p>
    <w:p w14:paraId="4AF41C4F" w14:textId="77777777" w:rsidR="00660088" w:rsidRDefault="00660088" w:rsidP="00660088">
      <w:r>
        <w:t>COUNTER #: 3</w:t>
      </w:r>
    </w:p>
    <w:p w14:paraId="11EEEFDF" w14:textId="77777777" w:rsidR="00660088" w:rsidRDefault="00660088" w:rsidP="00660088">
      <w:r>
        <w:t>COUNTER #: 2</w:t>
      </w:r>
    </w:p>
    <w:p w14:paraId="16750A71" w14:textId="77777777" w:rsidR="00660088" w:rsidRDefault="00660088" w:rsidP="00660088">
      <w:r>
        <w:t>COUNTER #: 1</w:t>
      </w:r>
    </w:p>
    <w:p w14:paraId="536AEE90" w14:textId="77777777" w:rsidR="00660088" w:rsidRDefault="00660088" w:rsidP="00660088">
      <w:r>
        <w:t>End of the LOOP!</w:t>
      </w:r>
    </w:p>
    <w:p w14:paraId="44540C4E" w14:textId="1DBB2D1F" w:rsidR="008A74F6" w:rsidRDefault="008A74F6" w:rsidP="00660088"/>
    <w:p w14:paraId="5D3BE6C8" w14:textId="535A1B7B" w:rsidR="00CB6682" w:rsidRDefault="007043D4" w:rsidP="007043D4">
      <w:pPr>
        <w:pStyle w:val="Heading1"/>
      </w:pPr>
      <w:r>
        <w:lastRenderedPageBreak/>
        <w:t xml:space="preserve">EXIT WHEN </w:t>
      </w:r>
    </w:p>
    <w:p w14:paraId="5F8C8D52" w14:textId="0C50F4CC" w:rsidR="00CB6682" w:rsidRPr="007043D4" w:rsidRDefault="007043D4" w:rsidP="004466A1">
      <w:pPr>
        <w:rPr>
          <w:sz w:val="16"/>
          <w:szCs w:val="16"/>
        </w:rPr>
      </w:pPr>
      <w:r w:rsidRPr="007043D4">
        <w:rPr>
          <w:sz w:val="16"/>
          <w:szCs w:val="16"/>
        </w:rPr>
        <w:t>(10)</w:t>
      </w:r>
    </w:p>
    <w:p w14:paraId="2B201BD5" w14:textId="09D89652" w:rsidR="00CB6682" w:rsidRDefault="00CB6682" w:rsidP="004466A1"/>
    <w:p w14:paraId="550B7665" w14:textId="169DBC32" w:rsidR="00CB6682" w:rsidRDefault="007043D4" w:rsidP="004466A1">
      <w:r>
        <w:t>The test is at the end, so it always enters the loop once</w:t>
      </w:r>
    </w:p>
    <w:p w14:paraId="3C497DA4" w14:textId="6A65CE3F" w:rsidR="007043D4" w:rsidRDefault="007043D4" w:rsidP="004466A1"/>
    <w:p w14:paraId="6491F898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DECLARE</w:t>
      </w:r>
    </w:p>
    <w:p w14:paraId="4EFAD7B4" w14:textId="2F5ABFB0" w:rsidR="007043D4" w:rsidRPr="007043D4" w:rsidRDefault="007043D4" w:rsidP="007043D4">
      <w:pPr>
        <w:rPr>
          <w:lang w:val="en-CA"/>
        </w:rPr>
      </w:pPr>
      <w:r w:rsidRPr="007043D4">
        <w:t xml:space="preserve">  counter </w:t>
      </w:r>
      <w:r w:rsidRPr="007043D4">
        <w:rPr>
          <w:b/>
          <w:bCs/>
        </w:rPr>
        <w:t>NUMBER</w:t>
      </w:r>
      <w:r w:rsidRPr="007043D4">
        <w:t xml:space="preserve"> := </w:t>
      </w:r>
      <w:r w:rsidRPr="007043D4">
        <w:rPr>
          <w:highlight w:val="yellow"/>
        </w:rPr>
        <w:t>5;</w:t>
      </w:r>
    </w:p>
    <w:p w14:paraId="0831F13B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BEGIN</w:t>
      </w:r>
    </w:p>
    <w:p w14:paraId="7F0019EE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 ('---- Count Down -----');</w:t>
      </w:r>
    </w:p>
    <w:p w14:paraId="41EFB3D3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LOOP</w:t>
      </w:r>
    </w:p>
    <w:p w14:paraId="23D282F1" w14:textId="77777777" w:rsidR="007043D4" w:rsidRPr="007043D4" w:rsidRDefault="007043D4" w:rsidP="007043D4">
      <w:pPr>
        <w:rPr>
          <w:lang w:val="en-CA"/>
        </w:rPr>
      </w:pPr>
      <w:r w:rsidRPr="007043D4">
        <w:t xml:space="preserve">    DBMS_OUTPUT.PUT_LINE ('counter: ' || counter);</w:t>
      </w:r>
    </w:p>
    <w:p w14:paraId="5DF6107F" w14:textId="77777777" w:rsidR="007043D4" w:rsidRPr="007043D4" w:rsidRDefault="007043D4" w:rsidP="007043D4">
      <w:pPr>
        <w:rPr>
          <w:lang w:val="en-CA"/>
        </w:rPr>
      </w:pPr>
      <w:r w:rsidRPr="007043D4">
        <w:t xml:space="preserve">    counter := counter - 1;</w:t>
      </w:r>
    </w:p>
    <w:p w14:paraId="43E3B3C6" w14:textId="75AB17EC" w:rsidR="007043D4" w:rsidRPr="007043D4" w:rsidRDefault="007043D4" w:rsidP="007043D4">
      <w:pPr>
        <w:rPr>
          <w:lang w:val="en-CA"/>
        </w:rPr>
      </w:pPr>
      <w:r w:rsidRPr="007043D4">
        <w:t xml:space="preserve">    </w:t>
      </w:r>
      <w:r w:rsidRPr="007043D4">
        <w:rPr>
          <w:b/>
          <w:bCs/>
          <w:highlight w:val="yellow"/>
        </w:rPr>
        <w:t>EXIT WHEN</w:t>
      </w:r>
      <w:r w:rsidRPr="007043D4">
        <w:t xml:space="preserve"> counter </w:t>
      </w:r>
      <w:r w:rsidRPr="007043D4">
        <w:rPr>
          <w:highlight w:val="yellow"/>
        </w:rPr>
        <w:t>&lt; 3;</w:t>
      </w:r>
    </w:p>
    <w:p w14:paraId="11749264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END LOOP</w:t>
      </w:r>
      <w:r w:rsidRPr="007043D4">
        <w:t>;</w:t>
      </w:r>
    </w:p>
    <w:p w14:paraId="4020C98A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DBMS_OUTPUT.PUT_LINE('End of the LOOP!');</w:t>
      </w:r>
    </w:p>
    <w:p w14:paraId="44E08A59" w14:textId="3FC1BFE8" w:rsidR="007043D4" w:rsidRDefault="007043D4" w:rsidP="007043D4">
      <w:r w:rsidRPr="007043D4">
        <w:rPr>
          <w:b/>
          <w:bCs/>
        </w:rPr>
        <w:t>END</w:t>
      </w:r>
      <w:r w:rsidRPr="007043D4">
        <w:t>;</w:t>
      </w:r>
    </w:p>
    <w:p w14:paraId="06EBF4D6" w14:textId="251C6925" w:rsidR="007043D4" w:rsidRDefault="007043D4" w:rsidP="007043D4"/>
    <w:p w14:paraId="4DFA7B25" w14:textId="1D5317F4" w:rsidR="007043D4" w:rsidRDefault="007043D4" w:rsidP="007043D4"/>
    <w:p w14:paraId="17CAB97E" w14:textId="77777777" w:rsidR="007043D4" w:rsidRPr="007043D4" w:rsidRDefault="007043D4" w:rsidP="007043D4">
      <w:pPr>
        <w:rPr>
          <w:lang w:val="en-CA"/>
        </w:rPr>
      </w:pPr>
    </w:p>
    <w:p w14:paraId="0E4B00F0" w14:textId="77777777" w:rsidR="007043D4" w:rsidRPr="007043D4" w:rsidRDefault="007043D4" w:rsidP="007043D4">
      <w:r w:rsidRPr="007043D4">
        <w:t>---- Count Down -----</w:t>
      </w:r>
    </w:p>
    <w:p w14:paraId="6E6FA38B" w14:textId="77777777" w:rsidR="007043D4" w:rsidRPr="007043D4" w:rsidRDefault="007043D4" w:rsidP="007043D4">
      <w:r w:rsidRPr="007043D4">
        <w:t>counter: 5</w:t>
      </w:r>
    </w:p>
    <w:p w14:paraId="4BE210B8" w14:textId="77777777" w:rsidR="007043D4" w:rsidRPr="007043D4" w:rsidRDefault="007043D4" w:rsidP="007043D4">
      <w:r w:rsidRPr="007043D4">
        <w:t>counter: 4</w:t>
      </w:r>
    </w:p>
    <w:p w14:paraId="3AA83B2F" w14:textId="77777777" w:rsidR="007043D4" w:rsidRPr="007043D4" w:rsidRDefault="007043D4" w:rsidP="007043D4">
      <w:r w:rsidRPr="007043D4">
        <w:t>counter: 3</w:t>
      </w:r>
    </w:p>
    <w:p w14:paraId="5060DD96" w14:textId="62F359D5" w:rsidR="007043D4" w:rsidRPr="007043D4" w:rsidRDefault="007043D4" w:rsidP="007043D4">
      <w:r w:rsidRPr="007043D4">
        <w:t>End of the LOOP!</w:t>
      </w:r>
    </w:p>
    <w:p w14:paraId="61B4A65F" w14:textId="6A5F66BF" w:rsidR="00CB6682" w:rsidRDefault="00CB6682" w:rsidP="004466A1"/>
    <w:p w14:paraId="68F59E3A" w14:textId="31C4060A" w:rsidR="00CB6682" w:rsidRDefault="00CB6682" w:rsidP="004466A1"/>
    <w:p w14:paraId="482887D9" w14:textId="55F05DFB" w:rsidR="00CB6682" w:rsidRDefault="00CB6682" w:rsidP="004466A1"/>
    <w:p w14:paraId="01525156" w14:textId="4E06F9FA" w:rsidR="00CB6682" w:rsidRDefault="00CB6682" w:rsidP="004466A1"/>
    <w:p w14:paraId="7CB0CC53" w14:textId="2ADBC54A" w:rsidR="00CB6682" w:rsidRDefault="007043D4" w:rsidP="004466A1">
      <w:r>
        <w:t>C equivalent – do … while</w:t>
      </w:r>
    </w:p>
    <w:p w14:paraId="70511B85" w14:textId="77777777" w:rsidR="007043D4" w:rsidRDefault="007043D4">
      <w:r>
        <w:br w:type="page"/>
      </w:r>
    </w:p>
    <w:p w14:paraId="3E7AE37E" w14:textId="77777777" w:rsidR="007043D4" w:rsidRDefault="007043D4" w:rsidP="007043D4">
      <w:pPr>
        <w:pStyle w:val="Heading1"/>
      </w:pPr>
      <w:r>
        <w:lastRenderedPageBreak/>
        <w:t>NESTED LOOPS</w:t>
      </w:r>
    </w:p>
    <w:p w14:paraId="4F8F0D92" w14:textId="45FF397C" w:rsidR="007043D4" w:rsidRPr="007B0CF0" w:rsidRDefault="007B0CF0">
      <w:pPr>
        <w:rPr>
          <w:sz w:val="18"/>
          <w:szCs w:val="18"/>
        </w:rPr>
      </w:pPr>
      <w:r w:rsidRPr="007B0CF0">
        <w:rPr>
          <w:sz w:val="18"/>
          <w:szCs w:val="18"/>
        </w:rPr>
        <w:t>(11)</w:t>
      </w:r>
    </w:p>
    <w:p w14:paraId="65638FA2" w14:textId="77777777" w:rsidR="007043D4" w:rsidRDefault="007043D4"/>
    <w:p w14:paraId="528E0CA2" w14:textId="77777777" w:rsidR="007043D4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A LOOP statement can be inside another LOOP statement. </w:t>
      </w:r>
    </w:p>
    <w:p w14:paraId="2125E8B0" w14:textId="77777777" w:rsidR="007043D4" w:rsidRPr="007B0CF0" w:rsidRDefault="007043D4" w:rsidP="007043D4">
      <w:pPr>
        <w:rPr>
          <w:sz w:val="32"/>
          <w:szCs w:val="32"/>
        </w:rPr>
      </w:pPr>
    </w:p>
    <w:p w14:paraId="3B4B92AB" w14:textId="77777777" w:rsidR="007B0CF0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The EXIT statement inside the inner LOOP exits the inner LOOP </w:t>
      </w:r>
    </w:p>
    <w:p w14:paraId="77A8AA10" w14:textId="39C421F8" w:rsidR="007043D4" w:rsidRPr="007043D4" w:rsidRDefault="007B0CF0" w:rsidP="007B0CF0">
      <w:pPr>
        <w:ind w:firstLine="720"/>
        <w:rPr>
          <w:lang w:val="en-CA"/>
        </w:rPr>
      </w:pPr>
      <w:r w:rsidRPr="007B0CF0">
        <w:rPr>
          <w:sz w:val="32"/>
          <w:szCs w:val="32"/>
        </w:rPr>
        <w:t xml:space="preserve">- </w:t>
      </w:r>
      <w:r w:rsidR="007043D4" w:rsidRPr="007043D4">
        <w:rPr>
          <w:sz w:val="32"/>
          <w:szCs w:val="32"/>
        </w:rPr>
        <w:t>and transfers the control to the outer loop.</w:t>
      </w:r>
      <w:r w:rsidR="007043D4" w:rsidRPr="007043D4">
        <w:t xml:space="preserve"> </w:t>
      </w:r>
    </w:p>
    <w:p w14:paraId="491C2836" w14:textId="18C2F4A0" w:rsidR="007043D4" w:rsidRDefault="007043D4"/>
    <w:p w14:paraId="57DCD83C" w14:textId="0A2F50C8" w:rsidR="007B0CF0" w:rsidRDefault="006600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4CDD3" wp14:editId="28402BF2">
                <wp:simplePos x="0" y="0"/>
                <wp:positionH relativeFrom="column">
                  <wp:posOffset>2506979</wp:posOffset>
                </wp:positionH>
                <wp:positionV relativeFrom="paragraph">
                  <wp:posOffset>12065</wp:posOffset>
                </wp:positionV>
                <wp:extent cx="23336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8BF38" w14:textId="54F74F37" w:rsidR="007D5237" w:rsidRPr="007B0CF0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My favourite i and j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CDD3" id="Text Box 1" o:spid="_x0000_s1029" type="#_x0000_t202" style="position:absolute;margin-left:197.4pt;margin-top:.95pt;width:183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" fillcolor="white [3201]" strokeweight=".5pt">
                <v:textbox>
                  <w:txbxContent>
                    <w:p w14:paraId="6348BF38" w14:textId="54F74F37" w:rsidR="007D5237" w:rsidRPr="007B0CF0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My favourite i and j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AEDF35" w14:textId="77777777" w:rsidR="007B0CF0" w:rsidRDefault="007B0CF0" w:rsidP="007B0CF0">
      <w:pPr>
        <w:rPr>
          <w:b/>
          <w:bCs/>
        </w:rPr>
      </w:pPr>
    </w:p>
    <w:p w14:paraId="4BF8742D" w14:textId="77777777" w:rsidR="007B0CF0" w:rsidRDefault="007B0CF0" w:rsidP="007B0CF0">
      <w:pPr>
        <w:rPr>
          <w:b/>
          <w:bCs/>
        </w:rPr>
      </w:pPr>
    </w:p>
    <w:p w14:paraId="6453FCA1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050F9A0A" w14:textId="173F1B3A" w:rsidR="007B0CF0" w:rsidRPr="007B0CF0" w:rsidRDefault="007B0CF0" w:rsidP="007B0CF0">
      <w:pPr>
        <w:rPr>
          <w:lang w:val="en-CA"/>
        </w:rPr>
      </w:pPr>
      <w:r w:rsidRPr="007B0CF0">
        <w:t xml:space="preserve">  i </w:t>
      </w:r>
      <w:r>
        <w:tab/>
      </w:r>
      <w:r w:rsidRPr="007B0CF0">
        <w:rPr>
          <w:b/>
          <w:bCs/>
        </w:rPr>
        <w:t>NUMBER</w:t>
      </w:r>
      <w:r w:rsidRPr="007B0CF0">
        <w:t xml:space="preserve"> := 0;</w:t>
      </w:r>
    </w:p>
    <w:p w14:paraId="4295142D" w14:textId="6B044155" w:rsidR="007B0CF0" w:rsidRPr="007B0CF0" w:rsidRDefault="007B0CF0" w:rsidP="007B0CF0">
      <w:pPr>
        <w:rPr>
          <w:lang w:val="en-CA"/>
        </w:rPr>
      </w:pPr>
      <w:r w:rsidRPr="007B0CF0">
        <w:t xml:space="preserve">  j </w:t>
      </w:r>
      <w:r>
        <w:tab/>
      </w:r>
      <w:r w:rsidRPr="007B0CF0">
        <w:rPr>
          <w:b/>
          <w:bCs/>
        </w:rPr>
        <w:t>NUMBER</w:t>
      </w:r>
      <w:r w:rsidRPr="007B0CF0">
        <w:t xml:space="preserve"> := 2;</w:t>
      </w:r>
    </w:p>
    <w:p w14:paraId="6C33D212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1B0EE092" w14:textId="1D4B3BBD" w:rsidR="007B0CF0" w:rsidRPr="007B0CF0" w:rsidRDefault="007B0CF0" w:rsidP="007B0CF0">
      <w:pPr>
        <w:rPr>
          <w:lang w:val="en-CA"/>
        </w:rPr>
      </w:pPr>
      <w:r w:rsidRPr="007B0CF0">
        <w:t xml:space="preserve">  DBMS_OUTPUT.PUT_LINE('Begin</w:t>
      </w:r>
      <w:r>
        <w:t>n</w:t>
      </w:r>
      <w:r w:rsidRPr="007B0CF0">
        <w:t>ing of the Code!');</w:t>
      </w:r>
    </w:p>
    <w:p w14:paraId="24CA0766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758A9D08" w14:textId="2EA6DE01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i := i + 1;</w:t>
      </w:r>
    </w:p>
    <w:p w14:paraId="61B738F6" w14:textId="2FC323EF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DBMS_OUTPUT.PUT_LINE ('---- i: ' || i);</w:t>
      </w:r>
      <w:r>
        <w:tab/>
        <w:t xml:space="preserve"> </w:t>
      </w:r>
      <w:r w:rsidR="00660088">
        <w:tab/>
      </w:r>
      <w:r>
        <w:t>-- I is now 1 first time</w:t>
      </w:r>
    </w:p>
    <w:p w14:paraId="4D11155A" w14:textId="4D9EB9C4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j:= 3;</w:t>
      </w:r>
    </w:p>
    <w:p w14:paraId="236CEB53" w14:textId="5D49759C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</w:t>
      </w:r>
      <w:r w:rsidRPr="007B0CF0">
        <w:rPr>
          <w:b/>
          <w:bCs/>
        </w:rPr>
        <w:t>LOOP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0CF0">
        <w:t>-- enter the inner loop</w:t>
      </w:r>
    </w:p>
    <w:p w14:paraId="248C8986" w14:textId="1DB6D978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DBMS_OUTPUT.PUT_LINE ('-- j: ' || j);</w:t>
      </w:r>
      <w:r>
        <w:tab/>
        <w:t>-- j is 1 the first time</w:t>
      </w:r>
    </w:p>
    <w:p w14:paraId="3E84A043" w14:textId="40E28AF2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j := j - 1;</w:t>
      </w:r>
      <w:r>
        <w:tab/>
      </w:r>
      <w:r>
        <w:tab/>
      </w:r>
      <w:r>
        <w:tab/>
      </w:r>
      <w:r>
        <w:tab/>
      </w:r>
      <w:r>
        <w:tab/>
      </w:r>
      <w:r>
        <w:tab/>
        <w:t>-- j increments by 1 and is now 2</w:t>
      </w:r>
    </w:p>
    <w:p w14:paraId="0105083B" w14:textId="704E86EB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j &lt; 0;</w:t>
      </w:r>
      <w:r>
        <w:tab/>
      </w:r>
      <w:r>
        <w:tab/>
      </w:r>
      <w:r>
        <w:tab/>
      </w:r>
      <w:r>
        <w:tab/>
        <w:t>-- it is not less than one , stay in inner loop</w:t>
      </w:r>
    </w:p>
    <w:p w14:paraId="39196366" w14:textId="0F9AD28B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>END LOOP</w:t>
      </w:r>
      <w:r w:rsidRPr="007B0CF0">
        <w:t>;</w:t>
      </w:r>
    </w:p>
    <w:p w14:paraId="1E072117" w14:textId="418BEB00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i &gt; 1;</w:t>
      </w:r>
    </w:p>
    <w:p w14:paraId="128D36EA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4E807464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Code!');</w:t>
      </w:r>
    </w:p>
    <w:p w14:paraId="30FE01D0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91E5B56" w14:textId="77777777" w:rsidR="007B0CF0" w:rsidRDefault="007B0CF0" w:rsidP="007B0CF0"/>
    <w:p w14:paraId="1E1A00AE" w14:textId="77777777" w:rsidR="007B0CF0" w:rsidRDefault="007B0CF0" w:rsidP="007B0CF0"/>
    <w:p w14:paraId="69170EAB" w14:textId="77777777" w:rsidR="007B0CF0" w:rsidRDefault="007B0CF0" w:rsidP="007B0CF0">
      <w:r>
        <w:t>The output</w:t>
      </w:r>
    </w:p>
    <w:p w14:paraId="3C783C5B" w14:textId="77777777" w:rsidR="007B0CF0" w:rsidRDefault="007B0CF0" w:rsidP="007B0CF0">
      <w:r>
        <w:t>Beginning of the Code!</w:t>
      </w:r>
    </w:p>
    <w:p w14:paraId="6BB04107" w14:textId="6410A53D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00926" wp14:editId="4F8C2C85">
                <wp:simplePos x="0" y="0"/>
                <wp:positionH relativeFrom="column">
                  <wp:posOffset>3425810</wp:posOffset>
                </wp:positionH>
                <wp:positionV relativeFrom="paragraph">
                  <wp:posOffset>16510</wp:posOffset>
                </wp:positionV>
                <wp:extent cx="2955851" cy="829340"/>
                <wp:effectExtent l="0" t="0" r="1651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851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11D3C" w14:textId="269A3384" w:rsidR="007D5237" w:rsidRPr="007B0CF0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There is nothing new here. Once you learn one or two languages the others are vey similar.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0926" id="Text Box 3" o:spid="_x0000_s1030" type="#_x0000_t202" style="position:absolute;margin-left:269.75pt;margin-top:1.3pt;width:232.75pt;height:6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" fillcolor="white [3201]" strokeweight=".5pt">
                <v:textbox>
                  <w:txbxContent>
                    <w:p w14:paraId="69111D3C" w14:textId="269A3384" w:rsidR="007D5237" w:rsidRPr="007B0CF0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There is nothing new here. Once you learn one or two languages the others are vey similar.</w:t>
                      </w:r>
                    </w:p>
                  </w:txbxContent>
                </v:textbox>
              </v:shape>
            </w:pict>
          </mc:Fallback>
        </mc:AlternateContent>
      </w:r>
      <w:r>
        <w:t>---- i: 1</w:t>
      </w:r>
    </w:p>
    <w:p w14:paraId="63BB9ECE" w14:textId="77777777" w:rsidR="007B0CF0" w:rsidRDefault="007B0CF0" w:rsidP="007B0CF0">
      <w:r>
        <w:t>-- j: 3</w:t>
      </w:r>
    </w:p>
    <w:p w14:paraId="2FC82904" w14:textId="77777777" w:rsidR="007B0CF0" w:rsidRDefault="007B0CF0" w:rsidP="007B0CF0">
      <w:r>
        <w:t>-- j: 2</w:t>
      </w:r>
    </w:p>
    <w:p w14:paraId="2CDA52AD" w14:textId="77777777" w:rsidR="007B0CF0" w:rsidRDefault="007B0CF0" w:rsidP="007B0CF0">
      <w:r>
        <w:t>-- j: 1</w:t>
      </w:r>
    </w:p>
    <w:p w14:paraId="4EA2709E" w14:textId="77777777" w:rsidR="007B0CF0" w:rsidRDefault="007B0CF0" w:rsidP="007B0CF0">
      <w:r>
        <w:t>-- j: 0</w:t>
      </w:r>
    </w:p>
    <w:p w14:paraId="48C738F6" w14:textId="77777777" w:rsidR="007B0CF0" w:rsidRDefault="007B0CF0" w:rsidP="007B0CF0">
      <w:r>
        <w:t>---- i: 2</w:t>
      </w:r>
    </w:p>
    <w:p w14:paraId="1DE10DDC" w14:textId="77777777" w:rsidR="007B0CF0" w:rsidRDefault="007B0CF0" w:rsidP="007B0CF0">
      <w:r>
        <w:t>-- j: 3</w:t>
      </w:r>
    </w:p>
    <w:p w14:paraId="5DDD7841" w14:textId="77777777" w:rsidR="007B0CF0" w:rsidRDefault="007B0CF0" w:rsidP="007B0CF0">
      <w:r>
        <w:t>-- j: 2</w:t>
      </w:r>
    </w:p>
    <w:p w14:paraId="145B2C75" w14:textId="77777777" w:rsidR="007B0CF0" w:rsidRDefault="007B0CF0" w:rsidP="007B0CF0">
      <w:r>
        <w:t>-- j: 1</w:t>
      </w:r>
    </w:p>
    <w:p w14:paraId="08C54BFD" w14:textId="77777777" w:rsidR="007B0CF0" w:rsidRDefault="007B0CF0" w:rsidP="007B0CF0">
      <w:r>
        <w:t>-- j: 0</w:t>
      </w:r>
    </w:p>
    <w:p w14:paraId="4C2C7B5A" w14:textId="1400E754" w:rsidR="007043D4" w:rsidRDefault="007B0CF0" w:rsidP="007B0CF0">
      <w:r>
        <w:t>End of the Code!</w:t>
      </w:r>
      <w:r w:rsidR="007043D4">
        <w:br w:type="page"/>
      </w:r>
    </w:p>
    <w:p w14:paraId="7114235E" w14:textId="4C8C1384" w:rsidR="007043D4" w:rsidRDefault="007B0CF0" w:rsidP="007B0CF0">
      <w:pPr>
        <w:pStyle w:val="Heading1"/>
      </w:pPr>
      <w:r>
        <w:lastRenderedPageBreak/>
        <w:t>CONTINUE</w:t>
      </w:r>
    </w:p>
    <w:p w14:paraId="34D5990D" w14:textId="51E9441D" w:rsidR="007B0CF0" w:rsidRDefault="007B0CF0" w:rsidP="004466A1">
      <w:r>
        <w:t>(12)</w:t>
      </w:r>
    </w:p>
    <w:p w14:paraId="38CB3642" w14:textId="66ED5DFD" w:rsidR="007043D4" w:rsidRDefault="007043D4" w:rsidP="004466A1"/>
    <w:p w14:paraId="3B3B8ED9" w14:textId="76E3EFCC" w:rsidR="007043D4" w:rsidRDefault="007043D4" w:rsidP="004466A1"/>
    <w:p w14:paraId="21736491" w14:textId="62E5C11A" w:rsidR="007043D4" w:rsidRDefault="007043D4" w:rsidP="004466A1"/>
    <w:p w14:paraId="25EA5FE8" w14:textId="0547C853" w:rsidR="007B0CF0" w:rsidRPr="007B0CF0" w:rsidRDefault="007B0CF0" w:rsidP="007B0CF0">
      <w:pPr>
        <w:rPr>
          <w:sz w:val="32"/>
          <w:szCs w:val="32"/>
        </w:rPr>
      </w:pPr>
      <w:r w:rsidRPr="007B0CF0">
        <w:rPr>
          <w:sz w:val="32"/>
          <w:szCs w:val="32"/>
        </w:rPr>
        <w:t xml:space="preserve">The CONTINUE statement exits the current iteration of the loop and goes to the next iteration. </w:t>
      </w:r>
    </w:p>
    <w:p w14:paraId="378F9B40" w14:textId="77777777" w:rsidR="007B0CF0" w:rsidRDefault="007B0CF0" w:rsidP="007B0CF0"/>
    <w:p w14:paraId="70F7290D" w14:textId="7BEB6D3D" w:rsidR="007B0CF0" w:rsidRPr="007B0CF0" w:rsidRDefault="007B0CF0" w:rsidP="007B0CF0">
      <w:pPr>
        <w:rPr>
          <w:lang w:val="en-CA"/>
        </w:rPr>
      </w:pPr>
      <w:r>
        <w:t xml:space="preserve">In the example: </w:t>
      </w:r>
      <w:r w:rsidRPr="007B0CF0">
        <w:t>The following code does not output value 2 for the variable counter.</w:t>
      </w:r>
    </w:p>
    <w:p w14:paraId="5CD7200C" w14:textId="43F54B38" w:rsidR="00CB6682" w:rsidRDefault="00CB6682" w:rsidP="004466A1"/>
    <w:p w14:paraId="34537B89" w14:textId="01B70898" w:rsidR="00CB6682" w:rsidRDefault="00CB6682" w:rsidP="004466A1"/>
    <w:p w14:paraId="1E8BF068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799283AB" w14:textId="77777777" w:rsidR="007B0CF0" w:rsidRPr="007B0CF0" w:rsidRDefault="007B0CF0" w:rsidP="007B0CF0">
      <w:pPr>
        <w:rPr>
          <w:lang w:val="en-CA"/>
        </w:rPr>
      </w:pPr>
      <w:r w:rsidRPr="007B0CF0">
        <w:t xml:space="preserve">  counter </w:t>
      </w:r>
      <w:r w:rsidRPr="007B0CF0">
        <w:rPr>
          <w:b/>
          <w:bCs/>
        </w:rPr>
        <w:t>NUMBER</w:t>
      </w:r>
      <w:r w:rsidRPr="007B0CF0">
        <w:t xml:space="preserve"> := 4;</w:t>
      </w:r>
    </w:p>
    <w:p w14:paraId="04D238AD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0FD4FA93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 ('---- Count Down -----');</w:t>
      </w:r>
    </w:p>
    <w:p w14:paraId="1FAF3F05" w14:textId="77777777" w:rsidR="00660088" w:rsidRDefault="00660088" w:rsidP="007B0CF0"/>
    <w:p w14:paraId="789D95F1" w14:textId="1E6EE761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508E35C3" w14:textId="77777777" w:rsidR="007B0CF0" w:rsidRPr="007B0CF0" w:rsidRDefault="007B0CF0" w:rsidP="007B0CF0">
      <w:pPr>
        <w:rPr>
          <w:lang w:val="en-CA"/>
        </w:rPr>
      </w:pPr>
      <w:r w:rsidRPr="007B0CF0">
        <w:t xml:space="preserve">    counter := counter - 1;</w:t>
      </w:r>
    </w:p>
    <w:p w14:paraId="7AB15360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IF</w:t>
      </w:r>
      <w:r w:rsidRPr="007B0CF0">
        <w:t xml:space="preserve"> </w:t>
      </w:r>
      <w:r w:rsidRPr="007B0CF0">
        <w:rPr>
          <w:highlight w:val="yellow"/>
        </w:rPr>
        <w:t>counter = 2</w:t>
      </w:r>
      <w:r w:rsidRPr="007B0CF0">
        <w:t xml:space="preserve"> </w:t>
      </w:r>
      <w:r w:rsidRPr="007B0CF0">
        <w:rPr>
          <w:b/>
          <w:bCs/>
        </w:rPr>
        <w:t>THEN</w:t>
      </w:r>
    </w:p>
    <w:p w14:paraId="7FD88C66" w14:textId="77777777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Pr="007B0CF0">
        <w:rPr>
          <w:b/>
          <w:bCs/>
        </w:rPr>
        <w:t>CONTINUE</w:t>
      </w:r>
      <w:r w:rsidRPr="007B0CF0">
        <w:t>;</w:t>
      </w:r>
    </w:p>
    <w:p w14:paraId="318F0F14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END IF</w:t>
      </w:r>
      <w:r w:rsidRPr="007B0CF0">
        <w:t>;</w:t>
      </w:r>
    </w:p>
    <w:p w14:paraId="58424D01" w14:textId="77777777" w:rsidR="007B0CF0" w:rsidRPr="007B0CF0" w:rsidRDefault="007B0CF0" w:rsidP="007B0CF0">
      <w:pPr>
        <w:rPr>
          <w:lang w:val="en-CA"/>
        </w:rPr>
      </w:pPr>
      <w:r w:rsidRPr="007B0CF0">
        <w:t xml:space="preserve">    DBMS_OUTPUT.PUT_LINE ('counter: ' || counter);</w:t>
      </w:r>
    </w:p>
    <w:p w14:paraId="0290F7EF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EXIT WHEN</w:t>
      </w:r>
      <w:r w:rsidRPr="007B0CF0">
        <w:t xml:space="preserve"> counter &lt; 1;</w:t>
      </w:r>
    </w:p>
    <w:p w14:paraId="0E8433C4" w14:textId="6C4665DB" w:rsidR="007B0CF0" w:rsidRDefault="007B0CF0" w:rsidP="007B0CF0"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63BE8130" w14:textId="77777777" w:rsidR="00660088" w:rsidRPr="007B0CF0" w:rsidRDefault="00660088" w:rsidP="007B0CF0">
      <w:pPr>
        <w:rPr>
          <w:lang w:val="en-CA"/>
        </w:rPr>
      </w:pPr>
    </w:p>
    <w:p w14:paraId="00C29291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LOOP!');</w:t>
      </w:r>
    </w:p>
    <w:p w14:paraId="437D7D2C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5D1702E" w14:textId="3F2C637B" w:rsidR="00CB6682" w:rsidRDefault="00CB6682" w:rsidP="004466A1"/>
    <w:p w14:paraId="24F12FA4" w14:textId="53BD64C5" w:rsidR="007B0CF0" w:rsidRDefault="007B0CF0" w:rsidP="004466A1"/>
    <w:p w14:paraId="5D568A80" w14:textId="227EBF2B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864C" wp14:editId="34403E82">
                <wp:simplePos x="0" y="0"/>
                <wp:positionH relativeFrom="column">
                  <wp:posOffset>2032945</wp:posOffset>
                </wp:positionH>
                <wp:positionV relativeFrom="paragraph">
                  <wp:posOffset>110387</wp:posOffset>
                </wp:positionV>
                <wp:extent cx="2466754" cy="574158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4" cy="57415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4A70A" w14:textId="3963E570" w:rsidR="007D5237" w:rsidRPr="007B0CF0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Drops out of the rest of the loop but continues back in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864C" id="Text Box 4" o:spid="_x0000_s1031" type="#_x0000_t202" style="position:absolute;margin-left:160.05pt;margin-top:8.7pt;width:194.25pt;height:4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" fillcolor="#92d050" strokeweight=".5pt">
                <v:textbox>
                  <w:txbxContent>
                    <w:p w14:paraId="4B54A70A" w14:textId="3963E570" w:rsidR="007D5237" w:rsidRPr="007B0CF0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Drops out of the rest of the loop but continues back in the loop</w:t>
                      </w:r>
                    </w:p>
                  </w:txbxContent>
                </v:textbox>
              </v:shape>
            </w:pict>
          </mc:Fallback>
        </mc:AlternateContent>
      </w:r>
      <w:r>
        <w:t>---- Count Down -----</w:t>
      </w:r>
    </w:p>
    <w:p w14:paraId="5C0C3F78" w14:textId="77777777" w:rsidR="007B0CF0" w:rsidRDefault="007B0CF0" w:rsidP="007B0CF0">
      <w:r>
        <w:t>counter: 3</w:t>
      </w:r>
    </w:p>
    <w:p w14:paraId="5CEBB8CE" w14:textId="77777777" w:rsidR="007B0CF0" w:rsidRDefault="007B0CF0" w:rsidP="007B0CF0">
      <w:r>
        <w:t>counter: 1</w:t>
      </w:r>
    </w:p>
    <w:p w14:paraId="5A1DAB59" w14:textId="77777777" w:rsidR="007B0CF0" w:rsidRDefault="007B0CF0" w:rsidP="007B0CF0">
      <w:r>
        <w:t>counter: 0</w:t>
      </w:r>
    </w:p>
    <w:p w14:paraId="23CFAA44" w14:textId="3F43607B" w:rsidR="007B0CF0" w:rsidRDefault="007B0CF0" w:rsidP="007B0CF0">
      <w:r>
        <w:t>End of the LOOP!</w:t>
      </w:r>
    </w:p>
    <w:p w14:paraId="0368FFF5" w14:textId="6E3015DE" w:rsidR="00CB6682" w:rsidRDefault="00CB6682" w:rsidP="004466A1"/>
    <w:p w14:paraId="45C3EADF" w14:textId="0816455B" w:rsidR="00CB6682" w:rsidRDefault="00CB6682" w:rsidP="004466A1"/>
    <w:p w14:paraId="596F6D74" w14:textId="4E59322C" w:rsidR="00AD331B" w:rsidRDefault="00AD331B">
      <w:r>
        <w:br w:type="page"/>
      </w:r>
    </w:p>
    <w:p w14:paraId="72A53443" w14:textId="77777777" w:rsidR="00AD331B" w:rsidRDefault="00AD331B" w:rsidP="00AD331B">
      <w:pPr>
        <w:pStyle w:val="Heading1"/>
      </w:pPr>
      <w:r>
        <w:lastRenderedPageBreak/>
        <w:t>CONTINUE WHEN</w:t>
      </w:r>
    </w:p>
    <w:p w14:paraId="2604B196" w14:textId="77777777" w:rsidR="00AD331B" w:rsidRDefault="00AD331B"/>
    <w:p w14:paraId="118450EE" w14:textId="6FBD8B5D" w:rsidR="00AD331B" w:rsidRDefault="00AD331B">
      <w:r w:rsidRPr="00AD331B">
        <w:rPr>
          <w:highlight w:val="yellow"/>
        </w:rPr>
        <w:t>Looks to do the same thing.</w:t>
      </w:r>
    </w:p>
    <w:p w14:paraId="37B403BB" w14:textId="0FFFDC7A" w:rsidR="00AD331B" w:rsidRDefault="00AD331B"/>
    <w:p w14:paraId="65B9E8FE" w14:textId="282C4CB7" w:rsidR="00AD331B" w:rsidRDefault="00AD331B"/>
    <w:p w14:paraId="4687C64C" w14:textId="61CF25D4" w:rsidR="00AD331B" w:rsidRDefault="00AD331B"/>
    <w:p w14:paraId="62EB1626" w14:textId="77777777" w:rsidR="00AD331B" w:rsidRDefault="00AD331B"/>
    <w:p w14:paraId="7CFF3480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DECLARE</w:t>
      </w:r>
    </w:p>
    <w:p w14:paraId="658E2056" w14:textId="77777777" w:rsidR="00AD331B" w:rsidRPr="00AD331B" w:rsidRDefault="00AD331B" w:rsidP="00AD331B">
      <w:pPr>
        <w:rPr>
          <w:lang w:val="en-CA"/>
        </w:rPr>
      </w:pPr>
      <w:r w:rsidRPr="00AD331B">
        <w:t xml:space="preserve">  counter </w:t>
      </w:r>
      <w:r w:rsidRPr="00AD331B">
        <w:rPr>
          <w:b/>
          <w:bCs/>
        </w:rPr>
        <w:t>NUMBER</w:t>
      </w:r>
      <w:r w:rsidRPr="00AD331B">
        <w:t xml:space="preserve"> := 4;</w:t>
      </w:r>
    </w:p>
    <w:p w14:paraId="187B7D9A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BEGIN</w:t>
      </w:r>
    </w:p>
    <w:p w14:paraId="548E482C" w14:textId="73C3B5A7" w:rsidR="00AD331B" w:rsidRPr="00AD331B" w:rsidRDefault="00AD331B" w:rsidP="00AD331B">
      <w:pPr>
        <w:rPr>
          <w:lang w:val="en-CA"/>
        </w:rPr>
      </w:pPr>
      <w:r w:rsidRPr="00AD331B">
        <w:t xml:space="preserve">  DBMS_OUTPUT.PUT_LINE ('---- Count Down -----');</w:t>
      </w:r>
    </w:p>
    <w:p w14:paraId="69160AC0" w14:textId="77777777" w:rsidR="00660088" w:rsidRDefault="00660088" w:rsidP="00AD331B"/>
    <w:p w14:paraId="7173A7E8" w14:textId="2CAC4D16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LOOP</w:t>
      </w:r>
    </w:p>
    <w:p w14:paraId="7CFD6D02" w14:textId="361CCF5D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37A6" wp14:editId="51DC8E2D">
                <wp:simplePos x="0" y="0"/>
                <wp:positionH relativeFrom="column">
                  <wp:posOffset>3660140</wp:posOffset>
                </wp:positionH>
                <wp:positionV relativeFrom="paragraph">
                  <wp:posOffset>6350</wp:posOffset>
                </wp:positionV>
                <wp:extent cx="2275367" cy="744279"/>
                <wp:effectExtent l="0" t="0" r="1079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0DB5" w14:textId="77777777" w:rsidR="007D5237" w:rsidRPr="007B0CF0" w:rsidRDefault="007D5237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highlight w:val="yellow"/>
                              </w:rPr>
                              <w:t>counter = 2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13F78DA8" w14:textId="77777777" w:rsidR="007D5237" w:rsidRPr="007B0CF0" w:rsidRDefault="007D5237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CONTINUE</w:t>
                            </w:r>
                            <w:r w:rsidRPr="007B0CF0">
                              <w:t>;</w:t>
                            </w:r>
                          </w:p>
                          <w:p w14:paraId="1B0222A7" w14:textId="77777777" w:rsidR="007D5237" w:rsidRPr="007B0CF0" w:rsidRDefault="007D5237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END IF</w:t>
                            </w:r>
                            <w:r w:rsidRPr="007B0CF0">
                              <w:t>;</w:t>
                            </w:r>
                          </w:p>
                          <w:p w14:paraId="7C50ECC4" w14:textId="77777777" w:rsidR="007D5237" w:rsidRDefault="007D5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37A6" id="Text Box 5" o:spid="_x0000_s1032" type="#_x0000_t202" style="position:absolute;margin-left:288.2pt;margin-top:.5pt;width:179.15pt;height:5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" fillcolor="white [3201]" strokeweight=".5pt">
                <v:textbox>
                  <w:txbxContent>
                    <w:p w14:paraId="0A810DB5" w14:textId="77777777" w:rsidR="007D5237" w:rsidRPr="007B0CF0" w:rsidRDefault="007D5237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IF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highlight w:val="yellow"/>
                        </w:rPr>
                        <w:t>counter = 2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b/>
                          <w:bCs/>
                        </w:rPr>
                        <w:t>THEN</w:t>
                      </w:r>
                    </w:p>
                    <w:p w14:paraId="13F78DA8" w14:textId="77777777" w:rsidR="007D5237" w:rsidRPr="007B0CF0" w:rsidRDefault="007D5237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  </w:t>
                      </w:r>
                      <w:r w:rsidRPr="007B0CF0">
                        <w:rPr>
                          <w:b/>
                          <w:bCs/>
                        </w:rPr>
                        <w:t>CONTINUE</w:t>
                      </w:r>
                      <w:r w:rsidRPr="007B0CF0">
                        <w:t>;</w:t>
                      </w:r>
                    </w:p>
                    <w:p w14:paraId="1B0222A7" w14:textId="77777777" w:rsidR="007D5237" w:rsidRPr="007B0CF0" w:rsidRDefault="007D5237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END IF</w:t>
                      </w:r>
                      <w:r w:rsidRPr="007B0CF0">
                        <w:t>;</w:t>
                      </w:r>
                    </w:p>
                    <w:p w14:paraId="7C50ECC4" w14:textId="77777777" w:rsidR="007D5237" w:rsidRDefault="007D5237"/>
                  </w:txbxContent>
                </v:textbox>
              </v:shape>
            </w:pict>
          </mc:Fallback>
        </mc:AlternateContent>
      </w:r>
      <w:r w:rsidRPr="00AD331B">
        <w:t xml:space="preserve">    counter := counter - 1;</w:t>
      </w:r>
    </w:p>
    <w:p w14:paraId="214BDE23" w14:textId="1FE25AE7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6191F" wp14:editId="646909DD">
                <wp:simplePos x="0" y="0"/>
                <wp:positionH relativeFrom="column">
                  <wp:posOffset>2468880</wp:posOffset>
                </wp:positionH>
                <wp:positionV relativeFrom="paragraph">
                  <wp:posOffset>97790</wp:posOffset>
                </wp:positionV>
                <wp:extent cx="1162050" cy="46990"/>
                <wp:effectExtent l="0" t="38100" r="3810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4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4.4pt;margin-top:7.7pt;width:91.5pt;height: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uw1wEAAAQEAAAOAAAAZHJzL2Uyb0RvYy54bWysU9uO0zAQfUfiHyy/0yQVVGz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AD331B">
        <w:t xml:space="preserve">    </w:t>
      </w:r>
      <w:r w:rsidRPr="00AD331B">
        <w:rPr>
          <w:b/>
          <w:bCs/>
          <w:highlight w:val="yellow"/>
        </w:rPr>
        <w:t>CONTINUE WHEN</w:t>
      </w:r>
      <w:r w:rsidRPr="00AD331B">
        <w:rPr>
          <w:highlight w:val="yellow"/>
        </w:rPr>
        <w:t xml:space="preserve"> counter = 2;</w:t>
      </w:r>
    </w:p>
    <w:p w14:paraId="7695BAA8" w14:textId="77777777" w:rsidR="00AD331B" w:rsidRPr="00AD331B" w:rsidRDefault="00AD331B" w:rsidP="00AD331B">
      <w:pPr>
        <w:rPr>
          <w:lang w:val="en-CA"/>
        </w:rPr>
      </w:pPr>
      <w:r w:rsidRPr="00AD331B">
        <w:t xml:space="preserve">    DBMS_OUTPUT.PUT_LINE ('counter: ' || counter);</w:t>
      </w:r>
    </w:p>
    <w:p w14:paraId="6926A5FB" w14:textId="77777777" w:rsidR="00AD331B" w:rsidRPr="00AD331B" w:rsidRDefault="00AD331B" w:rsidP="00AD331B">
      <w:pPr>
        <w:rPr>
          <w:lang w:val="en-CA"/>
        </w:rPr>
      </w:pPr>
      <w:r w:rsidRPr="00AD331B">
        <w:t xml:space="preserve">    </w:t>
      </w:r>
      <w:r w:rsidRPr="00AD331B">
        <w:rPr>
          <w:b/>
          <w:bCs/>
        </w:rPr>
        <w:t xml:space="preserve">EXIT WHEN </w:t>
      </w:r>
      <w:r w:rsidRPr="00AD331B">
        <w:t>counter &lt; 1;</w:t>
      </w:r>
    </w:p>
    <w:p w14:paraId="0ABA7E34" w14:textId="77777777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END LOOP</w:t>
      </w:r>
      <w:r w:rsidRPr="00AD331B">
        <w:t>;</w:t>
      </w:r>
    </w:p>
    <w:p w14:paraId="652A286A" w14:textId="77777777" w:rsidR="00660088" w:rsidRDefault="00660088" w:rsidP="00AD331B"/>
    <w:p w14:paraId="2F885993" w14:textId="0DA745B7" w:rsidR="00AD331B" w:rsidRPr="00AD331B" w:rsidRDefault="00AD331B" w:rsidP="00AD331B">
      <w:pPr>
        <w:rPr>
          <w:lang w:val="en-CA"/>
        </w:rPr>
      </w:pPr>
      <w:r w:rsidRPr="00AD331B">
        <w:t xml:space="preserve">  DBMS_OUTPUT.PUT_LINE('End of the LOOP!');</w:t>
      </w:r>
    </w:p>
    <w:p w14:paraId="1CE1173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>;</w:t>
      </w:r>
    </w:p>
    <w:p w14:paraId="53B2F3FC" w14:textId="77777777" w:rsidR="00AD331B" w:rsidRDefault="00AD331B"/>
    <w:p w14:paraId="224CD4C9" w14:textId="77777777" w:rsidR="00AD331B" w:rsidRDefault="00AD331B"/>
    <w:p w14:paraId="1C50F7FE" w14:textId="77777777" w:rsidR="00AD331B" w:rsidRDefault="00AD331B" w:rsidP="00AD331B">
      <w:r>
        <w:t>counter: 3</w:t>
      </w:r>
    </w:p>
    <w:p w14:paraId="694693A7" w14:textId="77777777" w:rsidR="00AD331B" w:rsidRDefault="00AD331B" w:rsidP="00AD331B">
      <w:r>
        <w:t>counter: 1</w:t>
      </w:r>
    </w:p>
    <w:p w14:paraId="539B5957" w14:textId="77777777" w:rsidR="00AD331B" w:rsidRDefault="00AD331B" w:rsidP="00AD331B">
      <w:r>
        <w:t>counter: 0</w:t>
      </w:r>
    </w:p>
    <w:p w14:paraId="4EE6ABEF" w14:textId="09BF391F" w:rsidR="00AD331B" w:rsidRDefault="00AD331B" w:rsidP="00AD331B">
      <w:r>
        <w:t>End of the LOOP!</w:t>
      </w:r>
      <w:r>
        <w:br w:type="page"/>
      </w:r>
    </w:p>
    <w:p w14:paraId="087F9B0A" w14:textId="77777777" w:rsidR="00CB6682" w:rsidRDefault="00CB6682" w:rsidP="004466A1"/>
    <w:p w14:paraId="41AEA9CE" w14:textId="5BCF19B2" w:rsidR="00CB6682" w:rsidRDefault="00AD331B" w:rsidP="00AD331B">
      <w:pPr>
        <w:pStyle w:val="Heading1"/>
      </w:pPr>
      <w:r>
        <w:t>FOR LOOP</w:t>
      </w:r>
    </w:p>
    <w:p w14:paraId="3319A83E" w14:textId="553F0E9D" w:rsidR="00AD331B" w:rsidRDefault="00AD331B" w:rsidP="004466A1">
      <w:r>
        <w:t>(14)</w:t>
      </w:r>
    </w:p>
    <w:p w14:paraId="10326AB3" w14:textId="79341071" w:rsidR="00CB6682" w:rsidRDefault="00CB6682" w:rsidP="004466A1"/>
    <w:p w14:paraId="4F1FA37E" w14:textId="0D192C7A" w:rsidR="00AD331B" w:rsidRDefault="00AD331B" w:rsidP="004466A1">
      <w:r>
        <w:t>Again similar</w:t>
      </w:r>
    </w:p>
    <w:p w14:paraId="4BD9A0E2" w14:textId="76FDE3B4" w:rsidR="00AD331B" w:rsidRDefault="00AD331B" w:rsidP="004466A1"/>
    <w:p w14:paraId="051555EC" w14:textId="1E8DF702" w:rsidR="00AD331B" w:rsidRDefault="00AD331B" w:rsidP="004466A1"/>
    <w:p w14:paraId="3AF72DE4" w14:textId="4FDF4280" w:rsidR="00AD331B" w:rsidRDefault="00AD331B" w:rsidP="00AD331B">
      <w:r w:rsidRPr="00AD331B">
        <w:t>The FOR LOOP statement executes the statements inside the loop while the value of the loop index is in a given range.</w:t>
      </w:r>
    </w:p>
    <w:p w14:paraId="43071466" w14:textId="01A6561D" w:rsidR="00AD331B" w:rsidRDefault="00AD331B" w:rsidP="00AD331B"/>
    <w:p w14:paraId="6FA3A26C" w14:textId="6A26240F" w:rsidR="00AD331B" w:rsidRDefault="00AD331B" w:rsidP="00AD331B">
      <w:pPr>
        <w:rPr>
          <w:lang w:val="en-CA"/>
        </w:rPr>
      </w:pPr>
      <w:r w:rsidRPr="00AD331B">
        <w:rPr>
          <w:highlight w:val="yellow"/>
          <w:lang w:val="en-CA"/>
        </w:rPr>
        <w:t>DEFAULT</w:t>
      </w:r>
      <w:r>
        <w:rPr>
          <w:lang w:val="en-CA"/>
        </w:rPr>
        <w:br/>
        <w:t>starts at lower number and increments by 1 until upper condition met.</w:t>
      </w:r>
    </w:p>
    <w:p w14:paraId="1B6D1A8A" w14:textId="77777777" w:rsidR="00AD331B" w:rsidRDefault="00AD331B" w:rsidP="00AD331B">
      <w:pPr>
        <w:rPr>
          <w:lang w:val="en-CA"/>
        </w:rPr>
      </w:pPr>
    </w:p>
    <w:p w14:paraId="4EA01781" w14:textId="677124CB" w:rsidR="00AD331B" w:rsidRDefault="00AD331B" w:rsidP="00AD331B">
      <w:r w:rsidRPr="00AD331B">
        <w:t xml:space="preserve">IF you include the </w:t>
      </w:r>
      <w:r w:rsidRPr="00AD331B">
        <w:rPr>
          <w:highlight w:val="yellow"/>
        </w:rPr>
        <w:t>REVERSE</w:t>
      </w:r>
      <w:r w:rsidRPr="00AD331B">
        <w:t xml:space="preserve"> keyword, the value of index starts from the upper bound value and deceases by one until it becomes equal to the lower bound value.</w:t>
      </w:r>
    </w:p>
    <w:p w14:paraId="7A9D6772" w14:textId="0396693E" w:rsidR="00AD331B" w:rsidRDefault="00AD331B" w:rsidP="00AD331B"/>
    <w:p w14:paraId="3C50277F" w14:textId="77777777" w:rsidR="00AD331B" w:rsidRPr="00AD331B" w:rsidRDefault="00AD331B" w:rsidP="00AD331B">
      <w:pPr>
        <w:rPr>
          <w:lang w:val="en-CA"/>
        </w:rPr>
      </w:pPr>
    </w:p>
    <w:p w14:paraId="6EB28368" w14:textId="48DB5999" w:rsidR="00AD331B" w:rsidRPr="00AD331B" w:rsidRDefault="00AD331B" w:rsidP="00AD331B">
      <w:pPr>
        <w:rPr>
          <w:lang w:val="en-CA"/>
        </w:rPr>
      </w:pPr>
      <w:r>
        <w:t>Of course, t</w:t>
      </w:r>
      <w:r w:rsidRPr="00AD331B">
        <w:t xml:space="preserve">he upper bound value must be greater than or </w:t>
      </w:r>
      <w:r>
        <w:t>e</w:t>
      </w:r>
      <w:r w:rsidRPr="00AD331B">
        <w:t>qual to the lower bound value.</w:t>
      </w:r>
    </w:p>
    <w:p w14:paraId="3CD1EEEA" w14:textId="77777777" w:rsidR="00AD331B" w:rsidRDefault="00AD331B" w:rsidP="00AD331B"/>
    <w:p w14:paraId="67683BAD" w14:textId="77777777" w:rsidR="00AD331B" w:rsidRDefault="00AD331B" w:rsidP="00AD331B"/>
    <w:p w14:paraId="51681AED" w14:textId="5CC75DD9" w:rsidR="00AD331B" w:rsidRPr="00AD331B" w:rsidRDefault="00AD331B" w:rsidP="00AD331B">
      <w:pPr>
        <w:rPr>
          <w:lang w:val="en-CA"/>
        </w:rPr>
      </w:pPr>
      <w:r w:rsidRPr="00AD331B">
        <w:t>Index is the local variable of the FOR loop.</w:t>
      </w:r>
    </w:p>
    <w:p w14:paraId="4749CB03" w14:textId="77777777" w:rsidR="00AD331B" w:rsidRDefault="00AD331B" w:rsidP="004466A1"/>
    <w:p w14:paraId="46C2639D" w14:textId="2A745447" w:rsidR="00CB6682" w:rsidRDefault="00CB6682" w:rsidP="004466A1"/>
    <w:p w14:paraId="4BD20441" w14:textId="019FB0C5" w:rsidR="00CB6682" w:rsidRDefault="00AD331B" w:rsidP="004466A1">
      <w:r>
        <w:t>SYNTAX</w:t>
      </w:r>
    </w:p>
    <w:p w14:paraId="664D2418" w14:textId="386EA535" w:rsidR="00AD331B" w:rsidRDefault="00AD331B" w:rsidP="004466A1"/>
    <w:p w14:paraId="400EF603" w14:textId="0164BBD9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FOR</w:t>
      </w:r>
      <w:r w:rsidRPr="00AD331B">
        <w:t xml:space="preserve"> index </w:t>
      </w:r>
      <w:r w:rsidRPr="00AD331B">
        <w:rPr>
          <w:b/>
          <w:bCs/>
        </w:rPr>
        <w:t>IN</w:t>
      </w:r>
      <w:r w:rsidRPr="00AD331B">
        <w:t xml:space="preserve"> [ REVERSE ] </w:t>
      </w:r>
      <w:proofErr w:type="spellStart"/>
      <w:r w:rsidRPr="00AD331B">
        <w:t>lower_bound</w:t>
      </w:r>
      <w:proofErr w:type="spellEnd"/>
      <w:r>
        <w:t xml:space="preserve"> …</w:t>
      </w:r>
      <w:r w:rsidRPr="00AD331B">
        <w:t xml:space="preserve"> </w:t>
      </w:r>
      <w:proofErr w:type="spellStart"/>
      <w:r w:rsidRPr="00AD331B">
        <w:t>upper_bound</w:t>
      </w:r>
      <w:proofErr w:type="spellEnd"/>
      <w:r w:rsidRPr="00AD331B">
        <w:t xml:space="preserve"> </w:t>
      </w:r>
      <w:r w:rsidRPr="00AD331B">
        <w:rPr>
          <w:b/>
          <w:bCs/>
        </w:rPr>
        <w:t>LOOP</w:t>
      </w:r>
    </w:p>
    <w:p w14:paraId="1900A0BE" w14:textId="77777777" w:rsidR="00AD331B" w:rsidRPr="00AD331B" w:rsidRDefault="00AD331B" w:rsidP="00AD331B">
      <w:pPr>
        <w:rPr>
          <w:lang w:val="en-CA"/>
        </w:rPr>
      </w:pPr>
      <w:r w:rsidRPr="00AD331B">
        <w:t xml:space="preserve">  statements</w:t>
      </w:r>
    </w:p>
    <w:p w14:paraId="48234FB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 xml:space="preserve"> </w:t>
      </w:r>
      <w:r w:rsidRPr="00AD331B">
        <w:rPr>
          <w:b/>
          <w:bCs/>
        </w:rPr>
        <w:t>LOOP</w:t>
      </w:r>
      <w:r w:rsidRPr="00AD331B">
        <w:t>;</w:t>
      </w:r>
    </w:p>
    <w:p w14:paraId="07C4A432" w14:textId="77777777" w:rsidR="00AD331B" w:rsidRDefault="00AD331B" w:rsidP="004466A1"/>
    <w:p w14:paraId="5E6AE93E" w14:textId="4682CADC" w:rsidR="00CB6682" w:rsidRDefault="00CB6682" w:rsidP="004466A1"/>
    <w:p w14:paraId="22AD43DF" w14:textId="6C1195B4" w:rsidR="00CB6682" w:rsidRDefault="00CB6682" w:rsidP="004466A1"/>
    <w:p w14:paraId="79A91678" w14:textId="66CFF200" w:rsidR="00CB6682" w:rsidRDefault="00CB6682" w:rsidP="004466A1"/>
    <w:p w14:paraId="5283E64E" w14:textId="10872669" w:rsidR="00AD331B" w:rsidRDefault="00AD331B">
      <w:r>
        <w:br w:type="page"/>
      </w:r>
    </w:p>
    <w:p w14:paraId="33C931DC" w14:textId="14ED0A1A" w:rsidR="00CB6682" w:rsidRDefault="00BB485C" w:rsidP="00BB485C">
      <w:pPr>
        <w:pStyle w:val="Heading1"/>
      </w:pPr>
      <w:r>
        <w:lastRenderedPageBreak/>
        <w:t>EXAMPLE: FOR LOOP</w:t>
      </w:r>
    </w:p>
    <w:p w14:paraId="64A94782" w14:textId="4CFF2F5D" w:rsidR="00BB485C" w:rsidRDefault="00BB485C" w:rsidP="004466A1">
      <w:r>
        <w:t>(15)</w:t>
      </w:r>
    </w:p>
    <w:p w14:paraId="74C8EA09" w14:textId="77777777" w:rsidR="00BB485C" w:rsidRDefault="00BB485C" w:rsidP="004466A1"/>
    <w:p w14:paraId="79919318" w14:textId="5DADACE5" w:rsidR="00BB485C" w:rsidRDefault="00BB485C" w:rsidP="00BB485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A4A1" wp14:editId="2807E459">
                <wp:simplePos x="0" y="0"/>
                <wp:positionH relativeFrom="column">
                  <wp:posOffset>2754631</wp:posOffset>
                </wp:positionH>
                <wp:positionV relativeFrom="paragraph">
                  <wp:posOffset>30480</wp:posOffset>
                </wp:positionV>
                <wp:extent cx="1981200" cy="616689"/>
                <wp:effectExtent l="0" t="0" r="1905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87803" w14:textId="4FDB2CCF" w:rsidR="007D5237" w:rsidRPr="00BB485C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 space it    1  ..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EA4A1" id="Text Box 7" o:spid="_x0000_s1033" type="#_x0000_t202" style="position:absolute;margin-left:216.9pt;margin-top:2.4pt;width:156pt;height:4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" fillcolor="white [3201]" strokeweight=".5pt">
                <v:textbox>
                  <w:txbxContent>
                    <w:p w14:paraId="00C87803" w14:textId="4FDB2CCF" w:rsidR="007D5237" w:rsidRPr="00BB485C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 space it    1  ..  4</w:t>
                      </w:r>
                    </w:p>
                  </w:txbxContent>
                </v:textbox>
              </v:shape>
            </w:pict>
          </mc:Fallback>
        </mc:AlternateContent>
      </w:r>
    </w:p>
    <w:p w14:paraId="7EB50869" w14:textId="77777777" w:rsidR="00BB485C" w:rsidRDefault="00BB485C" w:rsidP="00BB485C">
      <w:pPr>
        <w:rPr>
          <w:b/>
          <w:bCs/>
        </w:rPr>
      </w:pPr>
    </w:p>
    <w:p w14:paraId="749EF58E" w14:textId="2652D6EB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30BC76B" w14:textId="77777777" w:rsidR="00BB485C" w:rsidRPr="00BB485C" w:rsidRDefault="00BB485C" w:rsidP="00BB485C">
      <w:pPr>
        <w:rPr>
          <w:lang w:val="en-CA"/>
        </w:rPr>
      </w:pPr>
    </w:p>
    <w:p w14:paraId="113F2CFE" w14:textId="77777777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rPr>
          <w:highlight w:val="yellow"/>
        </w:rPr>
        <w:t xml:space="preserve"> i </w:t>
      </w:r>
      <w:r w:rsidRPr="00BB485C">
        <w:rPr>
          <w:b/>
          <w:bCs/>
          <w:highlight w:val="yellow"/>
        </w:rPr>
        <w:t>IN</w:t>
      </w:r>
      <w:r w:rsidRPr="00BB485C">
        <w:rPr>
          <w:highlight w:val="yellow"/>
        </w:rPr>
        <w:t xml:space="preserve"> 1..4 </w:t>
      </w:r>
      <w:r w:rsidRPr="00BB485C">
        <w:rPr>
          <w:b/>
          <w:bCs/>
          <w:highlight w:val="yellow"/>
        </w:rPr>
        <w:t>LOOP</w:t>
      </w:r>
    </w:p>
    <w:p w14:paraId="0DBFB569" w14:textId="77777777" w:rsidR="00BB485C" w:rsidRDefault="00BB485C" w:rsidP="00BB485C">
      <w:r w:rsidRPr="00BB485C">
        <w:t xml:space="preserve">   </w:t>
      </w:r>
    </w:p>
    <w:p w14:paraId="3FADCF09" w14:textId="29CBE292" w:rsidR="00BB485C" w:rsidRPr="00BB485C" w:rsidRDefault="00BB485C" w:rsidP="00BB485C">
      <w:pPr>
        <w:ind w:firstLine="720"/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IF</w:t>
      </w:r>
      <w:r w:rsidRPr="00BB485C">
        <w:t xml:space="preserve"> i &lt; 2 </w:t>
      </w:r>
      <w:r w:rsidRPr="00BB485C">
        <w:rPr>
          <w:b/>
          <w:bCs/>
        </w:rPr>
        <w:t>THEN</w:t>
      </w:r>
    </w:p>
    <w:p w14:paraId="09EC600B" w14:textId="0E6D8928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proofErr w:type="spellStart"/>
      <w:r w:rsidRPr="00BB485C">
        <w:t>i</w:t>
      </w:r>
      <w:proofErr w:type="spellEnd"/>
      <w:r w:rsidRPr="00BB485C">
        <w:t xml:space="preserve"> || ' is less than 2');</w:t>
      </w:r>
    </w:p>
    <w:p w14:paraId="4C2D3C52" w14:textId="117B96D6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ELSIF</w:t>
      </w:r>
      <w:r w:rsidRPr="00BB485C">
        <w:t xml:space="preserve"> i &gt; 2 </w:t>
      </w:r>
      <w:r w:rsidRPr="00BB485C">
        <w:rPr>
          <w:b/>
          <w:bCs/>
        </w:rPr>
        <w:t>THEN</w:t>
      </w:r>
    </w:p>
    <w:p w14:paraId="7E6FE3B6" w14:textId="1B338D0A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proofErr w:type="spellStart"/>
      <w:r w:rsidRPr="00BB485C">
        <w:t>i</w:t>
      </w:r>
      <w:proofErr w:type="spellEnd"/>
      <w:r w:rsidRPr="00BB485C">
        <w:t xml:space="preserve"> || ' is greater than 2');</w:t>
      </w:r>
    </w:p>
    <w:p w14:paraId="257FB9BA" w14:textId="422E2F71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>
        <w:tab/>
      </w:r>
      <w:r w:rsidRPr="00BB485C">
        <w:rPr>
          <w:b/>
          <w:bCs/>
        </w:rPr>
        <w:t>ELSE</w:t>
      </w:r>
    </w:p>
    <w:p w14:paraId="3004CABF" w14:textId="23B67361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proofErr w:type="spellStart"/>
      <w:r w:rsidRPr="00BB485C">
        <w:t>i</w:t>
      </w:r>
      <w:proofErr w:type="spellEnd"/>
      <w:r w:rsidRPr="00BB485C">
        <w:t xml:space="preserve"> || ' is equal to 2');</w:t>
      </w:r>
    </w:p>
    <w:p w14:paraId="42E2C160" w14:textId="7CC6421D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END IF</w:t>
      </w:r>
      <w:r w:rsidRPr="00BB485C">
        <w:t>;</w:t>
      </w:r>
    </w:p>
    <w:p w14:paraId="1CC417A5" w14:textId="77777777" w:rsidR="00BB485C" w:rsidRDefault="00BB485C" w:rsidP="00BB485C">
      <w:r w:rsidRPr="00BB485C">
        <w:t xml:space="preserve"> </w:t>
      </w:r>
    </w:p>
    <w:p w14:paraId="10215E5D" w14:textId="05EE29BE" w:rsidR="00BB485C" w:rsidRPr="00BB485C" w:rsidRDefault="00BB485C" w:rsidP="00BB485C">
      <w:pPr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END LOOP</w:t>
      </w:r>
      <w:r w:rsidRPr="00BB485C">
        <w:t>;</w:t>
      </w:r>
    </w:p>
    <w:p w14:paraId="6B2DCB22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3F7D89CD" w14:textId="77777777" w:rsidR="00BB485C" w:rsidRDefault="00BB485C" w:rsidP="004466A1"/>
    <w:p w14:paraId="5DCE5163" w14:textId="4F152412" w:rsidR="00CB6682" w:rsidRDefault="00CB6682" w:rsidP="004466A1"/>
    <w:p w14:paraId="7915AFF6" w14:textId="500C6002" w:rsidR="00CB6682" w:rsidRDefault="00CB6682" w:rsidP="004466A1"/>
    <w:p w14:paraId="05CC1F72" w14:textId="675D538A" w:rsidR="00CB6682" w:rsidRDefault="00BB485C" w:rsidP="004466A1">
      <w:r>
        <w:t>OUTPUT:</w:t>
      </w:r>
    </w:p>
    <w:p w14:paraId="025ACD8C" w14:textId="708C235C" w:rsidR="00BB485C" w:rsidRDefault="00BB485C" w:rsidP="004466A1"/>
    <w:p w14:paraId="1CECEDCC" w14:textId="77777777" w:rsidR="00BB485C" w:rsidRDefault="00BB485C" w:rsidP="00BB485C">
      <w:r>
        <w:t>1 is less than 2</w:t>
      </w:r>
    </w:p>
    <w:p w14:paraId="486B639B" w14:textId="77777777" w:rsidR="00BB485C" w:rsidRDefault="00BB485C" w:rsidP="00BB485C">
      <w:r>
        <w:t>2 is equal to 2</w:t>
      </w:r>
    </w:p>
    <w:p w14:paraId="5AD9097F" w14:textId="77777777" w:rsidR="00BB485C" w:rsidRDefault="00BB485C" w:rsidP="00BB485C">
      <w:r>
        <w:t>3 is greater than 2</w:t>
      </w:r>
    </w:p>
    <w:p w14:paraId="4B3586C5" w14:textId="5CE33EE1" w:rsidR="00BB485C" w:rsidRDefault="00BB485C" w:rsidP="00BB485C">
      <w:r>
        <w:t>4 is greater than 2</w:t>
      </w:r>
    </w:p>
    <w:p w14:paraId="14F030C2" w14:textId="5D8B2EFC" w:rsidR="00BB485C" w:rsidRDefault="00BB485C" w:rsidP="00BB485C"/>
    <w:p w14:paraId="3F964F57" w14:textId="046E95A0" w:rsidR="00BB485C" w:rsidRDefault="00BB485C" w:rsidP="00BB485C"/>
    <w:p w14:paraId="216EC683" w14:textId="31C24996" w:rsidR="00BB485C" w:rsidRDefault="00BB485C">
      <w:r>
        <w:br w:type="page"/>
      </w:r>
    </w:p>
    <w:p w14:paraId="058DC99A" w14:textId="2A8C9D11" w:rsidR="00BB485C" w:rsidRDefault="00BB485C" w:rsidP="00BB485C">
      <w:pPr>
        <w:pStyle w:val="Heading1"/>
      </w:pPr>
      <w:r>
        <w:lastRenderedPageBreak/>
        <w:t>NESTED FOR LOOPS</w:t>
      </w:r>
    </w:p>
    <w:p w14:paraId="4C89D0FB" w14:textId="0D14BCCA" w:rsidR="00BB485C" w:rsidRDefault="00BB485C" w:rsidP="00BB485C">
      <w:r>
        <w:t>(16)</w:t>
      </w:r>
    </w:p>
    <w:p w14:paraId="6F9B5112" w14:textId="77777777" w:rsidR="00BB485C" w:rsidRDefault="00BB485C" w:rsidP="00BB485C"/>
    <w:p w14:paraId="0443BB27" w14:textId="35159226" w:rsidR="00BB485C" w:rsidRDefault="00BB485C" w:rsidP="00BB485C">
      <w:r>
        <w:t>Same idea as any language</w:t>
      </w:r>
    </w:p>
    <w:p w14:paraId="25543547" w14:textId="17947EDE" w:rsidR="00BB485C" w:rsidRDefault="00BB485C" w:rsidP="00BB485C"/>
    <w:p w14:paraId="36D3D3EE" w14:textId="77761DA9" w:rsidR="00BB485C" w:rsidRDefault="00BB485C" w:rsidP="00BB485C"/>
    <w:p w14:paraId="095CD22F" w14:textId="48F81D3B" w:rsidR="00BB485C" w:rsidRDefault="00BB485C" w:rsidP="00BB485C"/>
    <w:p w14:paraId="71863733" w14:textId="45008667" w:rsidR="00BB485C" w:rsidRDefault="00BB485C" w:rsidP="00BB485C"/>
    <w:p w14:paraId="4421E9AA" w14:textId="778F6FC2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4BF5C50" w14:textId="77777777" w:rsidR="00BB485C" w:rsidRPr="00BB485C" w:rsidRDefault="00BB485C" w:rsidP="00BB485C">
      <w:pPr>
        <w:rPr>
          <w:lang w:val="en-CA"/>
        </w:rPr>
      </w:pPr>
    </w:p>
    <w:p w14:paraId="640E0ACD" w14:textId="15111536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t xml:space="preserve"> </w:t>
      </w:r>
      <w:r>
        <w:t>x</w:t>
      </w:r>
      <w:r w:rsidRPr="00BB485C">
        <w:t xml:space="preserve"> </w:t>
      </w:r>
      <w:r w:rsidRPr="00BB485C">
        <w:rPr>
          <w:b/>
          <w:bCs/>
        </w:rPr>
        <w:t>IN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2 </w:t>
      </w:r>
      <w:r w:rsidRPr="00BB485C">
        <w:rPr>
          <w:b/>
          <w:bCs/>
        </w:rPr>
        <w:t>LOOP</w:t>
      </w:r>
    </w:p>
    <w:p w14:paraId="09C157D5" w14:textId="38784917" w:rsidR="00BB485C" w:rsidRDefault="00BB485C" w:rsidP="00BB485C">
      <w:r w:rsidRPr="00BB485C">
        <w:t xml:space="preserve">    </w:t>
      </w:r>
      <w:r>
        <w:tab/>
      </w:r>
      <w:r w:rsidRPr="00BB485C">
        <w:t xml:space="preserve">DBMS_OUTPUT.PUT_LINE ('---- </w:t>
      </w:r>
      <w:r>
        <w:t>x</w:t>
      </w:r>
      <w:r w:rsidRPr="00BB485C">
        <w:t xml:space="preserve">: </w:t>
      </w:r>
      <w:r w:rsidR="006B15B1">
        <w:t xml:space="preserve"> </w:t>
      </w:r>
      <w:r w:rsidRPr="00BB485C">
        <w:t>' ||</w:t>
      </w:r>
      <w:r w:rsidR="006B15B1">
        <w:t xml:space="preserve"> x </w:t>
      </w:r>
      <w:r w:rsidRPr="00BB485C">
        <w:t>);</w:t>
      </w:r>
    </w:p>
    <w:p w14:paraId="3181A785" w14:textId="77777777" w:rsidR="00BB485C" w:rsidRPr="00BB485C" w:rsidRDefault="00BB485C" w:rsidP="00BB485C">
      <w:pPr>
        <w:rPr>
          <w:lang w:val="en-CA"/>
        </w:rPr>
      </w:pPr>
    </w:p>
    <w:p w14:paraId="5953356F" w14:textId="5DE095E4" w:rsidR="00BB485C" w:rsidRPr="00BB485C" w:rsidRDefault="00BB485C" w:rsidP="00BB485C">
      <w:pPr>
        <w:rPr>
          <w:lang w:val="en-CA"/>
        </w:rPr>
      </w:pPr>
      <w:r w:rsidRPr="00BB485C">
        <w:t xml:space="preserve">   </w:t>
      </w:r>
      <w:r>
        <w:tab/>
      </w:r>
      <w:r w:rsidRPr="00BB485C">
        <w:t xml:space="preserve"> </w:t>
      </w:r>
      <w:r w:rsidRPr="00BB485C">
        <w:rPr>
          <w:b/>
          <w:bCs/>
          <w:highlight w:val="green"/>
        </w:rPr>
        <w:t>FOR</w:t>
      </w:r>
      <w:r w:rsidRPr="00BB485C">
        <w:t xml:space="preserve"> </w:t>
      </w:r>
      <w:r w:rsidR="006B15B1">
        <w:t>y</w:t>
      </w:r>
      <w:r w:rsidRPr="00BB485C">
        <w:t xml:space="preserve"> </w:t>
      </w:r>
      <w:r w:rsidRPr="00BB485C">
        <w:rPr>
          <w:b/>
          <w:bCs/>
        </w:rPr>
        <w:t xml:space="preserve">IN </w:t>
      </w:r>
      <w:r w:rsidRPr="00BB485C">
        <w:rPr>
          <w:b/>
          <w:bCs/>
          <w:highlight w:val="green"/>
        </w:rPr>
        <w:t>REVERSE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4 </w:t>
      </w:r>
      <w:r w:rsidRPr="00BB485C">
        <w:rPr>
          <w:b/>
          <w:bCs/>
        </w:rPr>
        <w:t>LOOP</w:t>
      </w:r>
      <w:r w:rsidRPr="00BB485C">
        <w:t xml:space="preserve"> </w:t>
      </w:r>
    </w:p>
    <w:p w14:paraId="6835BFDC" w14:textId="0799E2B2" w:rsidR="00BB485C" w:rsidRPr="00BB485C" w:rsidRDefault="00BB485C" w:rsidP="00BB485C">
      <w:pPr>
        <w:rPr>
          <w:lang w:val="en-CA"/>
        </w:rPr>
      </w:pPr>
      <w:r w:rsidRPr="00BB485C">
        <w:t xml:space="preserve">     </w:t>
      </w:r>
      <w:r>
        <w:tab/>
      </w:r>
      <w:r>
        <w:tab/>
      </w:r>
      <w:r w:rsidRPr="00BB485C">
        <w:t xml:space="preserve"> DBMS_OUTPUT.PUT_LINE ('--</w:t>
      </w:r>
      <w:r w:rsidR="006B15B1">
        <w:t xml:space="preserve"> y</w:t>
      </w:r>
      <w:r w:rsidRPr="00BB485C">
        <w:t xml:space="preserve">: </w:t>
      </w:r>
      <w:r w:rsidR="006B15B1">
        <w:t xml:space="preserve"> </w:t>
      </w:r>
      <w:r w:rsidRPr="00BB485C">
        <w:t xml:space="preserve">' || </w:t>
      </w:r>
      <w:r w:rsidR="006B15B1">
        <w:t xml:space="preserve"> y </w:t>
      </w:r>
      <w:r w:rsidRPr="00BB485C">
        <w:t>);</w:t>
      </w:r>
    </w:p>
    <w:p w14:paraId="710E4145" w14:textId="166E4520" w:rsidR="00BB485C" w:rsidRDefault="00BB485C" w:rsidP="00BB485C">
      <w:r w:rsidRPr="00BB485C">
        <w:t xml:space="preserve">    </w:t>
      </w:r>
      <w:r>
        <w:tab/>
      </w:r>
      <w:r w:rsidRPr="00BB485C">
        <w:rPr>
          <w:b/>
          <w:bCs/>
          <w:highlight w:val="green"/>
        </w:rPr>
        <w:t>END LOOP</w:t>
      </w:r>
      <w:r w:rsidRPr="00BB485C">
        <w:rPr>
          <w:highlight w:val="green"/>
        </w:rPr>
        <w:t>;</w:t>
      </w:r>
    </w:p>
    <w:p w14:paraId="1F5E8923" w14:textId="77777777" w:rsidR="00BB485C" w:rsidRPr="00BB485C" w:rsidRDefault="00BB485C" w:rsidP="00BB485C">
      <w:pPr>
        <w:rPr>
          <w:lang w:val="en-CA"/>
        </w:rPr>
      </w:pPr>
    </w:p>
    <w:p w14:paraId="4AEAF8EA" w14:textId="56046C69" w:rsidR="00BB485C" w:rsidRDefault="00BB485C" w:rsidP="00BB485C">
      <w:r w:rsidRPr="00BB485C">
        <w:t xml:space="preserve">  </w:t>
      </w:r>
      <w:r w:rsidRPr="00BB485C">
        <w:rPr>
          <w:b/>
          <w:bCs/>
          <w:highlight w:val="yellow"/>
        </w:rPr>
        <w:t>END LOOP</w:t>
      </w:r>
      <w:r w:rsidRPr="00BB485C">
        <w:t>;</w:t>
      </w:r>
    </w:p>
    <w:p w14:paraId="02BFE2D9" w14:textId="77777777" w:rsidR="00BB485C" w:rsidRDefault="00BB485C" w:rsidP="00BB485C"/>
    <w:p w14:paraId="335C04CC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40310665" w14:textId="67711B5E" w:rsidR="00BB485C" w:rsidRDefault="00BB485C" w:rsidP="00BB485C"/>
    <w:p w14:paraId="7933DE3B" w14:textId="55E16BA7" w:rsidR="00BB485C" w:rsidRDefault="00BB485C" w:rsidP="00BB485C"/>
    <w:p w14:paraId="43EBC700" w14:textId="473E22F7" w:rsidR="00BB485C" w:rsidRDefault="00BB485C" w:rsidP="00BB485C"/>
    <w:p w14:paraId="35D04103" w14:textId="115ADD6B" w:rsidR="00BB485C" w:rsidRDefault="00BB485C" w:rsidP="00BB485C"/>
    <w:p w14:paraId="65ED16BA" w14:textId="76EA0AA0" w:rsidR="00BB485C" w:rsidRDefault="00BB485C" w:rsidP="00BB485C">
      <w:r>
        <w:t>OUTPUT   because I and j are harder to see I switched to x and y</w:t>
      </w:r>
    </w:p>
    <w:p w14:paraId="4B02F765" w14:textId="77777777" w:rsidR="00BB485C" w:rsidRDefault="00BB485C" w:rsidP="00BB485C">
      <w:r>
        <w:t>---- x: 1</w:t>
      </w:r>
    </w:p>
    <w:p w14:paraId="4BD9BBCD" w14:textId="77777777" w:rsidR="00BB485C" w:rsidRDefault="00BB485C" w:rsidP="00BB485C">
      <w:r>
        <w:t>-- y: 4</w:t>
      </w:r>
    </w:p>
    <w:p w14:paraId="7B0686B4" w14:textId="77777777" w:rsidR="00BB485C" w:rsidRDefault="00BB485C" w:rsidP="00BB485C">
      <w:r>
        <w:t>-- y: 3</w:t>
      </w:r>
    </w:p>
    <w:p w14:paraId="446AA26C" w14:textId="77777777" w:rsidR="00BB485C" w:rsidRDefault="00BB485C" w:rsidP="00BB485C">
      <w:r>
        <w:t>-- y: 2</w:t>
      </w:r>
    </w:p>
    <w:p w14:paraId="49E5ECF7" w14:textId="77777777" w:rsidR="00BB485C" w:rsidRDefault="00BB485C" w:rsidP="00BB485C">
      <w:r>
        <w:t>-- y: 1</w:t>
      </w:r>
    </w:p>
    <w:p w14:paraId="14C09082" w14:textId="77777777" w:rsidR="00BB485C" w:rsidRDefault="00BB485C" w:rsidP="00BB485C">
      <w:r>
        <w:t>---- x: 2</w:t>
      </w:r>
    </w:p>
    <w:p w14:paraId="3A74775C" w14:textId="77777777" w:rsidR="00BB485C" w:rsidRDefault="00BB485C" w:rsidP="00BB485C">
      <w:r>
        <w:t>-- y: 4</w:t>
      </w:r>
    </w:p>
    <w:p w14:paraId="2113DDBD" w14:textId="77777777" w:rsidR="00BB485C" w:rsidRDefault="00BB485C" w:rsidP="00BB485C">
      <w:r>
        <w:t>-- y: 3</w:t>
      </w:r>
    </w:p>
    <w:p w14:paraId="122E62EC" w14:textId="77777777" w:rsidR="00BB485C" w:rsidRDefault="00BB485C" w:rsidP="00BB485C">
      <w:r>
        <w:t>-- y: 2</w:t>
      </w:r>
    </w:p>
    <w:p w14:paraId="655FA8F7" w14:textId="1895A13F" w:rsidR="00BB485C" w:rsidRDefault="00BB485C" w:rsidP="00BB485C">
      <w:r>
        <w:t>-- y: 1</w:t>
      </w:r>
    </w:p>
    <w:p w14:paraId="725C01C5" w14:textId="4EBCCADE" w:rsidR="00BB485C" w:rsidRDefault="00BB485C" w:rsidP="00BB485C"/>
    <w:p w14:paraId="3BBF7A7E" w14:textId="3BCB176E" w:rsidR="00BB485C" w:rsidRDefault="00BB485C" w:rsidP="00BB485C"/>
    <w:p w14:paraId="794EA0C3" w14:textId="4B28A222" w:rsidR="006B15B1" w:rsidRDefault="006B15B1">
      <w:r>
        <w:br w:type="page"/>
      </w:r>
    </w:p>
    <w:p w14:paraId="70E0CAB0" w14:textId="603F3217" w:rsidR="00BB485C" w:rsidRDefault="006B15B1" w:rsidP="006B15B1">
      <w:pPr>
        <w:pStyle w:val="Heading1"/>
      </w:pPr>
      <w:r>
        <w:lastRenderedPageBreak/>
        <w:t>WHILE LOOP</w:t>
      </w:r>
    </w:p>
    <w:p w14:paraId="73719703" w14:textId="5913FE82" w:rsidR="006B15B1" w:rsidRDefault="006B15B1" w:rsidP="00BB485C">
      <w:r>
        <w:t>(18)</w:t>
      </w:r>
    </w:p>
    <w:p w14:paraId="776AF6C7" w14:textId="5D8A29E6" w:rsidR="006B15B1" w:rsidRDefault="006B15B1" w:rsidP="00BB485C"/>
    <w:p w14:paraId="18765544" w14:textId="0EB1DD16" w:rsidR="006B15B1" w:rsidRDefault="006B15B1" w:rsidP="00BB485C"/>
    <w:p w14:paraId="587B3E20" w14:textId="0B0B471E" w:rsidR="006B15B1" w:rsidRDefault="006B15B1" w:rsidP="00BB485C"/>
    <w:p w14:paraId="4AB3F62E" w14:textId="7BCF9D79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The WHILE executes if the condition is TRUE.</w:t>
      </w:r>
    </w:p>
    <w:p w14:paraId="3D349128" w14:textId="24B17C15" w:rsidR="006B15B1" w:rsidRPr="006B15B1" w:rsidRDefault="006B15B1" w:rsidP="00BB485C">
      <w:pPr>
        <w:rPr>
          <w:sz w:val="32"/>
          <w:szCs w:val="32"/>
        </w:rPr>
      </w:pPr>
    </w:p>
    <w:p w14:paraId="47F1EF38" w14:textId="3AC7501D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It stops when FALSE or an EXIT</w:t>
      </w:r>
    </w:p>
    <w:p w14:paraId="6F6EA7BE" w14:textId="03261B17" w:rsidR="006B15B1" w:rsidRPr="006B15B1" w:rsidRDefault="006B15B1" w:rsidP="00BB485C">
      <w:pPr>
        <w:rPr>
          <w:sz w:val="32"/>
          <w:szCs w:val="32"/>
        </w:rPr>
      </w:pPr>
    </w:p>
    <w:p w14:paraId="67E9E698" w14:textId="2F3667E4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Control passes to the statement after the WHILE loop</w:t>
      </w:r>
    </w:p>
    <w:p w14:paraId="6E573470" w14:textId="20D00DE0" w:rsidR="006B15B1" w:rsidRDefault="006B15B1" w:rsidP="00BB485C"/>
    <w:p w14:paraId="68B1136E" w14:textId="6C43409E" w:rsidR="006B15B1" w:rsidRDefault="006B15B1" w:rsidP="00BB485C"/>
    <w:p w14:paraId="3DCB9808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DECLARE</w:t>
      </w:r>
    </w:p>
    <w:p w14:paraId="46943F80" w14:textId="2AB4F6AC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run  </w:t>
      </w:r>
      <w:r w:rsidRPr="006B15B1">
        <w:rPr>
          <w:b/>
          <w:bCs/>
        </w:rPr>
        <w:t>BOOLEAN</w:t>
      </w:r>
      <w:r w:rsidRPr="006B15B1">
        <w:t xml:space="preserve"> := true;</w:t>
      </w:r>
    </w:p>
    <w:p w14:paraId="4054EE1D" w14:textId="7B67FC5F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round </w:t>
      </w:r>
      <w:r w:rsidRPr="006B15B1">
        <w:rPr>
          <w:b/>
          <w:bCs/>
        </w:rPr>
        <w:t>NUMBER</w:t>
      </w:r>
      <w:r w:rsidRPr="006B15B1">
        <w:t xml:space="preserve"> := 1;</w:t>
      </w:r>
    </w:p>
    <w:p w14:paraId="153F957F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BEGIN</w:t>
      </w:r>
    </w:p>
    <w:p w14:paraId="4356DD23" w14:textId="41535C3A" w:rsidR="006B15B1" w:rsidRDefault="006B15B1" w:rsidP="006B15B1">
      <w:r w:rsidRPr="006B15B1">
        <w:t xml:space="preserve">  </w:t>
      </w:r>
      <w:r>
        <w:tab/>
      </w:r>
      <w:r w:rsidRPr="006B15B1">
        <w:t>DBMS_OUTPUT.PUT_LINE ('-- First WHILE LOOP --');</w:t>
      </w:r>
    </w:p>
    <w:p w14:paraId="3605EBAC" w14:textId="77777777" w:rsidR="006B15B1" w:rsidRPr="006B15B1" w:rsidRDefault="006B15B1" w:rsidP="006B15B1">
      <w:pPr>
        <w:rPr>
          <w:lang w:val="en-CA"/>
        </w:rPr>
      </w:pPr>
    </w:p>
    <w:p w14:paraId="766E63CC" w14:textId="2D04C1E3" w:rsidR="006B15B1" w:rsidRPr="006B15B1" w:rsidRDefault="006B15B1" w:rsidP="006B15B1">
      <w:pPr>
        <w:rPr>
          <w:highlight w:val="green"/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green"/>
        </w:rPr>
        <w:t>WHILE</w:t>
      </w:r>
      <w:r w:rsidRPr="006B15B1">
        <w:rPr>
          <w:highlight w:val="green"/>
        </w:rPr>
        <w:t xml:space="preserve"> run </w:t>
      </w:r>
      <w:r w:rsidRPr="006B15B1">
        <w:rPr>
          <w:b/>
          <w:bCs/>
          <w:highlight w:val="green"/>
        </w:rPr>
        <w:t>LOOP</w:t>
      </w:r>
    </w:p>
    <w:p w14:paraId="03F79262" w14:textId="471875DE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DBMS_OUTPUT.PUT_LINE ('round ' || round);</w:t>
      </w:r>
    </w:p>
    <w:p w14:paraId="4BB76416" w14:textId="7CA1CA55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round := round + 1;</w:t>
      </w:r>
    </w:p>
    <w:p w14:paraId="55877975" w14:textId="47736808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IF</w:t>
      </w:r>
      <w:r w:rsidRPr="006B15B1">
        <w:rPr>
          <w:highlight w:val="green"/>
        </w:rPr>
        <w:t xml:space="preserve"> round = 4 </w:t>
      </w:r>
      <w:r w:rsidRPr="006B15B1">
        <w:rPr>
          <w:b/>
          <w:bCs/>
          <w:highlight w:val="green"/>
        </w:rPr>
        <w:t>THEN</w:t>
      </w:r>
    </w:p>
    <w:p w14:paraId="494B52B2" w14:textId="0D4B6C82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run := false;</w:t>
      </w:r>
    </w:p>
    <w:p w14:paraId="69B064A8" w14:textId="6EC5D6E4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IF</w:t>
      </w:r>
      <w:r w:rsidRPr="006B15B1">
        <w:rPr>
          <w:highlight w:val="green"/>
        </w:rPr>
        <w:t>;</w:t>
      </w:r>
    </w:p>
    <w:p w14:paraId="2F1273BF" w14:textId="799F3E73" w:rsidR="006B15B1" w:rsidRDefault="006B15B1" w:rsidP="006B15B1">
      <w:r w:rsidRPr="006B15B1">
        <w:rPr>
          <w:highlight w:val="green"/>
        </w:rPr>
        <w:t xml:space="preserve">  </w:t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LOOP</w:t>
      </w:r>
      <w:r w:rsidRPr="006B15B1">
        <w:t>;</w:t>
      </w:r>
    </w:p>
    <w:p w14:paraId="6D2BB889" w14:textId="77777777" w:rsidR="006B15B1" w:rsidRPr="006B15B1" w:rsidRDefault="006B15B1" w:rsidP="006B15B1">
      <w:pPr>
        <w:rPr>
          <w:lang w:val="en-CA"/>
        </w:rPr>
      </w:pPr>
    </w:p>
    <w:p w14:paraId="71EF43BF" w14:textId="290621C8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>DBMS_OUTPUT.PUT_LINE ('-- Second WHILE LOOP --');</w:t>
      </w:r>
    </w:p>
    <w:p w14:paraId="2ED37AA6" w14:textId="77777777" w:rsidR="006B15B1" w:rsidRDefault="006B15B1" w:rsidP="006B15B1">
      <w:r w:rsidRPr="006B15B1">
        <w:t xml:space="preserve">  </w:t>
      </w:r>
    </w:p>
    <w:p w14:paraId="0306DCAB" w14:textId="6B4AC77A" w:rsidR="006B15B1" w:rsidRPr="006B15B1" w:rsidRDefault="006B15B1" w:rsidP="006B15B1">
      <w:pPr>
        <w:ind w:firstLine="720"/>
        <w:rPr>
          <w:highlight w:val="cyan"/>
          <w:lang w:val="en-CA"/>
        </w:rPr>
      </w:pPr>
      <w:r w:rsidRPr="006B15B1">
        <w:rPr>
          <w:b/>
          <w:bCs/>
          <w:highlight w:val="cyan"/>
        </w:rPr>
        <w:t>WHILE NOT</w:t>
      </w:r>
      <w:r w:rsidRPr="006B15B1">
        <w:rPr>
          <w:highlight w:val="cyan"/>
        </w:rPr>
        <w:t xml:space="preserve"> run </w:t>
      </w:r>
      <w:r w:rsidRPr="006B15B1">
        <w:rPr>
          <w:b/>
          <w:bCs/>
          <w:highlight w:val="cyan"/>
        </w:rPr>
        <w:t>LOOP</w:t>
      </w:r>
    </w:p>
    <w:p w14:paraId="394C3D5A" w14:textId="7988DB41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DBMS_OUTPUT.PUT_LINE ('round ' || round);</w:t>
      </w:r>
    </w:p>
    <w:p w14:paraId="3CDA6623" w14:textId="29DFC1CC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round := round - 1;</w:t>
      </w:r>
    </w:p>
    <w:p w14:paraId="218D1F4A" w14:textId="7AE55C63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 xml:space="preserve"> round = 0 </w:t>
      </w:r>
      <w:r w:rsidRPr="006B15B1">
        <w:rPr>
          <w:b/>
          <w:bCs/>
          <w:highlight w:val="cyan"/>
        </w:rPr>
        <w:t>THEN</w:t>
      </w:r>
    </w:p>
    <w:p w14:paraId="3DF613CE" w14:textId="6638E158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run := true;</w:t>
      </w:r>
    </w:p>
    <w:p w14:paraId="246288F9" w14:textId="719CFAC8" w:rsidR="006B15B1" w:rsidRPr="006B15B1" w:rsidRDefault="006B15B1" w:rsidP="006B15B1">
      <w:pPr>
        <w:rPr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END</w:t>
      </w:r>
      <w:r w:rsidRPr="006B15B1">
        <w:rPr>
          <w:highlight w:val="cyan"/>
        </w:rPr>
        <w:t xml:space="preserve"> </w:t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>;</w:t>
      </w:r>
    </w:p>
    <w:p w14:paraId="732D88B4" w14:textId="6229D362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cyan"/>
        </w:rPr>
        <w:t>END LOOP</w:t>
      </w:r>
      <w:r w:rsidRPr="006B15B1">
        <w:rPr>
          <w:highlight w:val="cyan"/>
        </w:rPr>
        <w:t>;</w:t>
      </w:r>
    </w:p>
    <w:p w14:paraId="6B12EF8C" w14:textId="5E584B7F" w:rsidR="006B15B1" w:rsidRDefault="006B15B1" w:rsidP="006B15B1">
      <w:r w:rsidRPr="006B15B1">
        <w:rPr>
          <w:b/>
          <w:bCs/>
        </w:rPr>
        <w:t>END</w:t>
      </w:r>
      <w:r w:rsidRPr="006B15B1">
        <w:t>;</w:t>
      </w:r>
    </w:p>
    <w:p w14:paraId="7C5541A4" w14:textId="1F6C1F68" w:rsidR="006B15B1" w:rsidRDefault="00465E7B" w:rsidP="006B15B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D9327" wp14:editId="06815B3D">
                <wp:simplePos x="0" y="0"/>
                <wp:positionH relativeFrom="column">
                  <wp:posOffset>2335530</wp:posOffset>
                </wp:positionH>
                <wp:positionV relativeFrom="paragraph">
                  <wp:posOffset>99060</wp:posOffset>
                </wp:positionV>
                <wp:extent cx="4752975" cy="2228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7875B8C" w14:textId="30B6E48A" w:rsidR="007D5237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Can also use an ordinary loop control instead of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4F32FB2B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DECLARE</w:t>
                            </w:r>
                          </w:p>
                          <w:p w14:paraId="71DA7ECE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round NUMBER := 1;</w:t>
                            </w:r>
                          </w:p>
                          <w:p w14:paraId="663F8B09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BEGIN</w:t>
                            </w:r>
                          </w:p>
                          <w:p w14:paraId="2EC5CF2F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DBMS_OUTPUT.PUT_LINE ('-- First WHILE LOOP --');</w:t>
                            </w:r>
                          </w:p>
                          <w:p w14:paraId="75A9FBAA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5288E70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highlight w:val="yellow"/>
                                <w:lang w:val="en-CA"/>
                              </w:rPr>
                              <w:t>WHILE round &lt;5</w:t>
                            </w:r>
                            <w:r w:rsidRPr="00465E7B">
                              <w:rPr>
                                <w:lang w:val="en-CA"/>
                              </w:rPr>
                              <w:t xml:space="preserve"> LOOP</w:t>
                            </w:r>
                          </w:p>
                          <w:p w14:paraId="4FED24E5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DBMS_OUTPUT.PUT_LINE ('round ' || round);</w:t>
                            </w:r>
                          </w:p>
                          <w:p w14:paraId="57AD4699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round := round + 1;</w:t>
                            </w:r>
                          </w:p>
                          <w:p w14:paraId="2D7A3A85" w14:textId="77777777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END LOOP;</w:t>
                            </w:r>
                          </w:p>
                          <w:p w14:paraId="62C50CC7" w14:textId="4523B91D" w:rsidR="007D5237" w:rsidRPr="00465E7B" w:rsidRDefault="007D5237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9327" id="Text Box 17" o:spid="_x0000_s1034" type="#_x0000_t202" style="position:absolute;margin-left:183.9pt;margin-top:7.8pt;width:374.25pt;height:17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" fillcolor="white [3201]" strokecolor="#4f81bd [3204]" strokeweight=".5pt">
                <v:textbox>
                  <w:txbxContent>
                    <w:p w14:paraId="27875B8C" w14:textId="30B6E48A" w:rsidR="007D5237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Can also use an ordinary loop control instead of </w:t>
                      </w:r>
                      <w:proofErr w:type="spellStart"/>
                      <w:r>
                        <w:rPr>
                          <w:lang w:val="en-CA"/>
                        </w:rPr>
                        <w:t>boolean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</w:p>
                    <w:p w14:paraId="4F32FB2B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DECLARE</w:t>
                      </w:r>
                    </w:p>
                    <w:p w14:paraId="71DA7ECE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round NUMBER := 1;</w:t>
                      </w:r>
                    </w:p>
                    <w:p w14:paraId="663F8B09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BEGIN</w:t>
                      </w:r>
                    </w:p>
                    <w:p w14:paraId="2EC5CF2F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DBMS_OUTPUT.PUT_LINE ('-- First WHILE LOOP --');</w:t>
                      </w:r>
                    </w:p>
                    <w:p w14:paraId="75A9FBAA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</w:p>
                    <w:p w14:paraId="15288E70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highlight w:val="yellow"/>
                          <w:lang w:val="en-CA"/>
                        </w:rPr>
                        <w:t>WHILE round &lt;5</w:t>
                      </w:r>
                      <w:r w:rsidRPr="00465E7B">
                        <w:rPr>
                          <w:lang w:val="en-CA"/>
                        </w:rPr>
                        <w:t xml:space="preserve"> LOOP</w:t>
                      </w:r>
                    </w:p>
                    <w:p w14:paraId="4FED24E5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lang w:val="en-CA"/>
                        </w:rPr>
                        <w:tab/>
                        <w:t>DBMS_OUTPUT.PUT_LINE ('round ' || round);</w:t>
                      </w:r>
                    </w:p>
                    <w:p w14:paraId="57AD4699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lang w:val="en-CA"/>
                        </w:rPr>
                        <w:tab/>
                        <w:t>round := round + 1;</w:t>
                      </w:r>
                    </w:p>
                    <w:p w14:paraId="2D7A3A85" w14:textId="77777777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END LOOP;</w:t>
                      </w:r>
                    </w:p>
                    <w:p w14:paraId="62C50CC7" w14:textId="4523B91D" w:rsidR="007D5237" w:rsidRPr="00465E7B" w:rsidRDefault="007D5237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1A765BA5" w14:textId="49A688B5" w:rsidR="006B15B1" w:rsidRDefault="006B15B1" w:rsidP="006B15B1"/>
    <w:p w14:paraId="40F7FF38" w14:textId="77777777" w:rsidR="006B15B1" w:rsidRDefault="006B15B1" w:rsidP="006B15B1">
      <w:r>
        <w:t>-- First WHILE LOOP --</w:t>
      </w:r>
    </w:p>
    <w:p w14:paraId="0506CB62" w14:textId="77777777" w:rsidR="006B15B1" w:rsidRDefault="006B15B1" w:rsidP="006B15B1">
      <w:r>
        <w:t>round 1</w:t>
      </w:r>
    </w:p>
    <w:p w14:paraId="70B51F61" w14:textId="77777777" w:rsidR="006B15B1" w:rsidRDefault="006B15B1" w:rsidP="006B15B1">
      <w:r>
        <w:t>round 2</w:t>
      </w:r>
    </w:p>
    <w:p w14:paraId="6F81AF97" w14:textId="77777777" w:rsidR="006B15B1" w:rsidRDefault="006B15B1" w:rsidP="006B15B1">
      <w:r>
        <w:t>round 3</w:t>
      </w:r>
    </w:p>
    <w:p w14:paraId="5D3A2EA9" w14:textId="77777777" w:rsidR="006B15B1" w:rsidRDefault="006B15B1" w:rsidP="006B15B1">
      <w:r>
        <w:t>-- Second WHILE LOOP --</w:t>
      </w:r>
    </w:p>
    <w:p w14:paraId="1C1CFE83" w14:textId="77777777" w:rsidR="006B15B1" w:rsidRDefault="006B15B1" w:rsidP="006B15B1">
      <w:r>
        <w:t>round 4</w:t>
      </w:r>
    </w:p>
    <w:p w14:paraId="1F5C9765" w14:textId="77777777" w:rsidR="006B15B1" w:rsidRDefault="006B15B1" w:rsidP="006B15B1">
      <w:r>
        <w:t>round 3</w:t>
      </w:r>
    </w:p>
    <w:p w14:paraId="3E28D32F" w14:textId="77777777" w:rsidR="006B15B1" w:rsidRDefault="006B15B1" w:rsidP="006B15B1">
      <w:r>
        <w:t>round 2</w:t>
      </w:r>
    </w:p>
    <w:p w14:paraId="14D75156" w14:textId="458930FF" w:rsidR="006B15B1" w:rsidRDefault="006B15B1" w:rsidP="006B15B1">
      <w:r>
        <w:t>round 1</w:t>
      </w:r>
    </w:p>
    <w:p w14:paraId="3B29857F" w14:textId="42F33154" w:rsidR="006B15B1" w:rsidRDefault="006B15B1" w:rsidP="006B15B1"/>
    <w:p w14:paraId="06B83557" w14:textId="63E30B91" w:rsidR="006B15B1" w:rsidRDefault="006B15B1">
      <w:r>
        <w:br w:type="page"/>
      </w:r>
    </w:p>
    <w:p w14:paraId="183FA606" w14:textId="2CBD07EF" w:rsidR="006B15B1" w:rsidRDefault="006B15B1" w:rsidP="006B15B1">
      <w:pPr>
        <w:rPr>
          <w:sz w:val="16"/>
          <w:szCs w:val="16"/>
        </w:rPr>
      </w:pPr>
      <w:r w:rsidRPr="006B15B1">
        <w:rPr>
          <w:sz w:val="144"/>
          <w:szCs w:val="144"/>
        </w:rPr>
        <w:lastRenderedPageBreak/>
        <w:t>CURSORS</w:t>
      </w:r>
      <w:r w:rsidRPr="006B15B1">
        <w:rPr>
          <w:sz w:val="144"/>
          <w:szCs w:val="144"/>
        </w:rPr>
        <w:br/>
      </w:r>
      <w:r>
        <w:rPr>
          <w:sz w:val="16"/>
          <w:szCs w:val="16"/>
        </w:rPr>
        <w:t>(19 - 20)</w:t>
      </w:r>
    </w:p>
    <w:p w14:paraId="47F8AE07" w14:textId="2A393017" w:rsidR="006B15B1" w:rsidRDefault="006B15B1" w:rsidP="006B15B1">
      <w:pPr>
        <w:rPr>
          <w:sz w:val="16"/>
          <w:szCs w:val="16"/>
        </w:rPr>
      </w:pPr>
    </w:p>
    <w:p w14:paraId="6EF6AB42" w14:textId="0814F911" w:rsidR="006B15B1" w:rsidRDefault="006B15B1" w:rsidP="006B15B1">
      <w:pPr>
        <w:rPr>
          <w:sz w:val="16"/>
          <w:szCs w:val="16"/>
        </w:rPr>
      </w:pPr>
    </w:p>
    <w:p w14:paraId="27A3BED8" w14:textId="4FDD2AC0" w:rsidR="006B15B1" w:rsidRPr="006B15B1" w:rsidRDefault="006B15B1" w:rsidP="006B15B1">
      <w:pPr>
        <w:rPr>
          <w:sz w:val="32"/>
          <w:szCs w:val="32"/>
        </w:rPr>
      </w:pPr>
    </w:p>
    <w:p w14:paraId="72BDF01F" w14:textId="180261D8" w:rsidR="006B15B1" w:rsidRPr="006B15B1" w:rsidRDefault="006B15B1">
      <w:pPr>
        <w:rPr>
          <w:sz w:val="32"/>
          <w:szCs w:val="32"/>
        </w:rPr>
      </w:pPr>
    </w:p>
    <w:p w14:paraId="2E705C95" w14:textId="279C940D" w:rsidR="006B15B1" w:rsidRPr="006B15B1" w:rsidRDefault="006B15B1">
      <w:pPr>
        <w:rPr>
          <w:sz w:val="32"/>
          <w:szCs w:val="32"/>
        </w:rPr>
      </w:pPr>
    </w:p>
    <w:p w14:paraId="7C354C41" w14:textId="6D0E0682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 xml:space="preserve">Cursors are used to </w:t>
      </w:r>
      <w:r w:rsidRPr="00465E7B">
        <w:rPr>
          <w:sz w:val="32"/>
          <w:szCs w:val="32"/>
          <w:highlight w:val="yellow"/>
        </w:rPr>
        <w:t>process multiple rows</w:t>
      </w:r>
      <w:r w:rsidRPr="006B15B1">
        <w:rPr>
          <w:sz w:val="32"/>
          <w:szCs w:val="32"/>
        </w:rPr>
        <w:t xml:space="preserve"> in PL/SQL blocks.</w:t>
      </w:r>
    </w:p>
    <w:p w14:paraId="4E1C98A5" w14:textId="77777777" w:rsidR="006B15B1" w:rsidRPr="006B15B1" w:rsidRDefault="006B15B1" w:rsidP="006B15B1">
      <w:pPr>
        <w:rPr>
          <w:sz w:val="32"/>
          <w:szCs w:val="32"/>
          <w:lang w:val="en-CA"/>
        </w:rPr>
      </w:pPr>
    </w:p>
    <w:p w14:paraId="64E4029A" w14:textId="73A91684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 xml:space="preserve">In this course, we learn </w:t>
      </w:r>
      <w:r w:rsidR="00A56E58" w:rsidRPr="006B15B1">
        <w:rPr>
          <w:sz w:val="32"/>
          <w:szCs w:val="32"/>
        </w:rPr>
        <w:t>fundamentals</w:t>
      </w:r>
      <w:r w:rsidRPr="006B15B1">
        <w:rPr>
          <w:sz w:val="32"/>
          <w:szCs w:val="32"/>
        </w:rPr>
        <w:t xml:space="preserve"> about cursors. </w:t>
      </w:r>
    </w:p>
    <w:p w14:paraId="5935C10D" w14:textId="77777777" w:rsidR="006B15B1" w:rsidRDefault="006B15B1" w:rsidP="006B15B1">
      <w:pPr>
        <w:rPr>
          <w:sz w:val="32"/>
          <w:szCs w:val="32"/>
        </w:rPr>
      </w:pPr>
    </w:p>
    <w:p w14:paraId="23BB55EC" w14:textId="1A44B739" w:rsidR="006B15B1" w:rsidRPr="006B15B1" w:rsidRDefault="006B15B1" w:rsidP="006B15B1">
      <w:pPr>
        <w:rPr>
          <w:sz w:val="32"/>
          <w:szCs w:val="32"/>
          <w:lang w:val="en-CA"/>
        </w:rPr>
      </w:pPr>
      <w:r w:rsidRPr="006B15B1">
        <w:rPr>
          <w:sz w:val="32"/>
          <w:szCs w:val="32"/>
        </w:rPr>
        <w:t xml:space="preserve">We use cursors to return multiple rows from a PL/SQL procedure to a caller procedure or program. </w:t>
      </w:r>
    </w:p>
    <w:p w14:paraId="707C6638" w14:textId="6F6A62F5" w:rsidR="006B15B1" w:rsidRPr="006B15B1" w:rsidRDefault="006B15B1" w:rsidP="006B15B1">
      <w:pPr>
        <w:rPr>
          <w:sz w:val="32"/>
          <w:szCs w:val="32"/>
        </w:rPr>
      </w:pPr>
    </w:p>
    <w:p w14:paraId="5F635181" w14:textId="43872E79" w:rsidR="006B15B1" w:rsidRDefault="006B15B1" w:rsidP="006B15B1">
      <w:pPr>
        <w:rPr>
          <w:sz w:val="32"/>
          <w:szCs w:val="32"/>
        </w:rPr>
      </w:pPr>
    </w:p>
    <w:p w14:paraId="340EBE89" w14:textId="34B05ACC" w:rsidR="00EF700F" w:rsidRDefault="00EF700F" w:rsidP="006B15B1">
      <w:pPr>
        <w:rPr>
          <w:sz w:val="32"/>
          <w:szCs w:val="32"/>
        </w:rPr>
      </w:pPr>
    </w:p>
    <w:p w14:paraId="6C981375" w14:textId="212F570F" w:rsidR="00EF700F" w:rsidRDefault="00EF700F" w:rsidP="006B15B1">
      <w:pPr>
        <w:rPr>
          <w:sz w:val="32"/>
          <w:szCs w:val="32"/>
        </w:rPr>
      </w:pPr>
    </w:p>
    <w:p w14:paraId="302B8F20" w14:textId="4D83D6D8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Lots of words…. Let us see what it means</w:t>
      </w:r>
    </w:p>
    <w:p w14:paraId="55D5EA3E" w14:textId="0A883B3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53AB82" w14:textId="550E0A90" w:rsidR="00EF700F" w:rsidRDefault="00EF700F" w:rsidP="00EF700F">
      <w:pPr>
        <w:pStyle w:val="Heading1"/>
      </w:pPr>
      <w:r>
        <w:lastRenderedPageBreak/>
        <w:t>PL/SQL CURSORS</w:t>
      </w:r>
    </w:p>
    <w:p w14:paraId="16B81F24" w14:textId="29217157" w:rsidR="00EF700F" w:rsidRPr="00EF700F" w:rsidRDefault="00EF700F" w:rsidP="006B15B1">
      <w:pPr>
        <w:rPr>
          <w:sz w:val="16"/>
          <w:szCs w:val="16"/>
        </w:rPr>
      </w:pPr>
      <w:r w:rsidRPr="00EF700F">
        <w:rPr>
          <w:sz w:val="16"/>
          <w:szCs w:val="16"/>
        </w:rPr>
        <w:t>(21)</w:t>
      </w:r>
    </w:p>
    <w:p w14:paraId="666AF7EB" w14:textId="30B5E457" w:rsidR="006B15B1" w:rsidRPr="006B15B1" w:rsidRDefault="006B15B1" w:rsidP="006B15B1">
      <w:pPr>
        <w:rPr>
          <w:sz w:val="32"/>
          <w:szCs w:val="32"/>
        </w:rPr>
      </w:pPr>
    </w:p>
    <w:p w14:paraId="0B77C5D8" w14:textId="77777777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 xml:space="preserve">A cursor is a pointer to a context area that includes the result of a processed SQL statement. </w:t>
      </w:r>
    </w:p>
    <w:p w14:paraId="145466CB" w14:textId="77777777" w:rsidR="00EF700F" w:rsidRDefault="00EF700F" w:rsidP="00EF700F">
      <w:pPr>
        <w:rPr>
          <w:sz w:val="32"/>
          <w:szCs w:val="32"/>
        </w:rPr>
      </w:pPr>
    </w:p>
    <w:p w14:paraId="52A4EE5F" w14:textId="54E5907E" w:rsidR="00EF700F" w:rsidRDefault="00EF700F" w:rsidP="00EF700F">
      <w:pPr>
        <w:rPr>
          <w:sz w:val="32"/>
          <w:szCs w:val="32"/>
        </w:rPr>
      </w:pPr>
      <w:r>
        <w:rPr>
          <w:sz w:val="32"/>
          <w:szCs w:val="32"/>
        </w:rPr>
        <w:t xml:space="preserve">Translation: </w:t>
      </w:r>
      <w:r w:rsidRPr="00465E7B">
        <w:rPr>
          <w:sz w:val="32"/>
          <w:szCs w:val="32"/>
          <w:highlight w:val="yellow"/>
        </w:rPr>
        <w:t>Simply, a cursor contains the rows of a select statement</w:t>
      </w:r>
      <w:r w:rsidRPr="00EF700F">
        <w:rPr>
          <w:sz w:val="32"/>
          <w:szCs w:val="32"/>
        </w:rPr>
        <w:t>.</w:t>
      </w:r>
    </w:p>
    <w:p w14:paraId="05E50C37" w14:textId="3F1256AC" w:rsidR="00EF700F" w:rsidRDefault="00EF700F" w:rsidP="00EF700F">
      <w:pPr>
        <w:rPr>
          <w:sz w:val="32"/>
          <w:szCs w:val="32"/>
        </w:rPr>
      </w:pPr>
    </w:p>
    <w:p w14:paraId="3D93E34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1C5993FF" w14:textId="3E936590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>In PL/SQL, cursors are used to access and process the rows returned by a SELECT statement.</w:t>
      </w:r>
    </w:p>
    <w:p w14:paraId="37AC08C0" w14:textId="5DD87382" w:rsidR="00EF700F" w:rsidRDefault="00EF700F" w:rsidP="00EF700F">
      <w:pPr>
        <w:rPr>
          <w:sz w:val="32"/>
          <w:szCs w:val="32"/>
        </w:rPr>
      </w:pPr>
    </w:p>
    <w:p w14:paraId="53D42030" w14:textId="0BE3A2BD" w:rsidR="00EF700F" w:rsidRDefault="00EF700F" w:rsidP="00EF700F">
      <w:pPr>
        <w:rPr>
          <w:sz w:val="32"/>
          <w:szCs w:val="32"/>
        </w:rPr>
      </w:pPr>
    </w:p>
    <w:p w14:paraId="36E6E33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338F5D2D" w14:textId="77777777" w:rsidR="00EF700F" w:rsidRPr="001F6EFD" w:rsidRDefault="00EF700F" w:rsidP="00EF700F">
      <w:p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There are two types of cursors:</w:t>
      </w:r>
    </w:p>
    <w:p w14:paraId="1DF66263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Implicit cursors</w:t>
      </w:r>
    </w:p>
    <w:p w14:paraId="10293E0B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Explicit cursors</w:t>
      </w:r>
    </w:p>
    <w:p w14:paraId="4D05AA08" w14:textId="6D58D93C" w:rsidR="006B15B1" w:rsidRPr="006B15B1" w:rsidRDefault="006B15B1" w:rsidP="006B15B1">
      <w:pPr>
        <w:rPr>
          <w:sz w:val="32"/>
          <w:szCs w:val="32"/>
        </w:rPr>
      </w:pPr>
    </w:p>
    <w:p w14:paraId="0492B4F5" w14:textId="0B34CCAF" w:rsidR="006B15B1" w:rsidRPr="006B15B1" w:rsidRDefault="006B15B1" w:rsidP="006B15B1">
      <w:pPr>
        <w:rPr>
          <w:sz w:val="32"/>
          <w:szCs w:val="32"/>
        </w:rPr>
      </w:pPr>
    </w:p>
    <w:p w14:paraId="039D1977" w14:textId="10E0C07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438BE4" w14:textId="69118330" w:rsidR="006B15B1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IMPLICIT CURSOR</w:t>
      </w:r>
      <w:r w:rsidR="001F6EFD">
        <w:rPr>
          <w:sz w:val="32"/>
          <w:szCs w:val="32"/>
        </w:rPr>
        <w:t xml:space="preserve"> </w:t>
      </w:r>
      <w:r w:rsidR="001F6EFD" w:rsidRPr="001F6EFD">
        <w:rPr>
          <w:sz w:val="16"/>
          <w:szCs w:val="16"/>
        </w:rPr>
        <w:t>(22)</w:t>
      </w:r>
    </w:p>
    <w:p w14:paraId="222DFED6" w14:textId="7FF0872E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One that is not defined … implied</w:t>
      </w:r>
    </w:p>
    <w:p w14:paraId="497EEFC3" w14:textId="365C3309" w:rsidR="00EF700F" w:rsidRDefault="00EF700F" w:rsidP="006B15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BAF0" wp14:editId="585D4CB8">
                <wp:simplePos x="0" y="0"/>
                <wp:positionH relativeFrom="column">
                  <wp:posOffset>4574127</wp:posOffset>
                </wp:positionH>
                <wp:positionV relativeFrom="paragraph">
                  <wp:posOffset>23864</wp:posOffset>
                </wp:positionV>
                <wp:extent cx="2094613" cy="478465"/>
                <wp:effectExtent l="0" t="0" r="2032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83060" w14:textId="621F9DF5" w:rsidR="007D5237" w:rsidRPr="00EF700F" w:rsidRDefault="007D523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 do not have this table. Will need to be improved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BAF0" id="Text Box 8" o:spid="_x0000_s1035" type="#_x0000_t202" style="position:absolute;margin-left:360.15pt;margin-top:1.9pt;width:164.95pt;height:3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" fillcolor="white [3201]" strokeweight=".5pt">
                <v:textbox>
                  <w:txbxContent>
                    <w:p w14:paraId="63883060" w14:textId="621F9DF5" w:rsidR="007D5237" w:rsidRPr="00EF700F" w:rsidRDefault="007D523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 do not have this table. Will need to be improved</w:t>
                      </w:r>
                    </w:p>
                  </w:txbxContent>
                </v:textbox>
              </v:shape>
            </w:pict>
          </mc:Fallback>
        </mc:AlternateContent>
      </w:r>
    </w:p>
    <w:p w14:paraId="76AAB9B0" w14:textId="77777777" w:rsidR="00EF700F" w:rsidRPr="006B15B1" w:rsidRDefault="00EF700F" w:rsidP="006B15B1">
      <w:pPr>
        <w:rPr>
          <w:sz w:val="32"/>
          <w:szCs w:val="32"/>
        </w:rPr>
      </w:pPr>
    </w:p>
    <w:p w14:paraId="6043575C" w14:textId="5D2CF654" w:rsidR="00EF700F" w:rsidRPr="006B3418" w:rsidRDefault="00EF700F" w:rsidP="00EF700F">
      <w:pPr>
        <w:rPr>
          <w:rFonts w:cs="Arial"/>
          <w:sz w:val="23"/>
          <w:szCs w:val="23"/>
          <w:lang w:val="en-CA" w:eastAsia="en-CA"/>
        </w:rPr>
      </w:pPr>
    </w:p>
    <w:p w14:paraId="75F07B30" w14:textId="3DEDE5C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6A946A7D" w14:textId="5AC638E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018169DC" w14:textId="67D01FE9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highlight w:val="yellow"/>
          <w:lang w:val="en-CA" w:eastAsia="en-CA"/>
        </w:rPr>
        <w:t>Go to next page</w:t>
      </w:r>
      <w:r w:rsidRPr="006B3418">
        <w:rPr>
          <w:rFonts w:ascii="Consolas" w:hAnsi="Consolas"/>
          <w:sz w:val="23"/>
          <w:szCs w:val="23"/>
          <w:lang w:val="en-CA" w:eastAsia="en-CA"/>
        </w:rPr>
        <w:t xml:space="preserve"> </w:t>
      </w:r>
    </w:p>
    <w:p w14:paraId="7723BC51" w14:textId="77777777" w:rsidR="006B3418" w:rsidRDefault="006B3418" w:rsidP="006B3418">
      <w:pPr>
        <w:pStyle w:val="Heading2"/>
        <w:spacing w:before="300" w:after="150"/>
        <w:rPr>
          <w:rFonts w:ascii="inherit" w:hAnsi="inherit"/>
          <w:b w:val="0"/>
          <w:bCs w:val="0"/>
          <w:color w:val="75A54B"/>
          <w:sz w:val="42"/>
          <w:szCs w:val="42"/>
          <w:lang w:val="en-CA" w:eastAsia="en-CA"/>
        </w:rPr>
      </w:pPr>
      <w:r>
        <w:rPr>
          <w:rFonts w:ascii="inherit" w:hAnsi="inherit"/>
          <w:b w:val="0"/>
          <w:bCs w:val="0"/>
          <w:color w:val="75A54B"/>
          <w:sz w:val="42"/>
          <w:szCs w:val="42"/>
        </w:rPr>
        <w:t>Implicit Cursor Attributes</w:t>
      </w:r>
    </w:p>
    <w:p w14:paraId="30FC60A5" w14:textId="77777777" w:rsidR="006B3418" w:rsidRDefault="006B3418" w:rsidP="006B3418">
      <w:pPr>
        <w:pStyle w:val="NormalWeb"/>
        <w:spacing w:before="150" w:beforeAutospacing="0" w:after="150" w:afterAutospacing="0" w:line="336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Following are implicit cursor attributes,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15"/>
        <w:gridCol w:w="7389"/>
      </w:tblGrid>
      <w:tr w:rsidR="006B3418" w14:paraId="6199469E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5F19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Attribute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3505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Variable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F314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Description</w:t>
            </w:r>
          </w:p>
        </w:tc>
      </w:tr>
      <w:tr w:rsidR="006B3418" w14:paraId="5212CD6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FB02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%ISOPEN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4CDF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SQL%ISOPEN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FC5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Oracle engine automatically open the cursor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cursor open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B5721A3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D7E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EA4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5719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If SELECT statement return one or more rows or DML statement (INSERT, UPDATE, DELETE) affect one or more rows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affect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  <w:tr w:rsidR="006B3418" w14:paraId="0A9C605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55F6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%NOTFOUND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9FD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SQL%NOTFOUND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2DB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If SELECT INTO statement return no rows and fire </w:t>
            </w:r>
            <w:proofErr w:type="spellStart"/>
            <w:r w:rsidRPr="00190869">
              <w:rPr>
                <w:rFonts w:cs="Arial"/>
                <w:color w:val="222222"/>
                <w:sz w:val="22"/>
                <w:szCs w:val="22"/>
              </w:rPr>
              <w:t>no_data_found</w:t>
            </w:r>
            <w:proofErr w:type="spellEnd"/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PL/SQL exception before you can check SQL%NOTFOUND.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affect the row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F7ED561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916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%ROWCOUNT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947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SQL%ROWCOUNT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DC6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Return the number of rows affected by a SELECT statement or DML statement (insert, update, delete).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</w:tbl>
    <w:p w14:paraId="1FCCC248" w14:textId="77777777" w:rsidR="006B3418" w:rsidRDefault="006B3418" w:rsidP="006B3418">
      <w:pPr>
        <w:pStyle w:val="underline"/>
        <w:pBdr>
          <w:bottom w:val="single" w:sz="6" w:space="0" w:color="auto"/>
        </w:pBdr>
        <w:spacing w:before="150" w:beforeAutospacing="0" w:after="150" w:afterAutospacing="0" w:line="336" w:lineRule="atLeast"/>
        <w:rPr>
          <w:rFonts w:ascii="&amp;quot" w:hAnsi="&amp;quot"/>
          <w:color w:val="FC5E5E"/>
          <w:sz w:val="23"/>
          <w:szCs w:val="23"/>
        </w:rPr>
      </w:pPr>
      <w:r>
        <w:rPr>
          <w:rFonts w:ascii="&amp;quot" w:hAnsi="&amp;quot"/>
          <w:color w:val="FC5E5E"/>
          <w:sz w:val="23"/>
          <w:szCs w:val="23"/>
        </w:rPr>
        <w:t>Sy</w:t>
      </w:r>
    </w:p>
    <w:p w14:paraId="5AD0E05B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684CA7F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93C3CED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F3DB7BF" w14:textId="77777777" w:rsidR="00190869" w:rsidRDefault="00190869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>
        <w:rPr>
          <w:rFonts w:ascii="Consolas" w:hAnsi="Consolas"/>
          <w:color w:val="0077AA"/>
          <w:sz w:val="23"/>
          <w:szCs w:val="23"/>
          <w:lang w:val="en-CA" w:eastAsia="en-CA"/>
        </w:rPr>
        <w:br w:type="page"/>
      </w:r>
    </w:p>
    <w:p w14:paraId="4BE8AE20" w14:textId="43281B86" w:rsidR="00465E7B" w:rsidRDefault="00465E7B" w:rsidP="00EF700F">
      <w:pPr>
        <w:rPr>
          <w:rFonts w:ascii="Consolas" w:hAnsi="Consolas"/>
          <w:color w:val="0077AA"/>
          <w:sz w:val="36"/>
          <w:szCs w:val="36"/>
          <w:lang w:val="en-CA" w:eastAsia="en-CA"/>
        </w:rPr>
      </w:pPr>
      <w:r>
        <w:rPr>
          <w:rFonts w:ascii="Consolas" w:hAnsi="Consolas"/>
          <w:color w:val="0077AA"/>
          <w:sz w:val="36"/>
          <w:szCs w:val="36"/>
          <w:lang w:val="en-CA" w:eastAsia="en-CA"/>
        </w:rPr>
        <w:lastRenderedPageBreak/>
        <w:t>Jump to page 20</w:t>
      </w:r>
    </w:p>
    <w:p w14:paraId="20F2EE47" w14:textId="33BCCA25" w:rsidR="00E548C0" w:rsidRPr="00465E7B" w:rsidRDefault="00E548C0" w:rsidP="00EF700F">
      <w:pPr>
        <w:rPr>
          <w:rFonts w:ascii="Consolas" w:hAnsi="Consolas"/>
          <w:color w:val="0077AA"/>
          <w:sz w:val="36"/>
          <w:szCs w:val="36"/>
          <w:lang w:val="en-CA" w:eastAsia="en-CA"/>
        </w:rPr>
      </w:pPr>
      <w:r w:rsidRP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Using EMP table </w:t>
      </w:r>
      <w:r w:rsid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if </w:t>
      </w:r>
      <w:r w:rsidRP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loaded in week 6 </w:t>
      </w:r>
    </w:p>
    <w:p w14:paraId="5262895B" w14:textId="293C44F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65B5B39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EMPLOYEE_ID EMPLOYEE_N JOB       MANAGER_ID HIREDATE     SALARY COMMISSION DEPARTMENT_ID</w:t>
      </w:r>
    </w:p>
    <w:p w14:paraId="06B7226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----------- ---------- --------- ---------- -------- ---------- ---------- -------------</w:t>
      </w:r>
    </w:p>
    <w:p w14:paraId="3AAEFFD7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7369 SMITH      CLERK           7902 80-12-17        800                       20</w:t>
      </w:r>
    </w:p>
    <w:p w14:paraId="6699A6B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7499 ALLEN      SALESMAN        7698 81-02-20       1600        300            30</w:t>
      </w:r>
    </w:p>
    <w:p w14:paraId="2F9D52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7521 WARD       SALESMAN        7698 81-02-22       1250        500            30</w:t>
      </w:r>
    </w:p>
    <w:p w14:paraId="4165B1A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7566 JONES      MANAGER         7839 81-04-02       2975                       20</w:t>
      </w:r>
    </w:p>
    <w:p w14:paraId="755D4DC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7654 MARTIN     SALESMAN        7698 81-09-28       1250       1400            30</w:t>
      </w:r>
    </w:p>
    <w:p w14:paraId="177E8E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7698 BLAKE      MANAGER         7839 81-05-01       2850                       30</w:t>
      </w:r>
    </w:p>
    <w:p w14:paraId="6D2088E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7782 CLARK      MANAGER         7839 81-06-09       2450                       10</w:t>
      </w:r>
    </w:p>
    <w:p w14:paraId="1430966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7788 SCOTT      ANALYST         7566 87-04-19       3000                       20</w:t>
      </w:r>
    </w:p>
    <w:p w14:paraId="2706C5C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7839 KING       PRESIDENT            81-11-17       5000                       10</w:t>
      </w:r>
    </w:p>
    <w:p w14:paraId="49DD833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7844 TURNER     SALESMAN        7698 81-09-08       1500          0            30</w:t>
      </w:r>
    </w:p>
    <w:p w14:paraId="520073E1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7876 ADAMS      CLERK           7788 87-05-23       1100                       20</w:t>
      </w:r>
    </w:p>
    <w:p w14:paraId="766A6BD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7900 JAMES      CLERK           7698 81-12-03        950                       30</w:t>
      </w:r>
    </w:p>
    <w:p w14:paraId="6BB7B63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7902 FORD       ANALYST         7566 81-12-03       3000                       20</w:t>
      </w:r>
    </w:p>
    <w:p w14:paraId="01D5AB0E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7934 MILLER     CLERK           7782 82-01-23       1300                       10</w:t>
      </w:r>
    </w:p>
    <w:p w14:paraId="7D0FFA8B" w14:textId="77777777" w:rsidR="00E548C0" w:rsidRP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82EC0EE" w14:textId="690BAB1F" w:rsid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E548C0">
        <w:rPr>
          <w:rFonts w:ascii="Consolas" w:hAnsi="Consolas"/>
          <w:color w:val="0077AA"/>
          <w:sz w:val="23"/>
          <w:szCs w:val="23"/>
          <w:lang w:val="en-CA" w:eastAsia="en-CA"/>
        </w:rPr>
        <w:t>14 rows selected.</w:t>
      </w:r>
    </w:p>
    <w:p w14:paraId="57A10D68" w14:textId="588C239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33E961A" w14:textId="77777777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DEAD060" w14:textId="5BD1C9A5" w:rsidR="00E548C0" w:rsidRDefault="00E548C0" w:rsidP="00E548C0">
      <w:pPr>
        <w:rPr>
          <w:rFonts w:ascii="Consolas" w:hAnsi="Consolas"/>
          <w:sz w:val="23"/>
          <w:szCs w:val="23"/>
          <w:lang w:val="en-CA" w:eastAsia="en-CA"/>
        </w:rPr>
      </w:pPr>
      <w:r w:rsidRPr="006B3418">
        <w:rPr>
          <w:rFonts w:ascii="Consolas" w:hAnsi="Consolas"/>
          <w:sz w:val="23"/>
          <w:szCs w:val="23"/>
          <w:lang w:val="en-CA" w:eastAsia="en-CA"/>
        </w:rPr>
        <w:t>set serveroutput on</w:t>
      </w:r>
    </w:p>
    <w:p w14:paraId="1A31B3E8" w14:textId="77777777" w:rsidR="006B3418" w:rsidRPr="006B3418" w:rsidRDefault="006B3418" w:rsidP="00E548C0">
      <w:pPr>
        <w:rPr>
          <w:rFonts w:ascii="Consolas" w:hAnsi="Consolas"/>
          <w:sz w:val="23"/>
          <w:szCs w:val="23"/>
          <w:lang w:val="en-CA" w:eastAsia="en-CA"/>
        </w:rPr>
      </w:pPr>
    </w:p>
    <w:p w14:paraId="5448A22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BEGIN</w:t>
      </w:r>
    </w:p>
    <w:p w14:paraId="595AE653" w14:textId="77777777" w:rsid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UPDATE emp </w:t>
      </w:r>
    </w:p>
    <w:p w14:paraId="706792F3" w14:textId="77777777" w:rsid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SET job = '</w:t>
      </w:r>
      <w:r w:rsidR="006B3418" w:rsidRPr="006B3418">
        <w:rPr>
          <w:rFonts w:cs="Arial"/>
          <w:sz w:val="23"/>
          <w:szCs w:val="23"/>
          <w:lang w:val="en-CA" w:eastAsia="en-CA"/>
        </w:rPr>
        <w:t>Web Dev</w:t>
      </w:r>
      <w:r w:rsidRPr="006B3418">
        <w:rPr>
          <w:rFonts w:cs="Arial"/>
          <w:sz w:val="23"/>
          <w:szCs w:val="23"/>
          <w:lang w:val="en-CA" w:eastAsia="en-CA"/>
        </w:rPr>
        <w:t>'</w:t>
      </w:r>
    </w:p>
    <w:p w14:paraId="656E71A9" w14:textId="67242335" w:rsidR="00E548C0" w:rsidRP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WHERE employee_name='MILLER';</w:t>
      </w:r>
    </w:p>
    <w:p w14:paraId="590B4001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FA342FA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SQL%FOUND THEN</w:t>
      </w:r>
    </w:p>
    <w:p w14:paraId="554D37C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dbms_output.put_line('Updated - If Found employee');</w:t>
      </w:r>
    </w:p>
    <w:p w14:paraId="0E61A7A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5369B41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92FC5C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SQL%NOTFOUND THEN</w:t>
      </w:r>
    </w:p>
    <w:p w14:paraId="58C440AF" w14:textId="5972D26F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dbms_output.put_line('NOT Updated - If employ</w:t>
      </w:r>
      <w:r w:rsidR="006B3418" w:rsidRPr="006B3418">
        <w:rPr>
          <w:rFonts w:cs="Arial"/>
          <w:sz w:val="23"/>
          <w:szCs w:val="23"/>
          <w:lang w:val="en-CA" w:eastAsia="en-CA"/>
        </w:rPr>
        <w:t>e</w:t>
      </w:r>
      <w:r w:rsidRPr="006B3418">
        <w:rPr>
          <w:rFonts w:cs="Arial"/>
          <w:sz w:val="23"/>
          <w:szCs w:val="23"/>
          <w:lang w:val="en-CA" w:eastAsia="en-CA"/>
        </w:rPr>
        <w:t>e NOT Found');</w:t>
      </w:r>
    </w:p>
    <w:p w14:paraId="7BF2530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 </w:t>
      </w:r>
    </w:p>
    <w:p w14:paraId="1A687BD4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35633BB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SQL%ROWCOUNT&gt;0 THEN</w:t>
      </w:r>
    </w:p>
    <w:p w14:paraId="3AF6FB8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dbms_output.put_line(SQL%ROWCOUNT||' Rows Updated');</w:t>
      </w:r>
    </w:p>
    <w:p w14:paraId="301C434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ELSE</w:t>
      </w:r>
    </w:p>
    <w:p w14:paraId="474E07CF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 Rows were found Updated Found');</w:t>
      </w:r>
    </w:p>
    <w:p w14:paraId="178E6432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664E261A" w14:textId="4CA69D64" w:rsidR="006B15B1" w:rsidRPr="006B3418" w:rsidRDefault="00E548C0" w:rsidP="00E548C0">
      <w:pPr>
        <w:rPr>
          <w:rFonts w:cs="Arial"/>
          <w:sz w:val="32"/>
          <w:szCs w:val="32"/>
        </w:rPr>
      </w:pPr>
      <w:r w:rsidRPr="006B3418">
        <w:rPr>
          <w:rFonts w:cs="Arial"/>
          <w:sz w:val="23"/>
          <w:szCs w:val="23"/>
          <w:lang w:val="en-CA" w:eastAsia="en-CA"/>
        </w:rPr>
        <w:t>END;</w:t>
      </w:r>
    </w:p>
    <w:p w14:paraId="4D60EAA3" w14:textId="1A165233" w:rsidR="006B15B1" w:rsidRPr="006B3418" w:rsidRDefault="006B15B1" w:rsidP="006B15B1">
      <w:pPr>
        <w:rPr>
          <w:rFonts w:cs="Arial"/>
          <w:sz w:val="16"/>
          <w:szCs w:val="16"/>
        </w:rPr>
      </w:pPr>
    </w:p>
    <w:p w14:paraId="655C1FFA" w14:textId="1A43B588" w:rsidR="006B15B1" w:rsidRPr="006B3418" w:rsidRDefault="006B15B1" w:rsidP="006B15B1">
      <w:pPr>
        <w:rPr>
          <w:rFonts w:cs="Arial"/>
          <w:sz w:val="16"/>
          <w:szCs w:val="16"/>
        </w:rPr>
      </w:pPr>
    </w:p>
    <w:p w14:paraId="3297D19D" w14:textId="05513826" w:rsidR="006B15B1" w:rsidRPr="00190869" w:rsidRDefault="006B15B1" w:rsidP="006B15B1"/>
    <w:p w14:paraId="4A00664B" w14:textId="77777777" w:rsidR="00190869" w:rsidRPr="00190869" w:rsidRDefault="00190869" w:rsidP="00190869">
      <w:r w:rsidRPr="00190869">
        <w:t>OUTPUT</w:t>
      </w:r>
      <w:r w:rsidRPr="00190869">
        <w:br/>
      </w:r>
      <w:r w:rsidRPr="00190869">
        <w:br/>
        <w:t>Updated - If Found employee</w:t>
      </w:r>
    </w:p>
    <w:p w14:paraId="17E3C18E" w14:textId="0C61192D" w:rsidR="006B15B1" w:rsidRPr="00190869" w:rsidRDefault="00190869" w:rsidP="00190869">
      <w:r w:rsidRPr="00190869">
        <w:t>1 Rows Updated</w:t>
      </w:r>
    </w:p>
    <w:p w14:paraId="68C7E62C" w14:textId="57D60990" w:rsidR="006B15B1" w:rsidRPr="00190869" w:rsidRDefault="006B15B1" w:rsidP="006B15B1"/>
    <w:p w14:paraId="4939C283" w14:textId="4AA07B62" w:rsidR="00190869" w:rsidRDefault="0019086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9AA372C" w14:textId="1A8FF53A" w:rsidR="006B15B1" w:rsidRDefault="00190869" w:rsidP="00190869">
      <w:pPr>
        <w:pStyle w:val="Heading1"/>
      </w:pPr>
      <w:r>
        <w:lastRenderedPageBreak/>
        <w:t>EXPLICIT CURSOR</w:t>
      </w:r>
    </w:p>
    <w:p w14:paraId="1FBF63AD" w14:textId="4EAA3BD7" w:rsidR="00190869" w:rsidRDefault="00190869" w:rsidP="006B15B1">
      <w:pPr>
        <w:rPr>
          <w:sz w:val="16"/>
          <w:szCs w:val="16"/>
        </w:rPr>
      </w:pPr>
      <w:r>
        <w:rPr>
          <w:sz w:val="16"/>
          <w:szCs w:val="16"/>
        </w:rPr>
        <w:t>(23)</w:t>
      </w:r>
    </w:p>
    <w:p w14:paraId="73C69852" w14:textId="24CE6D3D" w:rsidR="00190869" w:rsidRDefault="00190869" w:rsidP="006B15B1">
      <w:pPr>
        <w:rPr>
          <w:sz w:val="16"/>
          <w:szCs w:val="16"/>
        </w:rPr>
      </w:pPr>
    </w:p>
    <w:p w14:paraId="1E4182EC" w14:textId="52484F55" w:rsidR="00190869" w:rsidRPr="00190869" w:rsidRDefault="00190869" w:rsidP="006B15B1"/>
    <w:p w14:paraId="3B18412D" w14:textId="2C893843" w:rsidR="00190869" w:rsidRPr="00190869" w:rsidRDefault="00190869" w:rsidP="006B15B1"/>
    <w:p w14:paraId="58F1496B" w14:textId="5EEDABAF" w:rsidR="00190869" w:rsidRDefault="00465E7B" w:rsidP="0019086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049A4" wp14:editId="42AAE9A0">
                <wp:simplePos x="0" y="0"/>
                <wp:positionH relativeFrom="column">
                  <wp:posOffset>1344930</wp:posOffset>
                </wp:positionH>
                <wp:positionV relativeFrom="paragraph">
                  <wp:posOffset>130175</wp:posOffset>
                </wp:positionV>
                <wp:extent cx="1952625" cy="14859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E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5.9pt;margin-top:10.25pt;width:153.75pt;height:11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190869" w:rsidRPr="00190869">
        <w:t xml:space="preserve">The explicit cursors are </w:t>
      </w:r>
      <w:r w:rsidR="00190869" w:rsidRPr="00190869">
        <w:rPr>
          <w:highlight w:val="yellow"/>
        </w:rPr>
        <w:t>defined in the declaration section</w:t>
      </w:r>
      <w:r w:rsidR="00190869" w:rsidRPr="00190869">
        <w:t xml:space="preserve"> of a PL/SQL block </w:t>
      </w:r>
    </w:p>
    <w:p w14:paraId="2DC02055" w14:textId="77777777" w:rsidR="00190869" w:rsidRDefault="00190869" w:rsidP="00190869"/>
    <w:p w14:paraId="1216676B" w14:textId="54BD2CBB" w:rsidR="00190869" w:rsidRDefault="00190869" w:rsidP="00190869">
      <w:r>
        <w:t xml:space="preserve">Defined by </w:t>
      </w:r>
      <w:r w:rsidR="00405A00">
        <w:t xml:space="preserve">user … </w:t>
      </w:r>
      <w:r w:rsidRPr="00190869">
        <w:rPr>
          <w:highlight w:val="yellow"/>
        </w:rPr>
        <w:t xml:space="preserve"> programmers</w:t>
      </w:r>
      <w:r w:rsidRPr="00190869">
        <w:t xml:space="preserve">. </w:t>
      </w:r>
    </w:p>
    <w:p w14:paraId="4E149584" w14:textId="77777777" w:rsidR="00190869" w:rsidRDefault="00190869" w:rsidP="00190869"/>
    <w:p w14:paraId="04D5867A" w14:textId="008A20AF" w:rsidR="00190869" w:rsidRPr="00190869" w:rsidRDefault="00190869" w:rsidP="00190869">
      <w:pPr>
        <w:rPr>
          <w:lang w:val="en-CA"/>
        </w:rPr>
      </w:pPr>
      <w:r w:rsidRPr="00190869">
        <w:t>It is used to process the multi-row results from a SELECT statement.</w:t>
      </w:r>
    </w:p>
    <w:p w14:paraId="360FE338" w14:textId="06B8CEC9" w:rsidR="00190869" w:rsidRDefault="00190869" w:rsidP="00190869">
      <w:pPr>
        <w:rPr>
          <w:lang w:val="en-CA"/>
        </w:rPr>
      </w:pPr>
    </w:p>
    <w:p w14:paraId="7AE1AE30" w14:textId="3EE457FB" w:rsidR="00190869" w:rsidRDefault="00190869" w:rsidP="00190869">
      <w:pPr>
        <w:rPr>
          <w:lang w:val="en-CA"/>
        </w:rPr>
      </w:pPr>
    </w:p>
    <w:p w14:paraId="59100B6D" w14:textId="77777777" w:rsidR="00190869" w:rsidRPr="00190869" w:rsidRDefault="00190869" w:rsidP="00190869">
      <w:pPr>
        <w:rPr>
          <w:lang w:val="en-CA"/>
        </w:rPr>
      </w:pPr>
    </w:p>
    <w:p w14:paraId="21DEEB75" w14:textId="77777777" w:rsidR="00190869" w:rsidRPr="00190869" w:rsidRDefault="00190869" w:rsidP="00190869">
      <w:pPr>
        <w:rPr>
          <w:lang w:val="en-CA"/>
        </w:rPr>
      </w:pPr>
    </w:p>
    <w:p w14:paraId="0E949C2A" w14:textId="01660CCC" w:rsidR="00190869" w:rsidRPr="00190869" w:rsidRDefault="00190869" w:rsidP="00190869">
      <w:pPr>
        <w:rPr>
          <w:b/>
          <w:bCs/>
          <w:sz w:val="32"/>
          <w:szCs w:val="32"/>
          <w:lang w:val="en-CA"/>
        </w:rPr>
      </w:pPr>
      <w:r w:rsidRPr="00190869">
        <w:rPr>
          <w:b/>
          <w:bCs/>
          <w:sz w:val="32"/>
          <w:szCs w:val="32"/>
        </w:rPr>
        <w:t>Define cursor:</w:t>
      </w:r>
    </w:p>
    <w:p w14:paraId="401BC2D2" w14:textId="040DB7FB" w:rsidR="00190869" w:rsidRPr="00190869" w:rsidRDefault="00190869" w:rsidP="006B15B1"/>
    <w:p w14:paraId="7DCD4237" w14:textId="3D2D6810" w:rsidR="00190869" w:rsidRPr="00190869" w:rsidRDefault="00190869" w:rsidP="00190869">
      <w:pPr>
        <w:ind w:firstLine="720"/>
        <w:rPr>
          <w:lang w:val="en-CA"/>
        </w:rPr>
      </w:pPr>
      <w:r w:rsidRPr="00190869">
        <w:rPr>
          <w:b/>
          <w:bCs/>
          <w:lang w:val="en-CA"/>
        </w:rPr>
        <w:t>CURSOR</w:t>
      </w:r>
      <w:r w:rsidRPr="00190869">
        <w:rPr>
          <w:lang w:val="en-CA"/>
        </w:rPr>
        <w:t> cursor_name </w:t>
      </w:r>
      <w:r w:rsidRPr="00190869">
        <w:rPr>
          <w:b/>
          <w:bCs/>
          <w:lang w:val="en-CA"/>
        </w:rPr>
        <w:t>IS</w:t>
      </w:r>
      <w:r w:rsidRPr="00190869">
        <w:rPr>
          <w:lang w:val="en-CA"/>
        </w:rPr>
        <w:t> select_statement;  </w:t>
      </w:r>
    </w:p>
    <w:p w14:paraId="1D57B974" w14:textId="4672308A" w:rsidR="00190869" w:rsidRPr="00190869" w:rsidRDefault="00190869" w:rsidP="006B15B1"/>
    <w:p w14:paraId="445FB622" w14:textId="26DB1CA1" w:rsidR="00190869" w:rsidRPr="00190869" w:rsidRDefault="00190869" w:rsidP="006B15B1"/>
    <w:p w14:paraId="3EE62401" w14:textId="1E001A33" w:rsidR="00190869" w:rsidRPr="00190869" w:rsidRDefault="00190869" w:rsidP="006B15B1"/>
    <w:p w14:paraId="04F9D638" w14:textId="7F9BE4F4" w:rsidR="00190869" w:rsidRPr="00190869" w:rsidRDefault="00190869" w:rsidP="006B15B1"/>
    <w:p w14:paraId="1AAB50D7" w14:textId="394906AC" w:rsidR="00190869" w:rsidRPr="00190869" w:rsidRDefault="00190869" w:rsidP="006B15B1"/>
    <w:p w14:paraId="4191C1A9" w14:textId="5E86B624" w:rsidR="00190869" w:rsidRDefault="00405A00" w:rsidP="006B15B1">
      <w:r>
        <w:t>Go to specifics PP 24</w:t>
      </w:r>
    </w:p>
    <w:p w14:paraId="7106636F" w14:textId="1D2189CB" w:rsidR="00405A00" w:rsidRDefault="00405A00">
      <w:r>
        <w:br w:type="page"/>
      </w:r>
    </w:p>
    <w:p w14:paraId="2AAFFCF3" w14:textId="26ECA7A6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DECLARE A CURSOR</w:t>
      </w:r>
      <w:r>
        <w:t xml:space="preserve">   step 1</w:t>
      </w:r>
    </w:p>
    <w:p w14:paraId="5FE84CF1" w14:textId="3FF6C876" w:rsidR="00405A00" w:rsidRDefault="00405A00" w:rsidP="006B15B1">
      <w:r>
        <w:t>(24)</w:t>
      </w:r>
    </w:p>
    <w:p w14:paraId="30A4D80A" w14:textId="77777777" w:rsidR="00405A00" w:rsidRDefault="00405A00" w:rsidP="006B15B1"/>
    <w:p w14:paraId="3FB8528C" w14:textId="618D8C83" w:rsidR="00405A00" w:rsidRDefault="00405A00" w:rsidP="006B15B1">
      <w:r>
        <w:t>Cursors can be defined in the DECLARE section</w:t>
      </w:r>
    </w:p>
    <w:p w14:paraId="45B63000" w14:textId="795C58E5" w:rsidR="00405A00" w:rsidRDefault="00405A00" w:rsidP="006B15B1"/>
    <w:p w14:paraId="1765B6C0" w14:textId="77777777" w:rsidR="00405A00" w:rsidRDefault="00405A00" w:rsidP="006B15B1"/>
    <w:p w14:paraId="66CB54C8" w14:textId="48BD0B42" w:rsidR="00405A00" w:rsidRDefault="00405A00" w:rsidP="006B15B1">
      <w:r>
        <w:t>Format:</w:t>
      </w:r>
    </w:p>
    <w:p w14:paraId="5097D38A" w14:textId="77777777" w:rsidR="00405A00" w:rsidRPr="00405A00" w:rsidRDefault="00405A00" w:rsidP="00405A00">
      <w:pPr>
        <w:rPr>
          <w:lang w:val="en-CA"/>
        </w:rPr>
      </w:pPr>
      <w:r>
        <w:tab/>
      </w:r>
      <w:r w:rsidRPr="00405A00">
        <w:rPr>
          <w:b/>
          <w:bCs/>
          <w:lang w:val="en-CA"/>
        </w:rPr>
        <w:t>CURSOR</w:t>
      </w:r>
      <w:r w:rsidRPr="00405A00">
        <w:rPr>
          <w:lang w:val="en-CA"/>
        </w:rPr>
        <w:t> cursor_name </w:t>
      </w:r>
      <w:r w:rsidRPr="00405A00">
        <w:rPr>
          <w:b/>
          <w:bCs/>
          <w:lang w:val="en-CA"/>
        </w:rPr>
        <w:t>IS</w:t>
      </w:r>
      <w:r w:rsidRPr="00405A00">
        <w:rPr>
          <w:lang w:val="en-CA"/>
        </w:rPr>
        <w:t> select_statement;  </w:t>
      </w:r>
    </w:p>
    <w:p w14:paraId="24135F3A" w14:textId="6B9B46DF" w:rsidR="00405A00" w:rsidRDefault="00405A00" w:rsidP="006B15B1"/>
    <w:p w14:paraId="5911B5F0" w14:textId="177D8D62" w:rsidR="00405A00" w:rsidRDefault="00405A00" w:rsidP="006B15B1"/>
    <w:p w14:paraId="20D23B9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7A1A393B" w14:textId="77777777" w:rsidR="00405A00" w:rsidRDefault="00405A00" w:rsidP="00405A00">
      <w:pPr>
        <w:rPr>
          <w:sz w:val="32"/>
          <w:szCs w:val="32"/>
        </w:rPr>
      </w:pPr>
    </w:p>
    <w:p w14:paraId="4142ABA9" w14:textId="06F72D64" w:rsidR="00405A00" w:rsidRDefault="001F6EFD" w:rsidP="00405A00">
      <w:pPr>
        <w:rPr>
          <w:sz w:val="32"/>
          <w:szCs w:val="32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5182A" wp14:editId="30BDDF2B">
                <wp:simplePos x="0" y="0"/>
                <wp:positionH relativeFrom="column">
                  <wp:posOffset>4040505</wp:posOffset>
                </wp:positionH>
                <wp:positionV relativeFrom="paragraph">
                  <wp:posOffset>12700</wp:posOffset>
                </wp:positionV>
                <wp:extent cx="1695450" cy="847725"/>
                <wp:effectExtent l="57150" t="38100" r="7620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47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5833" w14:textId="2C166C5C" w:rsidR="007D5237" w:rsidRDefault="007D5237">
                            <w:r>
                              <w:t>Test run just the SQL</w:t>
                            </w:r>
                          </w:p>
                          <w:p w14:paraId="210CB136" w14:textId="77777777" w:rsidR="007D5237" w:rsidRDefault="007D5237"/>
                          <w:p w14:paraId="5FED6B4F" w14:textId="7F274846" w:rsidR="007D5237" w:rsidRDefault="007D5237">
                            <w:r>
                              <w:t>This is 20203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182A" id="Text Box 11" o:spid="_x0000_s1036" type="#_x0000_t202" style="position:absolute;margin-left:318.15pt;margin-top:1pt;width:133.5pt;height:6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36D5833" w14:textId="2C166C5C" w:rsidR="007D5237" w:rsidRDefault="007D5237">
                      <w:r>
                        <w:t>Test run just the SQL</w:t>
                      </w:r>
                    </w:p>
                    <w:p w14:paraId="210CB136" w14:textId="77777777" w:rsidR="007D5237" w:rsidRDefault="007D5237"/>
                    <w:p w14:paraId="5FED6B4F" w14:textId="7F274846" w:rsidR="007D5237" w:rsidRDefault="007D5237">
                      <w:r>
                        <w:t>This is 20203 script</w:t>
                      </w:r>
                    </w:p>
                  </w:txbxContent>
                </v:textbox>
              </v:shape>
            </w:pict>
          </mc:Fallback>
        </mc:AlternateContent>
      </w:r>
      <w:r w:rsidR="00405A00" w:rsidRPr="00405A00">
        <w:rPr>
          <w:sz w:val="32"/>
          <w:szCs w:val="32"/>
        </w:rPr>
        <w:t xml:space="preserve">  </w:t>
      </w:r>
      <w:r w:rsidR="00405A00">
        <w:rPr>
          <w:sz w:val="32"/>
          <w:szCs w:val="32"/>
        </w:rPr>
        <w:tab/>
      </w:r>
      <w:r w:rsidR="00405A00" w:rsidRPr="00405A00">
        <w:rPr>
          <w:b/>
          <w:bCs/>
          <w:sz w:val="32"/>
          <w:szCs w:val="32"/>
        </w:rPr>
        <w:t>CURSOR</w:t>
      </w:r>
      <w:r w:rsidR="00405A00" w:rsidRPr="00405A00">
        <w:rPr>
          <w:sz w:val="32"/>
          <w:szCs w:val="32"/>
        </w:rPr>
        <w:t xml:space="preserve"> cursor_1 </w:t>
      </w:r>
      <w:r w:rsidR="00405A00" w:rsidRPr="00405A00">
        <w:rPr>
          <w:b/>
          <w:bCs/>
          <w:sz w:val="32"/>
          <w:szCs w:val="32"/>
        </w:rPr>
        <w:t>IS</w:t>
      </w:r>
    </w:p>
    <w:p w14:paraId="488718BB" w14:textId="1C86FBEC" w:rsidR="00465E7B" w:rsidRPr="00465E7B" w:rsidRDefault="00465E7B" w:rsidP="00465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 xml:space="preserve">SELECT last_name, job_id </w:t>
      </w:r>
    </w:p>
    <w:p w14:paraId="01CC92C2" w14:textId="74129E7B" w:rsidR="00465E7B" w:rsidRPr="00465E7B" w:rsidRDefault="00465E7B" w:rsidP="00465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>FROM employees</w:t>
      </w:r>
    </w:p>
    <w:p w14:paraId="2026C145" w14:textId="77777777" w:rsidR="00465E7B" w:rsidRPr="00465E7B" w:rsidRDefault="00465E7B" w:rsidP="00465E7B">
      <w:pPr>
        <w:rPr>
          <w:b/>
          <w:bCs/>
          <w:sz w:val="32"/>
          <w:szCs w:val="32"/>
        </w:rPr>
      </w:pPr>
      <w:r w:rsidRPr="00465E7B">
        <w:rPr>
          <w:b/>
          <w:bCs/>
          <w:sz w:val="32"/>
          <w:szCs w:val="32"/>
        </w:rPr>
        <w:t xml:space="preserve">    </w:t>
      </w:r>
      <w:r w:rsidRPr="00465E7B"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ab/>
        <w:t xml:space="preserve">WHERE job_id LIKE 'A%' </w:t>
      </w:r>
    </w:p>
    <w:p w14:paraId="46A5B03C" w14:textId="09D12EAB" w:rsidR="00405A00" w:rsidRDefault="00465E7B" w:rsidP="00465E7B">
      <w:r w:rsidRPr="00465E7B">
        <w:rPr>
          <w:b/>
          <w:bCs/>
          <w:sz w:val="32"/>
          <w:szCs w:val="32"/>
        </w:rPr>
        <w:t xml:space="preserve">    </w:t>
      </w:r>
      <w:r w:rsidRPr="00465E7B"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ab/>
        <w:t>ORDER BY last_name;</w:t>
      </w:r>
    </w:p>
    <w:p w14:paraId="5B809D7E" w14:textId="7026CA28" w:rsidR="00405A00" w:rsidRDefault="00405A00" w:rsidP="006B15B1"/>
    <w:p w14:paraId="1B264324" w14:textId="25EA710E" w:rsidR="00405A00" w:rsidRDefault="00405A00" w:rsidP="006B15B1"/>
    <w:p w14:paraId="0B3E4757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LAST_NAME                 JOB_ID    </w:t>
      </w:r>
    </w:p>
    <w:p w14:paraId="6F43951E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>------------------------- ----------</w:t>
      </w:r>
    </w:p>
    <w:p w14:paraId="0EBC88CD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De </w:t>
      </w:r>
      <w:proofErr w:type="spellStart"/>
      <w:r w:rsidRPr="00465E7B">
        <w:rPr>
          <w:rFonts w:ascii="Courier New" w:hAnsi="Courier New" w:cs="Courier New"/>
        </w:rPr>
        <w:t>Haan</w:t>
      </w:r>
      <w:proofErr w:type="spellEnd"/>
      <w:r w:rsidRPr="00465E7B">
        <w:rPr>
          <w:rFonts w:ascii="Courier New" w:hAnsi="Courier New" w:cs="Courier New"/>
        </w:rPr>
        <w:t xml:space="preserve">                   AD_VP     </w:t>
      </w:r>
    </w:p>
    <w:p w14:paraId="71D8DF56" w14:textId="77777777" w:rsidR="00465E7B" w:rsidRPr="00465E7B" w:rsidRDefault="00465E7B" w:rsidP="00465E7B">
      <w:pPr>
        <w:rPr>
          <w:rFonts w:ascii="Courier New" w:hAnsi="Courier New" w:cs="Courier New"/>
        </w:rPr>
      </w:pPr>
      <w:proofErr w:type="spellStart"/>
      <w:r w:rsidRPr="00465E7B">
        <w:rPr>
          <w:rFonts w:ascii="Courier New" w:hAnsi="Courier New" w:cs="Courier New"/>
        </w:rPr>
        <w:t>Flertjan</w:t>
      </w:r>
      <w:proofErr w:type="spellEnd"/>
      <w:r w:rsidRPr="00465E7B">
        <w:rPr>
          <w:rFonts w:ascii="Courier New" w:hAnsi="Courier New" w:cs="Courier New"/>
        </w:rPr>
        <w:t xml:space="preserve">                  AC_REP    </w:t>
      </w:r>
    </w:p>
    <w:p w14:paraId="27FCCF4B" w14:textId="77777777" w:rsidR="00465E7B" w:rsidRPr="00465E7B" w:rsidRDefault="00465E7B" w:rsidP="00465E7B">
      <w:pPr>
        <w:rPr>
          <w:rFonts w:ascii="Courier New" w:hAnsi="Courier New" w:cs="Courier New"/>
        </w:rPr>
      </w:pPr>
      <w:proofErr w:type="spellStart"/>
      <w:r w:rsidRPr="00465E7B">
        <w:rPr>
          <w:rFonts w:ascii="Courier New" w:hAnsi="Courier New" w:cs="Courier New"/>
        </w:rPr>
        <w:t>Gietz</w:t>
      </w:r>
      <w:proofErr w:type="spellEnd"/>
      <w:r w:rsidRPr="00465E7B">
        <w:rPr>
          <w:rFonts w:ascii="Courier New" w:hAnsi="Courier New" w:cs="Courier New"/>
        </w:rPr>
        <w:t xml:space="preserve">                     AC_ACCOUNT</w:t>
      </w:r>
    </w:p>
    <w:p w14:paraId="28A93D33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Higgins                   AC_MGR    </w:t>
      </w:r>
    </w:p>
    <w:p w14:paraId="7F9D95E8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King                      AD_PRES   </w:t>
      </w:r>
    </w:p>
    <w:p w14:paraId="5B8CD0F4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Kochhar                   AD_VP     </w:t>
      </w:r>
    </w:p>
    <w:p w14:paraId="4438FB3B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Whalen                    AD_ASST   </w:t>
      </w:r>
    </w:p>
    <w:p w14:paraId="590AD110" w14:textId="77777777" w:rsidR="00465E7B" w:rsidRPr="00465E7B" w:rsidRDefault="00465E7B" w:rsidP="00465E7B">
      <w:pPr>
        <w:rPr>
          <w:rFonts w:ascii="Courier New" w:hAnsi="Courier New" w:cs="Courier New"/>
        </w:rPr>
      </w:pPr>
    </w:p>
    <w:p w14:paraId="2DFFE9AC" w14:textId="0F03295C" w:rsidR="00405A00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>7 rows selected.</w:t>
      </w:r>
    </w:p>
    <w:p w14:paraId="6E5885A4" w14:textId="7EF72594" w:rsidR="00405A00" w:rsidRDefault="00405A00">
      <w:pPr>
        <w:rPr>
          <w:rFonts w:eastAsiaTheme="majorEastAsia" w:cstheme="majorBidi"/>
          <w:b/>
          <w:bCs/>
          <w:sz w:val="32"/>
          <w:szCs w:val="28"/>
          <w:highlight w:val="yellow"/>
          <w:lang w:val="en-CA" w:eastAsia="en-CA"/>
        </w:rPr>
      </w:pPr>
    </w:p>
    <w:p w14:paraId="159DEFCE" w14:textId="77777777" w:rsidR="00465E7B" w:rsidRDefault="00465E7B">
      <w:pPr>
        <w:rPr>
          <w:rFonts w:eastAsiaTheme="majorEastAsia" w:cstheme="majorBidi"/>
          <w:b/>
          <w:bCs/>
          <w:sz w:val="32"/>
          <w:szCs w:val="28"/>
          <w:highlight w:val="yellow"/>
          <w:lang w:val="en-CA" w:eastAsia="en-CA"/>
        </w:rPr>
      </w:pPr>
      <w:r>
        <w:rPr>
          <w:highlight w:val="yellow"/>
        </w:rPr>
        <w:br w:type="page"/>
      </w:r>
    </w:p>
    <w:p w14:paraId="29D2BD99" w14:textId="2CA6C9F1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OPEN A CURSOR</w:t>
      </w:r>
      <w:r w:rsidRPr="00405A00">
        <w:rPr>
          <w:highlight w:val="yellow"/>
        </w:rPr>
        <w:tab/>
        <w:t>step 2</w:t>
      </w:r>
    </w:p>
    <w:p w14:paraId="46864424" w14:textId="499EB5CD" w:rsidR="00405A00" w:rsidRPr="00405A00" w:rsidRDefault="00405A00" w:rsidP="00405A00">
      <w:pPr>
        <w:rPr>
          <w:lang w:val="en-CA" w:eastAsia="en-CA"/>
        </w:rPr>
      </w:pPr>
      <w:r>
        <w:rPr>
          <w:lang w:val="en-CA" w:eastAsia="en-CA"/>
        </w:rPr>
        <w:t>(25)</w:t>
      </w:r>
    </w:p>
    <w:p w14:paraId="30D76842" w14:textId="60D1FF68" w:rsidR="00405A00" w:rsidRDefault="00405A00" w:rsidP="006B15B1"/>
    <w:p w14:paraId="734033E3" w14:textId="3EF123E0" w:rsidR="00405A00" w:rsidRDefault="00405A00" w:rsidP="006B15B1">
      <w:r>
        <w:t>Done in the executable portion. After the BEGIN.</w:t>
      </w:r>
    </w:p>
    <w:p w14:paraId="1F6BD009" w14:textId="06189D0D" w:rsidR="00405A00" w:rsidRDefault="00405A00" w:rsidP="006B15B1"/>
    <w:p w14:paraId="794D9C8A" w14:textId="77777777" w:rsidR="00405A00" w:rsidRDefault="00405A00" w:rsidP="006B15B1"/>
    <w:p w14:paraId="7E303602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1A94DC05" w14:textId="774F58AC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>e_last_name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employees.last_name%type;  </w:t>
      </w:r>
    </w:p>
    <w:p w14:paraId="5BC977DE" w14:textId="692BC1A2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>employees.job_</w:t>
      </w:r>
      <w:r w:rsidR="00465E7B">
        <w:rPr>
          <w:sz w:val="32"/>
          <w:szCs w:val="32"/>
        </w:rPr>
        <w:t>id</w:t>
      </w:r>
      <w:r w:rsidRPr="00405A00">
        <w:rPr>
          <w:sz w:val="32"/>
          <w:szCs w:val="32"/>
        </w:rPr>
        <w:t xml:space="preserve">%type;  </w:t>
      </w:r>
    </w:p>
    <w:p w14:paraId="1FB192BA" w14:textId="77777777" w:rsidR="00405A00" w:rsidRDefault="00405A00" w:rsidP="00405A00">
      <w:pPr>
        <w:rPr>
          <w:sz w:val="32"/>
          <w:szCs w:val="32"/>
        </w:rPr>
      </w:pPr>
    </w:p>
    <w:p w14:paraId="5B08677F" w14:textId="669FE8C4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CURSOR</w:t>
      </w:r>
      <w:r w:rsidRPr="00405A00">
        <w:rPr>
          <w:sz w:val="32"/>
          <w:szCs w:val="32"/>
        </w:rPr>
        <w:t xml:space="preserve"> emp_cursor </w:t>
      </w:r>
      <w:r w:rsidRPr="00405A00">
        <w:rPr>
          <w:b/>
          <w:bCs/>
          <w:sz w:val="32"/>
          <w:szCs w:val="32"/>
        </w:rPr>
        <w:t>IS</w:t>
      </w:r>
    </w:p>
    <w:p w14:paraId="6C7769E5" w14:textId="2C4BC34C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SELECT</w:t>
      </w:r>
      <w:r w:rsidRPr="00405A00">
        <w:rPr>
          <w:sz w:val="32"/>
          <w:szCs w:val="32"/>
        </w:rPr>
        <w:t xml:space="preserve"> last_name, job_</w:t>
      </w:r>
      <w:r w:rsidR="00465E7B">
        <w:rPr>
          <w:sz w:val="32"/>
          <w:szCs w:val="32"/>
        </w:rPr>
        <w:t>id</w:t>
      </w:r>
      <w:r w:rsidRPr="00405A00">
        <w:rPr>
          <w:sz w:val="32"/>
          <w:szCs w:val="32"/>
        </w:rPr>
        <w:t xml:space="preserve"> </w:t>
      </w:r>
    </w:p>
    <w:p w14:paraId="3C267293" w14:textId="4B55699F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FROM</w:t>
      </w:r>
      <w:r w:rsidRPr="00405A00">
        <w:rPr>
          <w:sz w:val="32"/>
          <w:szCs w:val="32"/>
        </w:rPr>
        <w:t xml:space="preserve"> employees</w:t>
      </w:r>
    </w:p>
    <w:p w14:paraId="2A0638F6" w14:textId="569C0DC2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WHERE</w:t>
      </w:r>
      <w:r w:rsidRPr="00405A00">
        <w:rPr>
          <w:sz w:val="32"/>
          <w:szCs w:val="32"/>
        </w:rPr>
        <w:t xml:space="preserve"> job_title </w:t>
      </w:r>
      <w:r w:rsidRPr="00405A00">
        <w:rPr>
          <w:b/>
          <w:bCs/>
          <w:sz w:val="32"/>
          <w:szCs w:val="32"/>
        </w:rPr>
        <w:t>LIKE</w:t>
      </w:r>
      <w:r w:rsidRPr="00405A00">
        <w:rPr>
          <w:sz w:val="32"/>
          <w:szCs w:val="32"/>
        </w:rPr>
        <w:t xml:space="preserve"> 'A%' </w:t>
      </w:r>
    </w:p>
    <w:p w14:paraId="4BC3FAC0" w14:textId="3F32B9BC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ORDER</w:t>
      </w:r>
      <w:r w:rsidRPr="00405A00">
        <w:rPr>
          <w:sz w:val="32"/>
          <w:szCs w:val="32"/>
        </w:rPr>
        <w:t xml:space="preserve"> </w:t>
      </w:r>
      <w:r w:rsidRPr="00405A00">
        <w:rPr>
          <w:b/>
          <w:bCs/>
          <w:sz w:val="32"/>
          <w:szCs w:val="32"/>
        </w:rPr>
        <w:t>BY</w:t>
      </w:r>
      <w:r w:rsidRPr="00405A00">
        <w:rPr>
          <w:sz w:val="32"/>
          <w:szCs w:val="32"/>
        </w:rPr>
        <w:t xml:space="preserve"> last_name;</w:t>
      </w:r>
    </w:p>
    <w:p w14:paraId="3877793C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BEGIN</w:t>
      </w:r>
    </w:p>
    <w:p w14:paraId="5A72B25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 w:rsidRPr="00405A00">
        <w:rPr>
          <w:b/>
          <w:bCs/>
          <w:sz w:val="32"/>
          <w:szCs w:val="32"/>
          <w:highlight w:val="yellow"/>
        </w:rPr>
        <w:t>OPEN</w:t>
      </w:r>
      <w:r w:rsidRPr="00405A00">
        <w:rPr>
          <w:sz w:val="32"/>
          <w:szCs w:val="32"/>
          <w:highlight w:val="yellow"/>
        </w:rPr>
        <w:t xml:space="preserve"> emp_cursor;</w:t>
      </w:r>
    </w:p>
    <w:p w14:paraId="4B31B6ED" w14:textId="4D4378F0" w:rsidR="00405A00" w:rsidRPr="00405A00" w:rsidRDefault="00405A00" w:rsidP="006B15B1">
      <w:pPr>
        <w:rPr>
          <w:sz w:val="32"/>
          <w:szCs w:val="32"/>
        </w:rPr>
      </w:pPr>
    </w:p>
    <w:p w14:paraId="30837D09" w14:textId="3F6080AF" w:rsidR="00405A00" w:rsidRDefault="00405A00" w:rsidP="006B15B1"/>
    <w:p w14:paraId="74359F2D" w14:textId="77777777" w:rsidR="00405A00" w:rsidRPr="00190869" w:rsidRDefault="00405A00" w:rsidP="006B15B1"/>
    <w:p w14:paraId="3913EB85" w14:textId="4C3F28F4" w:rsidR="00190869" w:rsidRPr="00190869" w:rsidRDefault="00190869" w:rsidP="006B15B1"/>
    <w:p w14:paraId="3FC0576C" w14:textId="77777777" w:rsidR="00B22AF5" w:rsidRDefault="00B22AF5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>
        <w:br w:type="page"/>
      </w:r>
    </w:p>
    <w:p w14:paraId="2E12F81A" w14:textId="670CF88B" w:rsidR="00190869" w:rsidRDefault="00405A00" w:rsidP="00405A00">
      <w:pPr>
        <w:pStyle w:val="Heading1"/>
      </w:pPr>
      <w:r w:rsidRPr="00B22AF5">
        <w:rPr>
          <w:highlight w:val="yellow"/>
        </w:rPr>
        <w:lastRenderedPageBreak/>
        <w:t>CLOSE A CURSOR</w:t>
      </w:r>
      <w:r w:rsidR="00B22AF5">
        <w:t xml:space="preserve">  step 3</w:t>
      </w:r>
    </w:p>
    <w:p w14:paraId="570AC6E5" w14:textId="65014107" w:rsidR="00405A00" w:rsidRDefault="00405A00" w:rsidP="006B15B1">
      <w:r>
        <w:t>(27</w:t>
      </w:r>
      <w:r w:rsidR="00B22AF5">
        <w:t xml:space="preserve"> and 2</w:t>
      </w:r>
      <w:r w:rsidR="008A539F">
        <w:t>8 example</w:t>
      </w:r>
      <w:r>
        <w:t>)</w:t>
      </w:r>
    </w:p>
    <w:p w14:paraId="555FDF91" w14:textId="5A109604" w:rsidR="00405A00" w:rsidRDefault="00405A00" w:rsidP="006B15B1"/>
    <w:p w14:paraId="4957F736" w14:textId="7C28A5D8" w:rsidR="00405A00" w:rsidRDefault="00405A00" w:rsidP="006B15B1">
      <w:r>
        <w:t>See example</w:t>
      </w:r>
    </w:p>
    <w:p w14:paraId="3E6F5CC9" w14:textId="514754AC" w:rsidR="008A539F" w:rsidRDefault="008A539F" w:rsidP="006B15B1"/>
    <w:p w14:paraId="38883987" w14:textId="77777777" w:rsidR="008A539F" w:rsidRDefault="008A539F" w:rsidP="006B15B1"/>
    <w:p w14:paraId="28FFE1B5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DECLARE</w:t>
      </w:r>
    </w:p>
    <w:p w14:paraId="7B82A641" w14:textId="2DC9B082" w:rsidR="00405A00" w:rsidRPr="00405A00" w:rsidRDefault="00405A00" w:rsidP="00405A00">
      <w:pPr>
        <w:rPr>
          <w:lang w:val="en-CA"/>
        </w:rPr>
      </w:pPr>
      <w:r w:rsidRPr="00405A00">
        <w:t xml:space="preserve">  e_last_name </w:t>
      </w:r>
      <w:r>
        <w:tab/>
      </w:r>
      <w:r w:rsidRPr="00405A00">
        <w:t>employees.</w:t>
      </w:r>
      <w:r w:rsidR="00B22AF5">
        <w:t>last</w:t>
      </w:r>
      <w:r w:rsidRPr="00405A00">
        <w:t xml:space="preserve">_name%type;  </w:t>
      </w:r>
    </w:p>
    <w:p w14:paraId="5E311315" w14:textId="35D3864C" w:rsidR="00405A00" w:rsidRPr="00405A00" w:rsidRDefault="00405A00" w:rsidP="00405A00">
      <w:pPr>
        <w:rPr>
          <w:lang w:val="en-CA"/>
        </w:rPr>
      </w:pPr>
      <w:r w:rsidRPr="00405A00">
        <w:t xml:space="preserve">  e_job_tile </w:t>
      </w:r>
      <w:r>
        <w:tab/>
      </w:r>
      <w:r>
        <w:tab/>
      </w:r>
      <w:r w:rsidRPr="00405A00">
        <w:t>employees.job_</w:t>
      </w:r>
      <w:r w:rsidR="00465E7B">
        <w:t>id</w:t>
      </w:r>
      <w:r w:rsidRPr="00405A00">
        <w:t xml:space="preserve">%type;  </w:t>
      </w:r>
    </w:p>
    <w:p w14:paraId="1BB5F60E" w14:textId="77777777" w:rsidR="00405A00" w:rsidRPr="00405A00" w:rsidRDefault="00405A00" w:rsidP="00405A00">
      <w:pPr>
        <w:rPr>
          <w:lang w:val="en-CA"/>
        </w:rPr>
      </w:pPr>
      <w:r w:rsidRPr="00405A00">
        <w:t xml:space="preserve">  </w:t>
      </w:r>
      <w:r w:rsidRPr="00405A00">
        <w:rPr>
          <w:b/>
          <w:bCs/>
        </w:rPr>
        <w:t>CURSOR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</w:t>
      </w:r>
      <w:r w:rsidRPr="00405A00">
        <w:rPr>
          <w:b/>
          <w:bCs/>
        </w:rPr>
        <w:t>IS</w:t>
      </w:r>
    </w:p>
    <w:p w14:paraId="191BD7EB" w14:textId="3B20C364" w:rsidR="00405A00" w:rsidRDefault="00405A00" w:rsidP="00405A00">
      <w:r w:rsidRPr="00405A00">
        <w:t xml:space="preserve">    </w:t>
      </w:r>
      <w:r>
        <w:tab/>
      </w:r>
      <w:r w:rsidRPr="00405A00">
        <w:rPr>
          <w:b/>
          <w:bCs/>
        </w:rPr>
        <w:t>SELECT</w:t>
      </w:r>
      <w:r w:rsidRPr="00405A00">
        <w:t xml:space="preserve"> </w:t>
      </w:r>
      <w:r>
        <w:tab/>
      </w:r>
      <w:r w:rsidRPr="00405A00">
        <w:t>last_name, job_</w:t>
      </w:r>
      <w:r w:rsidR="00465E7B">
        <w:t>id</w:t>
      </w:r>
      <w:r w:rsidRPr="00405A00">
        <w:t xml:space="preserve"> </w:t>
      </w:r>
    </w:p>
    <w:p w14:paraId="2EAD405E" w14:textId="21E2753A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FROM</w:t>
      </w:r>
      <w:r>
        <w:rPr>
          <w:b/>
          <w:bCs/>
        </w:rPr>
        <w:tab/>
      </w:r>
      <w:r>
        <w:rPr>
          <w:b/>
          <w:bCs/>
        </w:rPr>
        <w:tab/>
      </w:r>
      <w:r w:rsidRPr="00405A00">
        <w:t>employees</w:t>
      </w:r>
    </w:p>
    <w:p w14:paraId="478B225A" w14:textId="4339F3CD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WHERE</w:t>
      </w:r>
      <w:r w:rsidRPr="00405A00">
        <w:t xml:space="preserve"> </w:t>
      </w:r>
      <w:r>
        <w:tab/>
      </w:r>
      <w:r w:rsidRPr="00405A00">
        <w:t>job_</w:t>
      </w:r>
      <w:r w:rsidR="00465E7B">
        <w:t>id</w:t>
      </w:r>
      <w:r w:rsidRPr="00405A00">
        <w:t xml:space="preserve"> LIKE 'A%' </w:t>
      </w:r>
    </w:p>
    <w:p w14:paraId="3FB1A61F" w14:textId="3663ACB8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ORDER</w:t>
      </w:r>
      <w:r w:rsidRPr="00405A00">
        <w:t xml:space="preserve"> </w:t>
      </w:r>
      <w:r w:rsidRPr="00405A00">
        <w:rPr>
          <w:b/>
          <w:bCs/>
        </w:rPr>
        <w:t>BY</w:t>
      </w:r>
      <w:r w:rsidRPr="00405A00">
        <w:t xml:space="preserve"> </w:t>
      </w:r>
      <w:r>
        <w:tab/>
      </w:r>
      <w:r w:rsidRPr="00405A00">
        <w:t>last_name;</w:t>
      </w:r>
    </w:p>
    <w:p w14:paraId="1D3EBB6C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BEGIN</w:t>
      </w:r>
    </w:p>
    <w:p w14:paraId="0AA8CEA4" w14:textId="4938215A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OPEN</w:t>
      </w:r>
      <w:r w:rsidRPr="00405A00">
        <w:t xml:space="preserve"> emp_cursor;</w:t>
      </w:r>
    </w:p>
    <w:p w14:paraId="090C2A18" w14:textId="6A9D4CA7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LOOP</w:t>
      </w:r>
      <w:r w:rsidRPr="00405A00">
        <w:t xml:space="preserve">  </w:t>
      </w:r>
    </w:p>
    <w:p w14:paraId="32B79D42" w14:textId="24ECD44D" w:rsidR="00405A00" w:rsidRPr="00405A00" w:rsidRDefault="00405A00" w:rsidP="00405A00">
      <w:pPr>
        <w:rPr>
          <w:lang w:val="en-CA"/>
        </w:rPr>
      </w:pPr>
      <w:r w:rsidRPr="00405A00">
        <w:t xml:space="preserve">      </w:t>
      </w:r>
      <w:r>
        <w:tab/>
      </w:r>
      <w:r>
        <w:tab/>
      </w:r>
      <w:r w:rsidRPr="00405A00">
        <w:rPr>
          <w:b/>
          <w:bCs/>
        </w:rPr>
        <w:t>FETCH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into e_last_name, e_job_tile;  </w:t>
      </w:r>
    </w:p>
    <w:p w14:paraId="4918ABD7" w14:textId="27CF3F0D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 xml:space="preserve"> </w:t>
      </w:r>
      <w:r w:rsidR="00B22AF5">
        <w:tab/>
      </w:r>
      <w:r w:rsidRPr="00405A00">
        <w:rPr>
          <w:b/>
          <w:bCs/>
        </w:rPr>
        <w:t>EXIT</w:t>
      </w:r>
      <w:r w:rsidRPr="00405A00">
        <w:t xml:space="preserve"> </w:t>
      </w:r>
      <w:r w:rsidRPr="00405A00">
        <w:rPr>
          <w:b/>
          <w:bCs/>
        </w:rPr>
        <w:t>WHEN</w:t>
      </w:r>
      <w:r w:rsidRPr="00405A00">
        <w:t xml:space="preserve"> emp_cursor%notfound;  </w:t>
      </w:r>
    </w:p>
    <w:p w14:paraId="52854027" w14:textId="77820F8B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 xml:space="preserve">dbms_output.put_line(e_last_name || '   ' || e_job_tile);  </w:t>
      </w:r>
    </w:p>
    <w:p w14:paraId="5CFB0B55" w14:textId="02B4AB50" w:rsidR="00405A00" w:rsidRPr="00405A00" w:rsidRDefault="00405A00" w:rsidP="00405A00">
      <w:pPr>
        <w:rPr>
          <w:lang w:val="en-CA"/>
        </w:rPr>
      </w:pPr>
      <w:r w:rsidRPr="00405A00">
        <w:t xml:space="preserve"> </w:t>
      </w:r>
      <w:r>
        <w:tab/>
      </w:r>
      <w:r w:rsidRPr="00405A00">
        <w:t xml:space="preserve"> </w:t>
      </w:r>
      <w:r w:rsidRPr="00405A00">
        <w:rPr>
          <w:b/>
          <w:bCs/>
        </w:rPr>
        <w:t>END LOOP</w:t>
      </w:r>
      <w:r w:rsidRPr="00405A00">
        <w:t>;</w:t>
      </w:r>
    </w:p>
    <w:p w14:paraId="25EE9CB0" w14:textId="33A35AB2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CLOS</w:t>
      </w:r>
      <w:r w:rsidRPr="00405A00">
        <w:rPr>
          <w:b/>
          <w:bCs/>
        </w:rPr>
        <w:t>E</w:t>
      </w:r>
      <w:r w:rsidRPr="00405A00">
        <w:t xml:space="preserve"> emp_cursor;</w:t>
      </w:r>
    </w:p>
    <w:p w14:paraId="395B6D20" w14:textId="77A7D086" w:rsidR="00405A00" w:rsidRDefault="00405A00" w:rsidP="00405A00">
      <w:r w:rsidRPr="00405A00">
        <w:rPr>
          <w:b/>
          <w:bCs/>
        </w:rPr>
        <w:t>END</w:t>
      </w:r>
      <w:r w:rsidRPr="00405A00">
        <w:t>;</w:t>
      </w:r>
    </w:p>
    <w:p w14:paraId="7BF79153" w14:textId="638F05AD" w:rsidR="00B22AF5" w:rsidRDefault="00B22AF5" w:rsidP="00405A00"/>
    <w:p w14:paraId="00D9A6AD" w14:textId="38DBF2BF" w:rsidR="00B22AF5" w:rsidRDefault="00B22AF5" w:rsidP="00405A00"/>
    <w:p w14:paraId="68FC5031" w14:textId="1DDA747D" w:rsidR="00B22AF5" w:rsidRDefault="00B22AF5" w:rsidP="00405A00">
      <w:r>
        <w:t>OUTPUT:</w:t>
      </w:r>
    </w:p>
    <w:p w14:paraId="60B3AE4F" w14:textId="77777777" w:rsidR="00B22AF5" w:rsidRDefault="00B22AF5" w:rsidP="00405A00"/>
    <w:p w14:paraId="37E27492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 xml:space="preserve">De </w:t>
      </w:r>
      <w:proofErr w:type="spellStart"/>
      <w:r w:rsidRPr="00CE15AD">
        <w:rPr>
          <w:rFonts w:cs="Arial"/>
        </w:rPr>
        <w:t>Haan</w:t>
      </w:r>
      <w:proofErr w:type="spellEnd"/>
      <w:r w:rsidRPr="00CE15AD">
        <w:rPr>
          <w:rFonts w:cs="Arial"/>
        </w:rPr>
        <w:t xml:space="preserve">   AD_VP</w:t>
      </w:r>
    </w:p>
    <w:p w14:paraId="059ECF39" w14:textId="77777777" w:rsidR="00CE15AD" w:rsidRPr="00CE15AD" w:rsidRDefault="00CE15AD" w:rsidP="00CE15AD">
      <w:pPr>
        <w:rPr>
          <w:rFonts w:cs="Arial"/>
        </w:rPr>
      </w:pPr>
      <w:proofErr w:type="spellStart"/>
      <w:r w:rsidRPr="00CE15AD">
        <w:rPr>
          <w:rFonts w:cs="Arial"/>
        </w:rPr>
        <w:t>Flertjan</w:t>
      </w:r>
      <w:proofErr w:type="spellEnd"/>
      <w:r w:rsidRPr="00CE15AD">
        <w:rPr>
          <w:rFonts w:cs="Arial"/>
        </w:rPr>
        <w:t xml:space="preserve">   AC_REP</w:t>
      </w:r>
    </w:p>
    <w:p w14:paraId="38806A71" w14:textId="77777777" w:rsidR="00CE15AD" w:rsidRPr="00CE15AD" w:rsidRDefault="00CE15AD" w:rsidP="00CE15AD">
      <w:pPr>
        <w:rPr>
          <w:rFonts w:cs="Arial"/>
        </w:rPr>
      </w:pPr>
      <w:proofErr w:type="spellStart"/>
      <w:r w:rsidRPr="00CE15AD">
        <w:rPr>
          <w:rFonts w:cs="Arial"/>
        </w:rPr>
        <w:t>Gietz</w:t>
      </w:r>
      <w:proofErr w:type="spellEnd"/>
      <w:r w:rsidRPr="00CE15AD">
        <w:rPr>
          <w:rFonts w:cs="Arial"/>
        </w:rPr>
        <w:t xml:space="preserve">   AC_ACCOUNT</w:t>
      </w:r>
    </w:p>
    <w:p w14:paraId="31803563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Higgins   AC_MGR</w:t>
      </w:r>
    </w:p>
    <w:p w14:paraId="1E8CE39E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King   AD_PRES</w:t>
      </w:r>
    </w:p>
    <w:p w14:paraId="1E04F746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Kochhar   AD_VP</w:t>
      </w:r>
    </w:p>
    <w:p w14:paraId="054CDC17" w14:textId="3F8EE7DC" w:rsidR="00B22AF5" w:rsidRPr="00CE15AD" w:rsidRDefault="00CE15AD" w:rsidP="00CE15AD">
      <w:pPr>
        <w:rPr>
          <w:rFonts w:ascii="Courier New" w:hAnsi="Courier New" w:cs="Courier New"/>
        </w:rPr>
      </w:pPr>
      <w:r w:rsidRPr="00CE15AD">
        <w:rPr>
          <w:rFonts w:cs="Arial"/>
        </w:rPr>
        <w:t>Whalen   AD_ASST</w:t>
      </w:r>
    </w:p>
    <w:p w14:paraId="62DC7813" w14:textId="3EF74CFD" w:rsidR="00B22AF5" w:rsidRDefault="00B22AF5" w:rsidP="00B22AF5"/>
    <w:p w14:paraId="5C4E6819" w14:textId="77777777" w:rsidR="008A539F" w:rsidRDefault="008A539F"/>
    <w:p w14:paraId="5DC570E2" w14:textId="77777777" w:rsidR="008A539F" w:rsidRDefault="008A539F"/>
    <w:p w14:paraId="61B17010" w14:textId="0AF563E6" w:rsidR="008A539F" w:rsidRDefault="008A539F">
      <w:r>
        <w:br w:type="page"/>
      </w:r>
    </w:p>
    <w:p w14:paraId="03061E70" w14:textId="54C85F50" w:rsidR="008A539F" w:rsidRDefault="00E96AFF" w:rsidP="008A539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8EEEB" wp14:editId="3933EE87">
                <wp:simplePos x="0" y="0"/>
                <wp:positionH relativeFrom="column">
                  <wp:posOffset>1802130</wp:posOffset>
                </wp:positionH>
                <wp:positionV relativeFrom="paragraph">
                  <wp:posOffset>240031</wp:posOffset>
                </wp:positionV>
                <wp:extent cx="44196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334D0" w14:textId="2268D060" w:rsidR="007D5237" w:rsidRPr="00E96AFF" w:rsidRDefault="007D5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The </w:t>
                            </w:r>
                            <w:r w:rsidRPr="00E96AFF">
                              <w:rPr>
                                <w:rStyle w:val="HTMLCode"/>
                                <w:color w:val="000000"/>
                                <w:sz w:val="16"/>
                                <w:szCs w:val="16"/>
                                <w:shd w:val="clear" w:color="auto" w:fill="EEEEEE"/>
                              </w:rPr>
                              <w:t>%ROWTYPE</w:t>
                            </w: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 attribute lets you declare a record that represents a row in a table or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EEEB" id="Text Box 15" o:spid="_x0000_s1037" type="#_x0000_t202" style="position:absolute;margin-left:141.9pt;margin-top:18.9pt;width:34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" fillcolor="#d6e3bc [1302]" strokeweight=".5pt">
                <v:textbox>
                  <w:txbxContent>
                    <w:p w14:paraId="2EE334D0" w14:textId="2268D060" w:rsidR="007D5237" w:rsidRPr="00E96AFF" w:rsidRDefault="007D5237">
                      <w:pPr>
                        <w:rPr>
                          <w:sz w:val="16"/>
                          <w:szCs w:val="16"/>
                        </w:rPr>
                      </w:pP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The </w:t>
                      </w:r>
                      <w:r w:rsidRPr="00E96AFF">
                        <w:rPr>
                          <w:rStyle w:val="HTMLCode"/>
                          <w:color w:val="000000"/>
                          <w:sz w:val="16"/>
                          <w:szCs w:val="16"/>
                          <w:shd w:val="clear" w:color="auto" w:fill="EEEEEE"/>
                        </w:rPr>
                        <w:t>%ROWTYPE</w:t>
                      </w: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 attribute lets you declare a record that represents a row in a table or view</w:t>
                      </w:r>
                    </w:p>
                  </w:txbxContent>
                </v:textbox>
              </v:shape>
            </w:pict>
          </mc:Fallback>
        </mc:AlternateContent>
      </w:r>
      <w:r w:rsidR="008A539F">
        <w:t>EXPLICIT CURSORS with parameters</w:t>
      </w:r>
    </w:p>
    <w:p w14:paraId="028C1137" w14:textId="45E3F204" w:rsidR="008A539F" w:rsidRDefault="008A539F">
      <w:r>
        <w:t>(29)</w:t>
      </w:r>
    </w:p>
    <w:p w14:paraId="76DCAD68" w14:textId="77777777" w:rsidR="008A539F" w:rsidRDefault="008A539F"/>
    <w:p w14:paraId="2E5B9EA9" w14:textId="12D1F2A9" w:rsidR="008A539F" w:rsidRPr="007D5237" w:rsidRDefault="00E96AFF" w:rsidP="008A539F">
      <w:r w:rsidRPr="007D523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6EABB" wp14:editId="655A2AE7">
                <wp:simplePos x="0" y="0"/>
                <wp:positionH relativeFrom="column">
                  <wp:posOffset>3478530</wp:posOffset>
                </wp:positionH>
                <wp:positionV relativeFrom="paragraph">
                  <wp:posOffset>125730</wp:posOffset>
                </wp:positionV>
                <wp:extent cx="2066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97768" w14:textId="65D2B14E" w:rsidR="007D5237" w:rsidRPr="00E96AFF" w:rsidRDefault="007D52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6AFF">
                              <w:rPr>
                                <w:sz w:val="20"/>
                                <w:szCs w:val="20"/>
                              </w:rPr>
                              <w:t>Defined with 2 paramete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E96AF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EABB" id="Text Box 12" o:spid="_x0000_s1038" type="#_x0000_t202" style="position:absolute;margin-left:273.9pt;margin-top:9.9pt;width:162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" fillcolor="white [3201]" strokeweight=".5pt">
                <v:textbox>
                  <w:txbxContent>
                    <w:p w14:paraId="38697768" w14:textId="65D2B14E" w:rsidR="007D5237" w:rsidRPr="00E96AFF" w:rsidRDefault="007D5237">
                      <w:pPr>
                        <w:rPr>
                          <w:sz w:val="20"/>
                          <w:szCs w:val="20"/>
                        </w:rPr>
                      </w:pPr>
                      <w:r w:rsidRPr="00E96AFF">
                        <w:rPr>
                          <w:sz w:val="20"/>
                          <w:szCs w:val="20"/>
                        </w:rPr>
                        <w:t>Defined with 2 paramete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E96AFF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A539F" w:rsidRPr="007D5237">
        <w:t>DECLARE</w:t>
      </w:r>
    </w:p>
    <w:p w14:paraId="0BE29230" w14:textId="4D5FCBFC" w:rsidR="008A539F" w:rsidRPr="007D5237" w:rsidRDefault="00E96AFF" w:rsidP="008A539F">
      <w:r w:rsidRPr="007D523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1739C" wp14:editId="477C9F8B">
                <wp:simplePos x="0" y="0"/>
                <wp:positionH relativeFrom="column">
                  <wp:posOffset>3411855</wp:posOffset>
                </wp:positionH>
                <wp:positionV relativeFrom="paragraph">
                  <wp:posOffset>120649</wp:posOffset>
                </wp:positionV>
                <wp:extent cx="1590675" cy="17240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83D7" id="Straight Arrow Connector 14" o:spid="_x0000_s1026" type="#_x0000_t32" style="position:absolute;margin-left:268.65pt;margin-top:9.5pt;width:125.25pt;height:13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7D523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A07B8" wp14:editId="58AA97FF">
                <wp:simplePos x="0" y="0"/>
                <wp:positionH relativeFrom="column">
                  <wp:posOffset>4802505</wp:posOffset>
                </wp:positionH>
                <wp:positionV relativeFrom="paragraph">
                  <wp:posOffset>101600</wp:posOffset>
                </wp:positionV>
                <wp:extent cx="180975" cy="1428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99FB" id="Straight Arrow Connector 13" o:spid="_x0000_s1026" type="#_x0000_t32" style="position:absolute;margin-left:378.15pt;margin-top:8pt;width:14.2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8A539F" w:rsidRPr="007D5237">
        <w:t xml:space="preserve">    </w:t>
      </w:r>
      <w:proofErr w:type="spellStart"/>
      <w:r w:rsidR="008A539F" w:rsidRPr="007D5237">
        <w:t>p_product</w:t>
      </w:r>
      <w:proofErr w:type="spellEnd"/>
      <w:r w:rsidR="008A539F" w:rsidRPr="007D5237">
        <w:t xml:space="preserve"> </w:t>
      </w:r>
      <w:r w:rsidR="008A539F" w:rsidRPr="007D5237">
        <w:tab/>
      </w:r>
      <w:proofErr w:type="spellStart"/>
      <w:r w:rsidR="008A539F" w:rsidRPr="007D5237">
        <w:t>products%rowtype</w:t>
      </w:r>
      <w:proofErr w:type="spellEnd"/>
      <w:r w:rsidR="008A539F" w:rsidRPr="007D5237">
        <w:t>;</w:t>
      </w:r>
    </w:p>
    <w:p w14:paraId="0E0EF848" w14:textId="77777777" w:rsidR="008A539F" w:rsidRPr="007D5237" w:rsidRDefault="008A539F" w:rsidP="008A539F">
      <w:r w:rsidRPr="007D5237">
        <w:t xml:space="preserve">    CURSOR </w:t>
      </w:r>
      <w:proofErr w:type="spellStart"/>
      <w:r w:rsidRPr="007D5237">
        <w:t>product_cursor</w:t>
      </w:r>
      <w:proofErr w:type="spellEnd"/>
      <w:r w:rsidRPr="007D5237">
        <w:t xml:space="preserve"> (price_1 NUMBER, price_2 NUMBER)</w:t>
      </w:r>
    </w:p>
    <w:p w14:paraId="6F57A883" w14:textId="77777777" w:rsidR="008A539F" w:rsidRPr="007D5237" w:rsidRDefault="008A539F" w:rsidP="008A539F">
      <w:r w:rsidRPr="007D5237">
        <w:t xml:space="preserve">    IS</w:t>
      </w:r>
    </w:p>
    <w:p w14:paraId="10E898F0" w14:textId="77777777" w:rsidR="008A539F" w:rsidRPr="007D5237" w:rsidRDefault="008A539F" w:rsidP="008A539F">
      <w:r w:rsidRPr="007D5237">
        <w:t xml:space="preserve">        SELECT *</w:t>
      </w:r>
    </w:p>
    <w:p w14:paraId="463FDFAB" w14:textId="73895252" w:rsidR="008A539F" w:rsidRPr="007D5237" w:rsidRDefault="008A539F" w:rsidP="008A539F">
      <w:r w:rsidRPr="007D5237">
        <w:t xml:space="preserve">        FROM </w:t>
      </w:r>
      <w:r w:rsidRPr="007D5237">
        <w:tab/>
        <w:t>products</w:t>
      </w:r>
    </w:p>
    <w:p w14:paraId="1B746A9B" w14:textId="659BEB11" w:rsidR="008A539F" w:rsidRPr="007D5237" w:rsidRDefault="008A539F" w:rsidP="008A539F">
      <w:r w:rsidRPr="007D5237">
        <w:t xml:space="preserve">        WHERE </w:t>
      </w:r>
      <w:r w:rsidRPr="007D5237">
        <w:tab/>
      </w:r>
      <w:proofErr w:type="spellStart"/>
      <w:r w:rsidR="00CE15AD" w:rsidRPr="007D5237">
        <w:t>prod_sell</w:t>
      </w:r>
      <w:proofErr w:type="spellEnd"/>
      <w:r w:rsidRPr="007D5237">
        <w:t xml:space="preserve"> BETWEEN price_1 AND price_2;</w:t>
      </w:r>
    </w:p>
    <w:p w14:paraId="43B7451B" w14:textId="77777777" w:rsidR="008A539F" w:rsidRPr="007D5237" w:rsidRDefault="008A539F" w:rsidP="008A539F"/>
    <w:p w14:paraId="5C2A7AB9" w14:textId="7B31E1FB" w:rsidR="008A539F" w:rsidRPr="007D5237" w:rsidRDefault="008A539F" w:rsidP="008A539F">
      <w:r w:rsidRPr="007D5237">
        <w:t>BEGIN</w:t>
      </w:r>
    </w:p>
    <w:p w14:paraId="64B2F0CF" w14:textId="4E4D9640" w:rsidR="008A539F" w:rsidRPr="007D5237" w:rsidRDefault="008A539F" w:rsidP="008A539F">
      <w:r w:rsidRPr="007D5237">
        <w:t xml:space="preserve">    OPEN </w:t>
      </w:r>
      <w:proofErr w:type="spellStart"/>
      <w:r w:rsidRPr="007D5237">
        <w:t>product_cursor</w:t>
      </w:r>
      <w:proofErr w:type="spellEnd"/>
      <w:r w:rsidRPr="007D5237">
        <w:t xml:space="preserve"> (</w:t>
      </w:r>
      <w:r w:rsidRPr="007D5237">
        <w:rPr>
          <w:highlight w:val="yellow"/>
        </w:rPr>
        <w:t>1</w:t>
      </w:r>
      <w:r w:rsidR="00CE15AD" w:rsidRPr="007D5237">
        <w:rPr>
          <w:highlight w:val="yellow"/>
        </w:rPr>
        <w:t>00</w:t>
      </w:r>
      <w:r w:rsidRPr="007D5237">
        <w:rPr>
          <w:highlight w:val="yellow"/>
        </w:rPr>
        <w:t>,</w:t>
      </w:r>
      <w:r w:rsidR="00CE15AD" w:rsidRPr="007D5237">
        <w:rPr>
          <w:highlight w:val="yellow"/>
        </w:rPr>
        <w:t xml:space="preserve"> 500</w:t>
      </w:r>
      <w:r w:rsidRPr="007D5237">
        <w:t>); -- parameters</w:t>
      </w:r>
    </w:p>
    <w:p w14:paraId="7979E4BD" w14:textId="77777777" w:rsidR="008A539F" w:rsidRPr="007D5237" w:rsidRDefault="008A539F" w:rsidP="008A539F">
      <w:r w:rsidRPr="007D5237">
        <w:t xml:space="preserve"> </w:t>
      </w:r>
    </w:p>
    <w:p w14:paraId="3FCD1ABA" w14:textId="0744E7B6" w:rsidR="008A539F" w:rsidRPr="007D5237" w:rsidRDefault="008A539F" w:rsidP="008A539F">
      <w:r w:rsidRPr="007D5237">
        <w:t xml:space="preserve">   LOOP</w:t>
      </w:r>
    </w:p>
    <w:p w14:paraId="3A873021" w14:textId="77777777" w:rsidR="008A539F" w:rsidRPr="007D5237" w:rsidRDefault="008A539F" w:rsidP="008A539F">
      <w:r w:rsidRPr="007D5237">
        <w:t xml:space="preserve">        FETCH </w:t>
      </w:r>
      <w:proofErr w:type="spellStart"/>
      <w:r w:rsidRPr="007D5237">
        <w:t>product_cursor</w:t>
      </w:r>
      <w:proofErr w:type="spellEnd"/>
      <w:r w:rsidRPr="007D5237">
        <w:t xml:space="preserve"> INTO </w:t>
      </w:r>
      <w:proofErr w:type="spellStart"/>
      <w:r w:rsidRPr="007D5237">
        <w:t>p_product</w:t>
      </w:r>
      <w:proofErr w:type="spellEnd"/>
      <w:r w:rsidRPr="007D5237">
        <w:t>;</w:t>
      </w:r>
    </w:p>
    <w:p w14:paraId="6F4E44AB" w14:textId="77777777" w:rsidR="008A539F" w:rsidRPr="007D5237" w:rsidRDefault="008A539F" w:rsidP="008A539F">
      <w:r w:rsidRPr="007D5237">
        <w:t xml:space="preserve">        EXIT WHEN </w:t>
      </w:r>
      <w:proofErr w:type="spellStart"/>
      <w:r w:rsidRPr="007D5237">
        <w:t>product_cursor%notfound</w:t>
      </w:r>
      <w:proofErr w:type="spellEnd"/>
      <w:r w:rsidRPr="007D5237">
        <w:t>;</w:t>
      </w:r>
    </w:p>
    <w:p w14:paraId="635BA189" w14:textId="77777777" w:rsidR="008A539F" w:rsidRPr="007D5237" w:rsidRDefault="008A539F" w:rsidP="008A539F">
      <w:r w:rsidRPr="007D5237">
        <w:t xml:space="preserve">        </w:t>
      </w:r>
    </w:p>
    <w:p w14:paraId="28AD366E" w14:textId="298E9BDA" w:rsidR="008A539F" w:rsidRPr="007D5237" w:rsidRDefault="008A539F" w:rsidP="008A539F">
      <w:r w:rsidRPr="007D5237">
        <w:t>dbms_output.put_line(</w:t>
      </w:r>
      <w:proofErr w:type="spellStart"/>
      <w:r w:rsidRPr="007D5237">
        <w:t>p_product.prod_name</w:t>
      </w:r>
      <w:proofErr w:type="spellEnd"/>
      <w:r w:rsidRPr="007D5237">
        <w:t xml:space="preserve"> || ': ‘ ||</w:t>
      </w:r>
      <w:proofErr w:type="spellStart"/>
      <w:r w:rsidRPr="007D5237">
        <w:t>p_product.</w:t>
      </w:r>
      <w:r w:rsidR="00CE15AD" w:rsidRPr="007D5237">
        <w:t>prod_sell</w:t>
      </w:r>
      <w:proofErr w:type="spellEnd"/>
      <w:r w:rsidRPr="007D5237">
        <w:t>);</w:t>
      </w:r>
    </w:p>
    <w:p w14:paraId="180DD96E" w14:textId="77777777" w:rsidR="008A539F" w:rsidRPr="007D5237" w:rsidRDefault="008A539F" w:rsidP="008A539F">
      <w:r w:rsidRPr="007D5237">
        <w:t xml:space="preserve">    END LOOP;</w:t>
      </w:r>
    </w:p>
    <w:p w14:paraId="16421400" w14:textId="77777777" w:rsidR="008A539F" w:rsidRPr="007D5237" w:rsidRDefault="008A539F" w:rsidP="008A539F"/>
    <w:p w14:paraId="665AFEAA" w14:textId="54492CA2" w:rsidR="008A539F" w:rsidRPr="007D5237" w:rsidRDefault="008A539F" w:rsidP="008A539F">
      <w:r w:rsidRPr="007D5237">
        <w:t xml:space="preserve">    CLOSE </w:t>
      </w:r>
      <w:proofErr w:type="spellStart"/>
      <w:r w:rsidRPr="007D5237">
        <w:t>product_cursor</w:t>
      </w:r>
      <w:proofErr w:type="spellEnd"/>
      <w:r w:rsidRPr="007D5237">
        <w:t>;</w:t>
      </w:r>
    </w:p>
    <w:p w14:paraId="4BE8B851" w14:textId="77777777" w:rsidR="008A539F" w:rsidRPr="007D5237" w:rsidRDefault="008A539F" w:rsidP="008A539F">
      <w:r w:rsidRPr="007D5237">
        <w:t xml:space="preserve"> </w:t>
      </w:r>
    </w:p>
    <w:p w14:paraId="39F3DF3B" w14:textId="77777777" w:rsidR="008A539F" w:rsidRPr="007D5237" w:rsidRDefault="008A539F" w:rsidP="008A539F">
      <w:r w:rsidRPr="007D5237">
        <w:t>END;</w:t>
      </w:r>
    </w:p>
    <w:p w14:paraId="118E15A1" w14:textId="77777777" w:rsidR="008A539F" w:rsidRDefault="008A539F">
      <w:pPr>
        <w:rPr>
          <w:sz w:val="32"/>
          <w:szCs w:val="32"/>
        </w:rPr>
      </w:pPr>
    </w:p>
    <w:p w14:paraId="488F326B" w14:textId="77777777" w:rsidR="008A539F" w:rsidRDefault="008A539F">
      <w:pPr>
        <w:rPr>
          <w:sz w:val="32"/>
          <w:szCs w:val="32"/>
        </w:rPr>
      </w:pPr>
    </w:p>
    <w:p w14:paraId="3D9E6760" w14:textId="77777777" w:rsidR="008A539F" w:rsidRDefault="008A539F">
      <w:pPr>
        <w:rPr>
          <w:sz w:val="32"/>
          <w:szCs w:val="32"/>
        </w:rPr>
      </w:pPr>
    </w:p>
    <w:p w14:paraId="2AEA2DE6" w14:textId="77777777" w:rsidR="008A539F" w:rsidRDefault="008A539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6E39D3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Star Lite: 200</w:t>
      </w:r>
    </w:p>
    <w:p w14:paraId="13AD05A2" w14:textId="77777777" w:rsidR="0074000B" w:rsidRPr="0074000B" w:rsidRDefault="0074000B" w:rsidP="0074000B">
      <w:pPr>
        <w:rPr>
          <w:sz w:val="32"/>
          <w:szCs w:val="32"/>
        </w:rPr>
      </w:pPr>
      <w:proofErr w:type="spellStart"/>
      <w:r w:rsidRPr="0074000B">
        <w:rPr>
          <w:sz w:val="32"/>
          <w:szCs w:val="32"/>
        </w:rPr>
        <w:t>MoonBeam</w:t>
      </w:r>
      <w:proofErr w:type="spellEnd"/>
      <w:r w:rsidRPr="0074000B">
        <w:rPr>
          <w:sz w:val="32"/>
          <w:szCs w:val="32"/>
        </w:rPr>
        <w:t>: 120</w:t>
      </w:r>
    </w:p>
    <w:p w14:paraId="6FBDD13E" w14:textId="77777777" w:rsidR="0074000B" w:rsidRPr="0074000B" w:rsidRDefault="0074000B" w:rsidP="0074000B">
      <w:pPr>
        <w:rPr>
          <w:sz w:val="32"/>
          <w:szCs w:val="32"/>
        </w:rPr>
      </w:pPr>
      <w:proofErr w:type="spellStart"/>
      <w:r w:rsidRPr="0074000B">
        <w:rPr>
          <w:sz w:val="32"/>
          <w:szCs w:val="32"/>
        </w:rPr>
        <w:t>MoonGlow</w:t>
      </w:r>
      <w:proofErr w:type="spellEnd"/>
      <w:r w:rsidRPr="0074000B">
        <w:rPr>
          <w:sz w:val="32"/>
          <w:szCs w:val="32"/>
        </w:rPr>
        <w:t>: 129</w:t>
      </w:r>
    </w:p>
    <w:p w14:paraId="60113CF8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Pack n' Hike: 131</w:t>
      </w:r>
    </w:p>
    <w:p w14:paraId="105CE344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Dover-2: 111</w:t>
      </w:r>
    </w:p>
    <w:p w14:paraId="56877421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Pro-Lite Water Filter: 165</w:t>
      </w:r>
    </w:p>
    <w:p w14:paraId="305168D1" w14:textId="257EFA52" w:rsidR="00B22AF5" w:rsidRPr="008A539F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Pocket Water Filter: 270</w:t>
      </w:r>
      <w:r w:rsidR="00B22AF5" w:rsidRPr="008A539F">
        <w:rPr>
          <w:sz w:val="32"/>
          <w:szCs w:val="32"/>
        </w:rPr>
        <w:br w:type="page"/>
      </w:r>
    </w:p>
    <w:p w14:paraId="7B724C38" w14:textId="77777777" w:rsidR="00B22AF5" w:rsidRDefault="00B22AF5" w:rsidP="00B22AF5"/>
    <w:p w14:paraId="7348338C" w14:textId="77777777" w:rsidR="008A539F" w:rsidRDefault="008A539F" w:rsidP="008A539F">
      <w:pPr>
        <w:pStyle w:val="Heading1"/>
        <w:spacing w:before="0"/>
      </w:pPr>
      <w:r>
        <w:t>EXPLICIT CURSORS with parameters</w:t>
      </w:r>
    </w:p>
    <w:p w14:paraId="28F18765" w14:textId="28A65C47" w:rsidR="00B22AF5" w:rsidRDefault="008A539F" w:rsidP="00B22AF5">
      <w:r>
        <w:t>(30)</w:t>
      </w:r>
    </w:p>
    <w:p w14:paraId="4A4F8619" w14:textId="67D8396F" w:rsidR="00B22AF5" w:rsidRPr="00D54776" w:rsidRDefault="00B22AF5" w:rsidP="00B22AF5">
      <w:pPr>
        <w:rPr>
          <w:sz w:val="32"/>
          <w:szCs w:val="32"/>
        </w:rPr>
      </w:pPr>
    </w:p>
    <w:p w14:paraId="32C0851A" w14:textId="77777777" w:rsidR="00E96AFF" w:rsidRDefault="00D54776" w:rsidP="00B22AF5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FOR LOOPS will open </w:t>
      </w:r>
      <w:r>
        <w:rPr>
          <w:sz w:val="32"/>
          <w:szCs w:val="32"/>
        </w:rPr>
        <w:t xml:space="preserve">cursor </w:t>
      </w:r>
      <w:r w:rsidRPr="00D54776">
        <w:rPr>
          <w:sz w:val="32"/>
          <w:szCs w:val="32"/>
        </w:rPr>
        <w:t>and close the cursor</w:t>
      </w:r>
      <w:r>
        <w:rPr>
          <w:sz w:val="32"/>
          <w:szCs w:val="32"/>
        </w:rPr>
        <w:t xml:space="preserve"> </w:t>
      </w:r>
    </w:p>
    <w:p w14:paraId="6D2034AF" w14:textId="1852923A" w:rsidR="00B22AF5" w:rsidRPr="00D54776" w:rsidRDefault="00D54776" w:rsidP="00B22AF5">
      <w:pPr>
        <w:rPr>
          <w:sz w:val="32"/>
          <w:szCs w:val="32"/>
        </w:rPr>
      </w:pPr>
      <w:r>
        <w:rPr>
          <w:sz w:val="32"/>
          <w:szCs w:val="32"/>
        </w:rPr>
        <w:t>when no more rows found</w:t>
      </w:r>
    </w:p>
    <w:p w14:paraId="52BCB590" w14:textId="67FB05AB" w:rsidR="00D54776" w:rsidRDefault="00D54776" w:rsidP="00B22AF5"/>
    <w:p w14:paraId="24155886" w14:textId="61F1D9A1" w:rsidR="00D54776" w:rsidRDefault="00D54776" w:rsidP="00B22AF5"/>
    <w:p w14:paraId="6A83DF6B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DECLARE</w:t>
      </w:r>
    </w:p>
    <w:p w14:paraId="601F0C5F" w14:textId="1EEC35EF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e_last_name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 xml:space="preserve">employees.last_name%type;  </w:t>
      </w:r>
    </w:p>
    <w:p w14:paraId="222A860F" w14:textId="6A3C3126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employees.job_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 xml:space="preserve">%type;  </w:t>
      </w:r>
    </w:p>
    <w:p w14:paraId="5465B65B" w14:textId="66DDC6CC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CURSOR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IS</w:t>
      </w:r>
    </w:p>
    <w:p w14:paraId="6269DFDA" w14:textId="6E9DB8C8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SELECT</w:t>
      </w:r>
      <w:r w:rsidRPr="00D54776">
        <w:rPr>
          <w:sz w:val="32"/>
          <w:szCs w:val="32"/>
        </w:rPr>
        <w:t xml:space="preserve"> last_name, job_</w:t>
      </w:r>
      <w:r w:rsidR="0074000B">
        <w:rPr>
          <w:sz w:val="32"/>
          <w:szCs w:val="32"/>
        </w:rPr>
        <w:t>id</w:t>
      </w:r>
    </w:p>
    <w:p w14:paraId="5D1190C8" w14:textId="640D7283" w:rsidR="00D54776" w:rsidRPr="00D54776" w:rsidRDefault="00D54776" w:rsidP="00D54776">
      <w:pPr>
        <w:ind w:left="720" w:firstLine="720"/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FROM</w:t>
      </w:r>
      <w:r w:rsidRPr="00D54776">
        <w:rPr>
          <w:sz w:val="32"/>
          <w:szCs w:val="32"/>
        </w:rPr>
        <w:t xml:space="preserve"> employees</w:t>
      </w:r>
    </w:p>
    <w:p w14:paraId="05EC2CB0" w14:textId="326F50B2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WHERE</w:t>
      </w:r>
      <w:r w:rsidRPr="00D54776">
        <w:rPr>
          <w:sz w:val="32"/>
          <w:szCs w:val="32"/>
        </w:rPr>
        <w:t xml:space="preserve"> 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LIKE</w:t>
      </w:r>
      <w:r w:rsidRPr="00D54776">
        <w:rPr>
          <w:sz w:val="32"/>
          <w:szCs w:val="32"/>
        </w:rPr>
        <w:t xml:space="preserve"> '</w:t>
      </w:r>
      <w:r w:rsidR="0074000B">
        <w:rPr>
          <w:sz w:val="32"/>
          <w:szCs w:val="32"/>
        </w:rPr>
        <w:t>A</w:t>
      </w:r>
      <w:r w:rsidRPr="00D54776">
        <w:rPr>
          <w:sz w:val="32"/>
          <w:szCs w:val="32"/>
        </w:rPr>
        <w:t xml:space="preserve">%' </w:t>
      </w:r>
    </w:p>
    <w:p w14:paraId="507B2238" w14:textId="1003C5CF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ORDER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BY</w:t>
      </w:r>
      <w:r w:rsidRPr="00D54776">
        <w:rPr>
          <w:sz w:val="32"/>
          <w:szCs w:val="32"/>
        </w:rPr>
        <w:t xml:space="preserve"> last_name;</w:t>
      </w:r>
    </w:p>
    <w:p w14:paraId="1EDCA6B9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BEGIN</w:t>
      </w:r>
    </w:p>
    <w:p w14:paraId="11F4BBA9" w14:textId="295C4D86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FOR</w:t>
      </w:r>
      <w:r w:rsidRPr="00D54776">
        <w:rPr>
          <w:sz w:val="32"/>
          <w:szCs w:val="32"/>
        </w:rPr>
        <w:t xml:space="preserve"> item </w:t>
      </w:r>
      <w:r w:rsidRPr="00D54776">
        <w:rPr>
          <w:b/>
          <w:bCs/>
          <w:sz w:val="32"/>
          <w:szCs w:val="32"/>
        </w:rPr>
        <w:t>IN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  <w:r w:rsidR="0074000B">
        <w:rPr>
          <w:sz w:val="32"/>
          <w:szCs w:val="32"/>
        </w:rPr>
        <w:t xml:space="preserve">       </w:t>
      </w:r>
      <w:r w:rsidR="0074000B" w:rsidRPr="0074000B">
        <w:rPr>
          <w:sz w:val="32"/>
          <w:szCs w:val="32"/>
          <w:highlight w:val="yellow"/>
        </w:rPr>
        <w:t>-- begins a FOR loop</w:t>
      </w:r>
    </w:p>
    <w:p w14:paraId="74CFFB90" w14:textId="77777777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LOOP</w:t>
      </w:r>
    </w:p>
    <w:p w14:paraId="69F2B3DA" w14:textId="509C428A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DBMS_OUTPUT.PUT_LINE</w:t>
      </w:r>
    </w:p>
    <w:p w14:paraId="1EEAABCE" w14:textId="12653849" w:rsidR="00D54776" w:rsidRPr="00D54776" w:rsidRDefault="00D54776" w:rsidP="00D54776">
      <w:pPr>
        <w:ind w:left="144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>('</w:t>
      </w:r>
      <w:r>
        <w:rPr>
          <w:sz w:val="32"/>
          <w:szCs w:val="32"/>
        </w:rPr>
        <w:t>NAME</w:t>
      </w:r>
      <w:r w:rsidRPr="00D54776">
        <w:rPr>
          <w:sz w:val="32"/>
          <w:szCs w:val="32"/>
        </w:rPr>
        <w:t xml:space="preserve"> = ' || item.last_name || ', </w:t>
      </w:r>
      <w:r>
        <w:rPr>
          <w:sz w:val="32"/>
          <w:szCs w:val="32"/>
        </w:rPr>
        <w:t>JOB</w:t>
      </w:r>
      <w:r w:rsidRPr="00D54776">
        <w:rPr>
          <w:sz w:val="32"/>
          <w:szCs w:val="32"/>
        </w:rPr>
        <w:t xml:space="preserve"> = ' || item.job_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>);</w:t>
      </w:r>
    </w:p>
    <w:p w14:paraId="2BCDD01C" w14:textId="76377E6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LOOP</w:t>
      </w:r>
      <w:r w:rsidRPr="00D54776">
        <w:rPr>
          <w:sz w:val="32"/>
          <w:szCs w:val="32"/>
        </w:rPr>
        <w:t>;</w:t>
      </w:r>
    </w:p>
    <w:p w14:paraId="044F5EFB" w14:textId="77777777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</w:t>
      </w:r>
    </w:p>
    <w:p w14:paraId="11B58696" w14:textId="49F98425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IF</w:t>
      </w:r>
      <w:r w:rsidRPr="00D54776">
        <w:rPr>
          <w:sz w:val="32"/>
          <w:szCs w:val="32"/>
        </w:rPr>
        <w:t xml:space="preserve"> emp_cursor%ISOPEN </w:t>
      </w:r>
      <w:r w:rsidRPr="00D54776">
        <w:rPr>
          <w:b/>
          <w:bCs/>
          <w:sz w:val="32"/>
          <w:szCs w:val="32"/>
        </w:rPr>
        <w:t>THEN</w:t>
      </w:r>
    </w:p>
    <w:p w14:paraId="7BF8D5BF" w14:textId="0EAB3E1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CLOSE emp_cursor;</w:t>
      </w:r>
    </w:p>
    <w:p w14:paraId="142CF581" w14:textId="5A7A097E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IF</w:t>
      </w:r>
      <w:r w:rsidRPr="00D54776">
        <w:rPr>
          <w:sz w:val="32"/>
          <w:szCs w:val="32"/>
        </w:rPr>
        <w:t>;</w:t>
      </w:r>
    </w:p>
    <w:p w14:paraId="1636E43C" w14:textId="1BD305BF" w:rsidR="00D54776" w:rsidRPr="00D54776" w:rsidRDefault="00D54776" w:rsidP="00D54776">
      <w:pPr>
        <w:rPr>
          <w:sz w:val="32"/>
          <w:szCs w:val="32"/>
        </w:rPr>
      </w:pPr>
      <w:r w:rsidRPr="00D54776">
        <w:rPr>
          <w:b/>
          <w:bCs/>
          <w:sz w:val="32"/>
          <w:szCs w:val="32"/>
        </w:rPr>
        <w:t>END</w:t>
      </w:r>
      <w:r w:rsidRPr="00D54776">
        <w:rPr>
          <w:sz w:val="32"/>
          <w:szCs w:val="32"/>
        </w:rPr>
        <w:t>;</w:t>
      </w:r>
    </w:p>
    <w:p w14:paraId="67296C06" w14:textId="77777777" w:rsidR="00D54776" w:rsidRPr="00D54776" w:rsidRDefault="00D54776" w:rsidP="00B22AF5">
      <w:pPr>
        <w:rPr>
          <w:sz w:val="32"/>
          <w:szCs w:val="32"/>
        </w:rPr>
      </w:pPr>
    </w:p>
    <w:p w14:paraId="07AA99CA" w14:textId="58D1113C" w:rsidR="00B22AF5" w:rsidRDefault="00B22AF5" w:rsidP="00B22AF5"/>
    <w:p w14:paraId="57C86EDA" w14:textId="77777777" w:rsidR="00D54776" w:rsidRDefault="00D54776" w:rsidP="00D54776"/>
    <w:p w14:paraId="3808CA7B" w14:textId="77777777" w:rsidR="00D54776" w:rsidRDefault="00D54776" w:rsidP="00D54776"/>
    <w:p w14:paraId="7C8ADC3D" w14:textId="77777777" w:rsidR="0074000B" w:rsidRDefault="0074000B" w:rsidP="0074000B">
      <w:r>
        <w:t xml:space="preserve">NAME = De </w:t>
      </w:r>
      <w:proofErr w:type="spellStart"/>
      <w:r>
        <w:t>Haan</w:t>
      </w:r>
      <w:proofErr w:type="spellEnd"/>
      <w:r>
        <w:t>, JOB = AD_VP</w:t>
      </w:r>
    </w:p>
    <w:p w14:paraId="7630007A" w14:textId="77777777" w:rsidR="0074000B" w:rsidRDefault="0074000B" w:rsidP="0074000B">
      <w:r>
        <w:t xml:space="preserve">NAME = </w:t>
      </w:r>
      <w:proofErr w:type="spellStart"/>
      <w:r>
        <w:t>Flertjan</w:t>
      </w:r>
      <w:proofErr w:type="spellEnd"/>
      <w:r>
        <w:t>, JOB = AC_REP</w:t>
      </w:r>
    </w:p>
    <w:p w14:paraId="2A8F2CF3" w14:textId="77777777" w:rsidR="0074000B" w:rsidRDefault="0074000B" w:rsidP="0074000B">
      <w:r>
        <w:t xml:space="preserve">NAME = </w:t>
      </w:r>
      <w:proofErr w:type="spellStart"/>
      <w:r>
        <w:t>Gietz</w:t>
      </w:r>
      <w:proofErr w:type="spellEnd"/>
      <w:r>
        <w:t>, JOB = AC_ACCOUNT</w:t>
      </w:r>
    </w:p>
    <w:p w14:paraId="51BC3E05" w14:textId="77777777" w:rsidR="0074000B" w:rsidRDefault="0074000B" w:rsidP="0074000B">
      <w:r>
        <w:t>NAME = Higgins, JOB = AC_MGR</w:t>
      </w:r>
    </w:p>
    <w:p w14:paraId="3DA41431" w14:textId="77777777" w:rsidR="0074000B" w:rsidRDefault="0074000B" w:rsidP="0074000B">
      <w:r>
        <w:t>NAME = King, JOB = AD_PRES</w:t>
      </w:r>
    </w:p>
    <w:p w14:paraId="5AA7757D" w14:textId="77777777" w:rsidR="0074000B" w:rsidRDefault="0074000B" w:rsidP="0074000B">
      <w:r>
        <w:t>NAME = Kochhar, JOB = AD_VP</w:t>
      </w:r>
    </w:p>
    <w:p w14:paraId="2B447AA4" w14:textId="65532682" w:rsidR="00D54776" w:rsidRDefault="0074000B" w:rsidP="0074000B">
      <w:r>
        <w:t>NAME = Whalen, JOB = AD_ASST</w:t>
      </w:r>
    </w:p>
    <w:p w14:paraId="0FDC3E86" w14:textId="0F575CD8" w:rsidR="00D54776" w:rsidRDefault="00D54776" w:rsidP="00D54776"/>
    <w:p w14:paraId="25918CDB" w14:textId="5BD584D9" w:rsidR="00D54776" w:rsidRDefault="00D54776">
      <w:r>
        <w:br w:type="page"/>
      </w:r>
    </w:p>
    <w:p w14:paraId="29566A20" w14:textId="5716A5D7" w:rsidR="00D54776" w:rsidRDefault="00D54776" w:rsidP="00D54776">
      <w:pPr>
        <w:pStyle w:val="Heading1"/>
      </w:pPr>
      <w:r>
        <w:lastRenderedPageBreak/>
        <w:t>EXPLICIT CURSOR ATTRIBUTES</w:t>
      </w:r>
    </w:p>
    <w:p w14:paraId="1AE4FBE7" w14:textId="693D3723" w:rsidR="00D54776" w:rsidRDefault="00D54776" w:rsidP="00D54776">
      <w:r>
        <w:t>(31)</w:t>
      </w:r>
    </w:p>
    <w:p w14:paraId="640FE9B2" w14:textId="4780388A" w:rsidR="00D54776" w:rsidRDefault="00D54776" w:rsidP="00D54776"/>
    <w:p w14:paraId="1D05ED50" w14:textId="61B703DB" w:rsidR="00D54776" w:rsidRDefault="00D54776" w:rsidP="00D54776">
      <w:r>
        <w:t>Look over these later</w:t>
      </w:r>
    </w:p>
    <w:p w14:paraId="389D629A" w14:textId="08DC7581" w:rsidR="00D54776" w:rsidRDefault="00D54776" w:rsidP="00D54776"/>
    <w:p w14:paraId="0C949B40" w14:textId="77777777" w:rsidR="00D54776" w:rsidRDefault="00D54776" w:rsidP="00D54776"/>
    <w:tbl>
      <w:tblPr>
        <w:tblW w:w="1006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2"/>
        <w:gridCol w:w="7693"/>
      </w:tblGrid>
      <w:tr w:rsidR="00D54776" w:rsidRPr="00D54776" w14:paraId="1C04303B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4995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Attributes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B5BF9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Value</w:t>
            </w:r>
          </w:p>
        </w:tc>
      </w:tr>
      <w:tr w:rsidR="00D54776" w:rsidRPr="00D54776" w14:paraId="004EDE1A" w14:textId="77777777" w:rsidTr="00D54776">
        <w:trPr>
          <w:trHeight w:val="584"/>
        </w:trPr>
        <w:tc>
          <w:tcPr>
            <w:tcW w:w="2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B19ED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%ISOPEN</w:t>
            </w:r>
          </w:p>
        </w:tc>
        <w:tc>
          <w:tcPr>
            <w:tcW w:w="7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E98C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TRUE</w:t>
            </w:r>
            <w:r w:rsidRPr="00D54776">
              <w:t>: if the cursor is open</w:t>
            </w:r>
          </w:p>
          <w:p w14:paraId="6997D18C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FALSE</w:t>
            </w:r>
            <w:r w:rsidRPr="00D54776">
              <w:t>: if the cursor is not open</w:t>
            </w:r>
          </w:p>
        </w:tc>
      </w:tr>
      <w:tr w:rsidR="00D54776" w:rsidRPr="00D54776" w14:paraId="161F6E1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B30AF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78DF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4B8EA755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  <w:p w14:paraId="3AB636EE" w14:textId="3859CA74" w:rsidR="00D54776" w:rsidRPr="00D54776" w:rsidRDefault="00D54776" w:rsidP="00D54776">
            <w:pPr>
              <w:rPr>
                <w:lang w:val="en-CA"/>
              </w:rPr>
            </w:pPr>
            <w:r w:rsidRPr="00D54776">
              <w:t xml:space="preserve">FALSE: if the </w:t>
            </w:r>
            <w:r w:rsidR="00E73684">
              <w:t xml:space="preserve">fetch </w:t>
            </w:r>
            <w:r w:rsidRPr="00D54776">
              <w:t>row is successfully</w:t>
            </w:r>
          </w:p>
          <w:p w14:paraId="7B661423" w14:textId="2ECB4C4A" w:rsidR="00D54776" w:rsidRPr="00D54776" w:rsidRDefault="00D54776" w:rsidP="00D54776">
            <w:pPr>
              <w:rPr>
                <w:lang w:val="en-CA"/>
              </w:rPr>
            </w:pPr>
            <w:r w:rsidRPr="00D54776">
              <w:t>TRUE: if no row is fetch</w:t>
            </w:r>
            <w:r w:rsidR="00E73684">
              <w:t>ed</w:t>
            </w:r>
            <w:r w:rsidRPr="00D54776">
              <w:t xml:space="preserve"> in the fetch statement</w:t>
            </w:r>
          </w:p>
        </w:tc>
      </w:tr>
      <w:tr w:rsidR="00D54776" w:rsidRPr="00D54776" w14:paraId="093D2D41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F2712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%NOTFOUND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B8A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open.</w:t>
            </w:r>
          </w:p>
          <w:p w14:paraId="282AB3B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</w:tc>
      </w:tr>
      <w:tr w:rsidR="00D54776" w:rsidRPr="00D54776" w14:paraId="43D45AB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DCBD1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%ROWCOUNT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0C30E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77C7B76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Otherwise: It returns the number of rows returned from the cursor</w:t>
            </w:r>
          </w:p>
        </w:tc>
      </w:tr>
    </w:tbl>
    <w:p w14:paraId="1A88DCEB" w14:textId="0F8FE78F" w:rsidR="00D54776" w:rsidRDefault="00D54776" w:rsidP="00D54776"/>
    <w:p w14:paraId="1EB317AB" w14:textId="553A3DB3" w:rsidR="00E73684" w:rsidRDefault="00E73684">
      <w:r>
        <w:br w:type="page"/>
      </w:r>
    </w:p>
    <w:p w14:paraId="365DDFFC" w14:textId="2F54B3CB" w:rsidR="00D54776" w:rsidRPr="00E73684" w:rsidRDefault="00E73684" w:rsidP="00D54776">
      <w:pPr>
        <w:rPr>
          <w:b/>
          <w:bCs/>
        </w:rPr>
      </w:pPr>
      <w:r w:rsidRPr="00E73684">
        <w:rPr>
          <w:b/>
          <w:bCs/>
          <w:highlight w:val="yellow"/>
        </w:rPr>
        <w:lastRenderedPageBreak/>
        <w:t>Adding a bit more</w:t>
      </w:r>
    </w:p>
    <w:p w14:paraId="5F822FF6" w14:textId="2076D992" w:rsidR="00E73684" w:rsidRDefault="00E73684" w:rsidP="00D54776"/>
    <w:p w14:paraId="0A856A6B" w14:textId="7A15C773" w:rsidR="00E73684" w:rsidRDefault="00E96AFF" w:rsidP="00D54776">
      <w:r>
        <w:t>Put</w:t>
      </w:r>
      <w:r w:rsidR="00964E07">
        <w:t xml:space="preserve"> a counter in to see how many rows generated.</w:t>
      </w:r>
    </w:p>
    <w:p w14:paraId="28E838BD" w14:textId="6FD56554" w:rsidR="00964E07" w:rsidRDefault="00964E07" w:rsidP="00D54776"/>
    <w:p w14:paraId="689D29F8" w14:textId="77777777" w:rsidR="00964E07" w:rsidRDefault="00964E07" w:rsidP="00D54776"/>
    <w:p w14:paraId="30392995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>DECLARE</w:t>
      </w:r>
    </w:p>
    <w:p w14:paraId="1BFD0EB3" w14:textId="376DE9D5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  <w:highlight w:val="yellow"/>
        </w:rPr>
        <w:t xml:space="preserve">cnt </w:t>
      </w:r>
      <w:r w:rsidRPr="0074000B">
        <w:rPr>
          <w:sz w:val="28"/>
          <w:szCs w:val="28"/>
          <w:highlight w:val="yellow"/>
        </w:rPr>
        <w:tab/>
        <w:t>NUMBER</w:t>
      </w:r>
      <w:r w:rsidRPr="0074000B">
        <w:rPr>
          <w:sz w:val="28"/>
          <w:szCs w:val="28"/>
        </w:rPr>
        <w:t xml:space="preserve"> :=0; -- start a counter</w:t>
      </w:r>
    </w:p>
    <w:p w14:paraId="1F104D3A" w14:textId="77777777" w:rsidR="0074000B" w:rsidRDefault="0074000B" w:rsidP="0074000B">
      <w:pPr>
        <w:rPr>
          <w:sz w:val="28"/>
          <w:szCs w:val="28"/>
        </w:rPr>
      </w:pPr>
    </w:p>
    <w:p w14:paraId="5629AD23" w14:textId="0EB05DEF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e_last_name </w:t>
      </w:r>
      <w:r w:rsidRPr="0074000B">
        <w:rPr>
          <w:sz w:val="28"/>
          <w:szCs w:val="28"/>
        </w:rPr>
        <w:tab/>
        <w:t xml:space="preserve">employees.last_name%type;  </w:t>
      </w:r>
    </w:p>
    <w:p w14:paraId="17E3F5D4" w14:textId="1D5E3385" w:rsid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e_job_tile </w:t>
      </w:r>
      <w:r w:rsidRPr="0074000B">
        <w:rPr>
          <w:sz w:val="28"/>
          <w:szCs w:val="28"/>
        </w:rPr>
        <w:tab/>
        <w:t xml:space="preserve">employees.job_id%type;  </w:t>
      </w:r>
    </w:p>
    <w:p w14:paraId="41EB2F46" w14:textId="77777777" w:rsidR="008F1F33" w:rsidRPr="0074000B" w:rsidRDefault="008F1F33" w:rsidP="0074000B">
      <w:pPr>
        <w:rPr>
          <w:sz w:val="28"/>
          <w:szCs w:val="28"/>
        </w:rPr>
      </w:pPr>
    </w:p>
    <w:p w14:paraId="1F5A7EE3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</w:t>
      </w:r>
      <w:r w:rsidRPr="0074000B">
        <w:rPr>
          <w:sz w:val="28"/>
          <w:szCs w:val="28"/>
        </w:rPr>
        <w:tab/>
        <w:t>CURSOR emp_cursor IS</w:t>
      </w:r>
    </w:p>
    <w:p w14:paraId="6DC29F22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SELECT last_name, job_id</w:t>
      </w:r>
    </w:p>
    <w:p w14:paraId="5E5FBEEE" w14:textId="01DFAD72" w:rsidR="0074000B" w:rsidRPr="0074000B" w:rsidRDefault="0074000B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000B">
        <w:rPr>
          <w:sz w:val="28"/>
          <w:szCs w:val="28"/>
        </w:rPr>
        <w:t>FROM employees</w:t>
      </w:r>
    </w:p>
    <w:p w14:paraId="1A2C99BD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 xml:space="preserve">WHERE job_id LIKE 'A%' </w:t>
      </w:r>
    </w:p>
    <w:p w14:paraId="3C12A301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ORDER BY last_name;</w:t>
      </w:r>
    </w:p>
    <w:p w14:paraId="320431CF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BEGIN</w:t>
      </w:r>
    </w:p>
    <w:p w14:paraId="65F7A0DF" w14:textId="152C13AD" w:rsid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FOR item IN emp_cursor     -- begins FOR loop</w:t>
      </w:r>
    </w:p>
    <w:p w14:paraId="56FB9B7A" w14:textId="77777777" w:rsidR="008F1F33" w:rsidRPr="0074000B" w:rsidRDefault="008F1F33" w:rsidP="0074000B">
      <w:pPr>
        <w:rPr>
          <w:sz w:val="28"/>
          <w:szCs w:val="28"/>
        </w:rPr>
      </w:pPr>
    </w:p>
    <w:p w14:paraId="67E38092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LOOP</w:t>
      </w:r>
    </w:p>
    <w:p w14:paraId="1DC86105" w14:textId="23F1FAB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  <w:t>DBMS_OUTPUT.PUT_LINE</w:t>
      </w:r>
    </w:p>
    <w:p w14:paraId="2B3EB996" w14:textId="56706DA7" w:rsidR="0074000B" w:rsidRPr="0074000B" w:rsidRDefault="008F1F33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4000B" w:rsidRPr="0074000B">
        <w:rPr>
          <w:sz w:val="28"/>
          <w:szCs w:val="28"/>
        </w:rPr>
        <w:t>('NAME = ' || item.last_name || ', JOB = ' || item.job_id);</w:t>
      </w:r>
    </w:p>
    <w:p w14:paraId="20626EE2" w14:textId="322B8293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</w:t>
      </w:r>
      <w:r w:rsidR="008F1F33">
        <w:rPr>
          <w:sz w:val="28"/>
          <w:szCs w:val="28"/>
        </w:rPr>
        <w:tab/>
      </w:r>
      <w:r w:rsidRPr="0074000B">
        <w:rPr>
          <w:sz w:val="28"/>
          <w:szCs w:val="28"/>
        </w:rPr>
        <w:t xml:space="preserve"> cnt := cnt + 1;</w:t>
      </w:r>
    </w:p>
    <w:p w14:paraId="7B44A133" w14:textId="4A3D1240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END LOOP;</w:t>
      </w:r>
    </w:p>
    <w:p w14:paraId="12E91E36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</w:p>
    <w:p w14:paraId="1438BAB0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  <w:r w:rsidRPr="008F1F33">
        <w:rPr>
          <w:b/>
          <w:bCs/>
          <w:sz w:val="28"/>
          <w:szCs w:val="28"/>
        </w:rPr>
        <w:t>IF</w:t>
      </w:r>
      <w:r w:rsidRPr="0074000B">
        <w:rPr>
          <w:sz w:val="28"/>
          <w:szCs w:val="28"/>
        </w:rPr>
        <w:t xml:space="preserve"> cnt &gt;0 THEN</w:t>
      </w:r>
    </w:p>
    <w:p w14:paraId="5F5EA6D6" w14:textId="09DBB9AF" w:rsidR="0074000B" w:rsidRPr="0074000B" w:rsidRDefault="008F1F33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000B" w:rsidRPr="0074000B">
        <w:rPr>
          <w:sz w:val="28"/>
          <w:szCs w:val="28"/>
        </w:rPr>
        <w:t>dbms_output.put_line(</w:t>
      </w:r>
      <w:r w:rsidR="0074000B" w:rsidRPr="008F1F33">
        <w:rPr>
          <w:sz w:val="28"/>
          <w:szCs w:val="28"/>
          <w:highlight w:val="green"/>
        </w:rPr>
        <w:t>cnt || ' Rows Updated');</w:t>
      </w:r>
    </w:p>
    <w:p w14:paraId="4D3342B9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ELSE</w:t>
      </w:r>
    </w:p>
    <w:p w14:paraId="42938B06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</w:t>
      </w:r>
      <w:r w:rsidRPr="0074000B">
        <w:rPr>
          <w:sz w:val="28"/>
          <w:szCs w:val="28"/>
        </w:rPr>
        <w:tab/>
        <w:t>dbms_output.put_line('NO Rows were found Updated Found');</w:t>
      </w:r>
    </w:p>
    <w:p w14:paraId="31493A86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END IF;</w:t>
      </w:r>
    </w:p>
    <w:p w14:paraId="6156FC3F" w14:textId="77777777" w:rsidR="0074000B" w:rsidRPr="0074000B" w:rsidRDefault="0074000B" w:rsidP="0074000B">
      <w:pPr>
        <w:rPr>
          <w:sz w:val="28"/>
          <w:szCs w:val="28"/>
        </w:rPr>
      </w:pPr>
    </w:p>
    <w:p w14:paraId="6117E75C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  <w:r w:rsidRPr="008F1F33">
        <w:rPr>
          <w:b/>
          <w:bCs/>
          <w:sz w:val="28"/>
          <w:szCs w:val="28"/>
        </w:rPr>
        <w:t>IF</w:t>
      </w:r>
      <w:r w:rsidRPr="0074000B">
        <w:rPr>
          <w:sz w:val="28"/>
          <w:szCs w:val="28"/>
        </w:rPr>
        <w:t xml:space="preserve"> emp_cursor%ISOPEN THEN</w:t>
      </w:r>
    </w:p>
    <w:p w14:paraId="6D139288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CLOSE emp_cursor;</w:t>
      </w:r>
    </w:p>
    <w:p w14:paraId="22E94AA4" w14:textId="3C394D1E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 xml:space="preserve"> END IF;</w:t>
      </w:r>
    </w:p>
    <w:p w14:paraId="7D503A5B" w14:textId="77777777" w:rsidR="008F1F33" w:rsidRPr="0074000B" w:rsidRDefault="008F1F33" w:rsidP="0074000B">
      <w:pPr>
        <w:rPr>
          <w:sz w:val="28"/>
          <w:szCs w:val="28"/>
        </w:rPr>
      </w:pPr>
    </w:p>
    <w:p w14:paraId="63ABCBCD" w14:textId="6AE14A52" w:rsidR="00964E07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END;</w:t>
      </w:r>
    </w:p>
    <w:p w14:paraId="7FEF5DFC" w14:textId="6A698FA8" w:rsidR="00964E07" w:rsidRDefault="00964E07" w:rsidP="00E73684"/>
    <w:p w14:paraId="6EB8FD04" w14:textId="49CF6C40" w:rsidR="008F1F33" w:rsidRDefault="008F1F33" w:rsidP="00E73684"/>
    <w:p w14:paraId="3CB87810" w14:textId="77777777" w:rsidR="008F1F33" w:rsidRDefault="008F1F33" w:rsidP="008F1F33">
      <w:r>
        <w:t xml:space="preserve">NAME = De </w:t>
      </w:r>
      <w:proofErr w:type="spellStart"/>
      <w:r>
        <w:t>Haan</w:t>
      </w:r>
      <w:proofErr w:type="spellEnd"/>
      <w:r>
        <w:t>, JOB = AD_VP</w:t>
      </w:r>
    </w:p>
    <w:p w14:paraId="0BE2C6DF" w14:textId="77777777" w:rsidR="008F1F33" w:rsidRDefault="008F1F33" w:rsidP="008F1F33">
      <w:r>
        <w:t xml:space="preserve">NAME = </w:t>
      </w:r>
      <w:proofErr w:type="spellStart"/>
      <w:r>
        <w:t>Flertjan</w:t>
      </w:r>
      <w:proofErr w:type="spellEnd"/>
      <w:r>
        <w:t>, JOB = AC_REP</w:t>
      </w:r>
    </w:p>
    <w:p w14:paraId="15F41050" w14:textId="77777777" w:rsidR="008F1F33" w:rsidRDefault="008F1F33" w:rsidP="008F1F33">
      <w:r>
        <w:t xml:space="preserve">NAME = </w:t>
      </w:r>
      <w:proofErr w:type="spellStart"/>
      <w:r>
        <w:t>Gietz</w:t>
      </w:r>
      <w:proofErr w:type="spellEnd"/>
      <w:r>
        <w:t>, JOB = AC_ACCOUNT</w:t>
      </w:r>
    </w:p>
    <w:p w14:paraId="4F22827C" w14:textId="77777777" w:rsidR="008F1F33" w:rsidRDefault="008F1F33" w:rsidP="008F1F33">
      <w:r>
        <w:t>NAME = Higgins, JOB = AC_MGR</w:t>
      </w:r>
    </w:p>
    <w:p w14:paraId="79F4BC70" w14:textId="77777777" w:rsidR="008F1F33" w:rsidRDefault="008F1F33" w:rsidP="008F1F33">
      <w:r>
        <w:t>NAME = King, JOB = AD_PRES</w:t>
      </w:r>
    </w:p>
    <w:p w14:paraId="3CEE1C62" w14:textId="77777777" w:rsidR="008F1F33" w:rsidRDefault="008F1F33" w:rsidP="008F1F33">
      <w:r>
        <w:t>NAME = Kochhar, JOB = AD_VP</w:t>
      </w:r>
    </w:p>
    <w:p w14:paraId="15C3B3A5" w14:textId="77777777" w:rsidR="008F1F33" w:rsidRDefault="008F1F33" w:rsidP="008F1F33">
      <w:r>
        <w:t>NAME = Whalen, JOB = AD_ASST</w:t>
      </w:r>
    </w:p>
    <w:p w14:paraId="3578BF5F" w14:textId="0FCF84D4" w:rsidR="008F1F33" w:rsidRDefault="008F1F33" w:rsidP="008F1F33">
      <w:r w:rsidRPr="008F1F33">
        <w:rPr>
          <w:highlight w:val="green"/>
        </w:rPr>
        <w:t>7 Rows Updated</w:t>
      </w:r>
    </w:p>
    <w:p w14:paraId="14C360E0" w14:textId="7A5456CF" w:rsidR="00964E07" w:rsidRDefault="00964E07">
      <w:r>
        <w:br w:type="page"/>
      </w:r>
    </w:p>
    <w:p w14:paraId="10934EF2" w14:textId="2C12AB6E" w:rsidR="00964E07" w:rsidRPr="00964E07" w:rsidRDefault="00964E07" w:rsidP="00E73684">
      <w:pPr>
        <w:rPr>
          <w:sz w:val="72"/>
          <w:szCs w:val="72"/>
        </w:rPr>
      </w:pPr>
      <w:r w:rsidRPr="00964E07">
        <w:rPr>
          <w:sz w:val="72"/>
          <w:szCs w:val="72"/>
        </w:rPr>
        <w:lastRenderedPageBreak/>
        <w:t>USER</w:t>
      </w:r>
      <w:r>
        <w:rPr>
          <w:sz w:val="72"/>
          <w:szCs w:val="72"/>
        </w:rPr>
        <w:t>-</w:t>
      </w:r>
      <w:r w:rsidRPr="00964E07">
        <w:rPr>
          <w:sz w:val="72"/>
          <w:szCs w:val="72"/>
        </w:rPr>
        <w:t>DEFINED FUNCTIONS</w:t>
      </w:r>
    </w:p>
    <w:p w14:paraId="2DEDABA2" w14:textId="1606A6EF" w:rsidR="00964E07" w:rsidRDefault="00964E07" w:rsidP="00E73684">
      <w:r>
        <w:t>(32)</w:t>
      </w:r>
    </w:p>
    <w:p w14:paraId="183EEBC7" w14:textId="40E7F9AD" w:rsidR="00964E07" w:rsidRDefault="00964E07" w:rsidP="00E73684"/>
    <w:p w14:paraId="1E622729" w14:textId="3685040C" w:rsidR="00964E07" w:rsidRDefault="00964E07" w:rsidP="00E73684"/>
    <w:p w14:paraId="27F90405" w14:textId="708CC030" w:rsidR="00964E07" w:rsidRDefault="00964E07" w:rsidP="00E73684">
      <w:r w:rsidRPr="00964E07">
        <w:rPr>
          <w:highlight w:val="yellow"/>
        </w:rPr>
        <w:t>Near the end</w:t>
      </w:r>
    </w:p>
    <w:p w14:paraId="14F3A9D9" w14:textId="77777777" w:rsidR="00964E07" w:rsidRDefault="00964E07" w:rsidP="00E73684"/>
    <w:p w14:paraId="356F16C7" w14:textId="01C9ADBC" w:rsidR="00964E07" w:rsidRDefault="00964E07" w:rsidP="00E73684"/>
    <w:p w14:paraId="311AA5D1" w14:textId="62B5DD55" w:rsidR="00964E07" w:rsidRDefault="00964E07">
      <w:r>
        <w:br w:type="page"/>
      </w:r>
    </w:p>
    <w:p w14:paraId="75F8F54B" w14:textId="76C08DF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Create a PL/SQL Function</w:t>
      </w:r>
    </w:p>
    <w:p w14:paraId="5893C53A" w14:textId="1E0F5FBC" w:rsidR="00964E07" w:rsidRDefault="00964E07" w:rsidP="00E73684">
      <w:r>
        <w:t>(33)</w:t>
      </w:r>
    </w:p>
    <w:p w14:paraId="4ED86386" w14:textId="5E6EE1CF" w:rsidR="00964E07" w:rsidRDefault="00964E07" w:rsidP="00E73684"/>
    <w:p w14:paraId="5ED9A75A" w14:textId="52E5618C" w:rsidR="00964E07" w:rsidRDefault="00964E07" w:rsidP="00E73684">
      <w:r>
        <w:t>Generic</w:t>
      </w:r>
    </w:p>
    <w:p w14:paraId="5C5D3F00" w14:textId="19A26490" w:rsidR="00964E07" w:rsidRDefault="00964E07" w:rsidP="00E73684"/>
    <w:p w14:paraId="3D08F17B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CREATE</w:t>
      </w: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 xml:space="preserve">[OR REPLACE] FUNCTION </w:t>
      </w:r>
      <w:r w:rsidRPr="00964E07">
        <w:rPr>
          <w:sz w:val="32"/>
          <w:szCs w:val="32"/>
        </w:rPr>
        <w:t>function_name (parameter_list)</w:t>
      </w:r>
    </w:p>
    <w:p w14:paraId="1B24D886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return_type</w:t>
      </w:r>
    </w:p>
    <w:p w14:paraId="6F93422D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IS/AS</w:t>
      </w:r>
    </w:p>
    <w:p w14:paraId="7F5EACB5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[declarative section]</w:t>
      </w:r>
    </w:p>
    <w:p w14:paraId="6E149F6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BEGIN</w:t>
      </w:r>
    </w:p>
    <w:p w14:paraId="283411CE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[executable section]</w:t>
      </w:r>
    </w:p>
    <w:p w14:paraId="709BC82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>[</w:t>
      </w:r>
      <w:r w:rsidRPr="00964E07">
        <w:rPr>
          <w:b/>
          <w:bCs/>
          <w:sz w:val="32"/>
          <w:szCs w:val="32"/>
        </w:rPr>
        <w:t>EXCEPTION</w:t>
      </w:r>
      <w:r w:rsidRPr="00964E07">
        <w:rPr>
          <w:sz w:val="32"/>
          <w:szCs w:val="32"/>
        </w:rPr>
        <w:t>]</w:t>
      </w:r>
    </w:p>
    <w:p w14:paraId="235A627A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[exception-handling section]</w:t>
      </w:r>
    </w:p>
    <w:p w14:paraId="5D80A1C8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return_value</w:t>
      </w:r>
    </w:p>
    <w:p w14:paraId="2ACB701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END</w:t>
      </w:r>
      <w:r w:rsidRPr="00964E07">
        <w:rPr>
          <w:sz w:val="32"/>
          <w:szCs w:val="32"/>
        </w:rPr>
        <w:t>;</w:t>
      </w:r>
    </w:p>
    <w:p w14:paraId="05F8ACE0" w14:textId="77777777" w:rsidR="00964E07" w:rsidRPr="00964E07" w:rsidRDefault="00964E07" w:rsidP="00E73684">
      <w:pPr>
        <w:rPr>
          <w:sz w:val="32"/>
          <w:szCs w:val="32"/>
        </w:rPr>
      </w:pPr>
    </w:p>
    <w:p w14:paraId="34B8F66D" w14:textId="36D27B3B" w:rsidR="00964E07" w:rsidRDefault="00964E07" w:rsidP="00E73684"/>
    <w:p w14:paraId="43CE612C" w14:textId="5F72AD8C" w:rsidR="00964E07" w:rsidRDefault="00964E07" w:rsidP="00E73684"/>
    <w:p w14:paraId="4D78C886" w14:textId="474D8D1C" w:rsidR="00964E07" w:rsidRDefault="00964E07" w:rsidP="00E73684"/>
    <w:p w14:paraId="052B514E" w14:textId="69DAC08D" w:rsidR="00964E07" w:rsidRDefault="00964E07" w:rsidP="00E73684"/>
    <w:p w14:paraId="0819C94D" w14:textId="604C4DE9" w:rsidR="00964E07" w:rsidRDefault="00964E07" w:rsidP="00E73684"/>
    <w:p w14:paraId="6A55D3A9" w14:textId="79A5E96F" w:rsidR="00964E07" w:rsidRDefault="00964E07">
      <w:r>
        <w:br w:type="page"/>
      </w:r>
    </w:p>
    <w:p w14:paraId="6CF94EDE" w14:textId="566F2BE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PL/SQL Function Example</w:t>
      </w:r>
    </w:p>
    <w:p w14:paraId="01F4352F" w14:textId="5D8AF930" w:rsidR="00964E07" w:rsidRDefault="00964E07" w:rsidP="00E73684">
      <w:r>
        <w:t>(34)</w:t>
      </w:r>
    </w:p>
    <w:p w14:paraId="270CCA1A" w14:textId="30B216DF" w:rsidR="00964E07" w:rsidRDefault="00964E07" w:rsidP="00E73684"/>
    <w:p w14:paraId="3B24312B" w14:textId="7CF25EBE" w:rsidR="00964E07" w:rsidRDefault="00964E07" w:rsidP="00E73684"/>
    <w:p w14:paraId="79298BD1" w14:textId="49E5C73D" w:rsidR="00964E07" w:rsidRDefault="00964E07" w:rsidP="00E73684"/>
    <w:p w14:paraId="208384DD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CREATE</w:t>
      </w:r>
      <w:r w:rsidRPr="00964E07">
        <w:t xml:space="preserve"> </w:t>
      </w:r>
      <w:r w:rsidRPr="00964E07">
        <w:rPr>
          <w:b/>
          <w:bCs/>
        </w:rPr>
        <w:t>OR REPLACE FUNCTION</w:t>
      </w:r>
      <w:r w:rsidRPr="00964E07">
        <w:t xml:space="preserve"> find_max_price</w:t>
      </w:r>
    </w:p>
    <w:p w14:paraId="708CD4E5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RETURN</w:t>
      </w:r>
      <w:r w:rsidRPr="00964E07">
        <w:t xml:space="preserve"> NUMBER</w:t>
      </w:r>
    </w:p>
    <w:p w14:paraId="65D04163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IS</w:t>
      </w:r>
    </w:p>
    <w:p w14:paraId="016957E6" w14:textId="77777777" w:rsidR="00964E07" w:rsidRPr="00964E07" w:rsidRDefault="00964E07" w:rsidP="00964E07">
      <w:pPr>
        <w:rPr>
          <w:lang w:val="en-CA"/>
        </w:rPr>
      </w:pPr>
      <w:r w:rsidRPr="00964E07">
        <w:t xml:space="preserve">    max_price NUMBER := 0;</w:t>
      </w:r>
    </w:p>
    <w:p w14:paraId="5451C6E7" w14:textId="77777777" w:rsidR="00964E07" w:rsidRDefault="00964E07" w:rsidP="00964E07">
      <w:pPr>
        <w:rPr>
          <w:b/>
          <w:bCs/>
        </w:rPr>
      </w:pPr>
    </w:p>
    <w:p w14:paraId="415DB95E" w14:textId="38B008E3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439D286F" w14:textId="2A4A2A1E" w:rsidR="00964E07" w:rsidRPr="00964E07" w:rsidRDefault="00964E07" w:rsidP="00964E07">
      <w:pPr>
        <w:rPr>
          <w:lang w:val="en-CA"/>
        </w:rPr>
      </w:pPr>
      <w:r w:rsidRPr="00964E07">
        <w:t xml:space="preserve">    -- get the maximum </w:t>
      </w:r>
      <w:r w:rsidR="008F1F33">
        <w:t>prod_sell price</w:t>
      </w:r>
    </w:p>
    <w:p w14:paraId="7F251518" w14:textId="461EB43E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SELECT</w:t>
      </w:r>
      <w:r w:rsidRPr="00964E07">
        <w:t xml:space="preserve"> MAX(</w:t>
      </w:r>
      <w:r w:rsidR="008F1F33">
        <w:t>prod_sell</w:t>
      </w:r>
      <w:r w:rsidRPr="00964E07">
        <w:t>)</w:t>
      </w:r>
    </w:p>
    <w:p w14:paraId="4CA733B4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INTO</w:t>
      </w:r>
      <w:r w:rsidRPr="00964E07">
        <w:t xml:space="preserve"> max_price</w:t>
      </w:r>
    </w:p>
    <w:p w14:paraId="45774F24" w14:textId="789913DD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FROM</w:t>
      </w:r>
      <w:r w:rsidRPr="00964E07">
        <w:t xml:space="preserve"> products;</w:t>
      </w:r>
    </w:p>
    <w:p w14:paraId="0D23EE40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</w:p>
    <w:p w14:paraId="3677BC61" w14:textId="0D385D9E" w:rsidR="00964E07" w:rsidRPr="00964E07" w:rsidRDefault="00964E07" w:rsidP="00964E07">
      <w:pPr>
        <w:rPr>
          <w:lang w:val="en-CA"/>
        </w:rPr>
      </w:pPr>
      <w:r w:rsidRPr="00964E07">
        <w:t xml:space="preserve">    -- return the max price</w:t>
      </w:r>
    </w:p>
    <w:p w14:paraId="2A82B8BF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RETURN</w:t>
      </w:r>
      <w:r w:rsidRPr="00964E07">
        <w:t xml:space="preserve"> max_price;</w:t>
      </w:r>
    </w:p>
    <w:p w14:paraId="55D6253E" w14:textId="77777777" w:rsidR="00964E07" w:rsidRDefault="00964E07" w:rsidP="00964E07">
      <w:pPr>
        <w:rPr>
          <w:b/>
          <w:bCs/>
        </w:rPr>
      </w:pPr>
    </w:p>
    <w:p w14:paraId="73F63340" w14:textId="60486EF9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0F1941CF" w14:textId="77777777" w:rsidR="00964E07" w:rsidRDefault="00964E07" w:rsidP="00E73684"/>
    <w:p w14:paraId="04645DD8" w14:textId="7D22AF89" w:rsidR="00964E07" w:rsidRDefault="00964E07" w:rsidP="00E73684"/>
    <w:p w14:paraId="36B520BE" w14:textId="77777777" w:rsidR="008F1F33" w:rsidRDefault="008F1F33" w:rsidP="00E73684"/>
    <w:p w14:paraId="1BD0ED77" w14:textId="202D18F2" w:rsidR="00964E07" w:rsidRDefault="008F1F33" w:rsidP="00E73684">
      <w:r>
        <w:t>Run the above just compiles it</w:t>
      </w:r>
    </w:p>
    <w:p w14:paraId="681BDB49" w14:textId="38515C7F" w:rsidR="00964E07" w:rsidRPr="00941716" w:rsidRDefault="00964E07" w:rsidP="00E73684">
      <w:pPr>
        <w:rPr>
          <w:b/>
          <w:bCs/>
        </w:rPr>
      </w:pPr>
      <w:r>
        <w:t xml:space="preserve">It returns maximum list price, </w:t>
      </w:r>
      <w:r w:rsidRPr="00941716">
        <w:rPr>
          <w:b/>
          <w:bCs/>
          <w:highlight w:val="cyan"/>
        </w:rPr>
        <w:t>but we never showed what it was.</w:t>
      </w:r>
    </w:p>
    <w:p w14:paraId="24563CBF" w14:textId="707F13C0" w:rsidR="00964E07" w:rsidRDefault="008F1F33" w:rsidP="00E7368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59FFD" wp14:editId="7246A3A5">
                <wp:simplePos x="0" y="0"/>
                <wp:positionH relativeFrom="column">
                  <wp:posOffset>944879</wp:posOffset>
                </wp:positionH>
                <wp:positionV relativeFrom="paragraph">
                  <wp:posOffset>93345</wp:posOffset>
                </wp:positionV>
                <wp:extent cx="1628775" cy="857250"/>
                <wp:effectExtent l="57150" t="3810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063CB" id="Straight Arrow Connector 19" o:spid="_x0000_s1026" type="#_x0000_t32" style="position:absolute;margin-left:74.4pt;margin-top:7.35pt;width:128.25pt;height:6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16C3550" w14:textId="7F4602D8" w:rsidR="00964E07" w:rsidRDefault="00964E07">
      <w:r>
        <w:br w:type="page"/>
      </w:r>
    </w:p>
    <w:p w14:paraId="3BE80EEE" w14:textId="0F233DC2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 w:rsidRPr="00BC1E32">
        <w:rPr>
          <w:rFonts w:eastAsia="Times New Roman"/>
          <w:highlight w:val="yellow"/>
        </w:rPr>
        <w:t>Assignment Statements</w:t>
      </w:r>
    </w:p>
    <w:p w14:paraId="2ECD2A25" w14:textId="77F919BD" w:rsidR="00964E07" w:rsidRDefault="00964E07" w:rsidP="00E73684">
      <w:r>
        <w:t>(35)</w:t>
      </w:r>
    </w:p>
    <w:p w14:paraId="2A5D6DEF" w14:textId="5D4F307B" w:rsidR="00964E07" w:rsidRDefault="00964E07" w:rsidP="00E73684"/>
    <w:p w14:paraId="4203C38A" w14:textId="2DA444EA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 function returns a value</w:t>
      </w:r>
    </w:p>
    <w:p w14:paraId="11F49F60" w14:textId="7092DB99" w:rsidR="00964E07" w:rsidRPr="00964E07" w:rsidRDefault="00964E07" w:rsidP="00E73684">
      <w:pPr>
        <w:rPr>
          <w:sz w:val="32"/>
          <w:szCs w:val="32"/>
        </w:rPr>
      </w:pPr>
    </w:p>
    <w:p w14:paraId="4CFF5F7D" w14:textId="5B318331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Assign the value to a variable and use it</w:t>
      </w:r>
    </w:p>
    <w:p w14:paraId="1582CE30" w14:textId="562CC3AE" w:rsidR="00964E07" w:rsidRDefault="00964E07" w:rsidP="00E73684"/>
    <w:p w14:paraId="0E5BC58D" w14:textId="77777777" w:rsidR="00964E07" w:rsidRDefault="00964E07" w:rsidP="00E73684"/>
    <w:p w14:paraId="50F18B1B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DECLARE</w:t>
      </w:r>
    </w:p>
    <w:p w14:paraId="5D72780D" w14:textId="68CD675F" w:rsidR="00964E07" w:rsidRPr="00964E07" w:rsidRDefault="00964E07" w:rsidP="00964E07">
      <w:pPr>
        <w:rPr>
          <w:lang w:val="en-CA"/>
        </w:rPr>
      </w:pPr>
      <w:r w:rsidRPr="00964E07">
        <w:t xml:space="preserve">    highest_price</w:t>
      </w:r>
      <w:r>
        <w:tab/>
        <w:t>p</w:t>
      </w:r>
      <w:r w:rsidRPr="00964E07">
        <w:t>roducts.</w:t>
      </w:r>
      <w:r w:rsidR="008F1F33">
        <w:t>prod_sell</w:t>
      </w:r>
      <w:r w:rsidRPr="00964E07">
        <w:t>%type := 0.0;</w:t>
      </w:r>
    </w:p>
    <w:p w14:paraId="4B05F57F" w14:textId="77777777" w:rsidR="00964E07" w:rsidRDefault="00964E07" w:rsidP="00964E07">
      <w:pPr>
        <w:rPr>
          <w:b/>
          <w:bCs/>
        </w:rPr>
      </w:pPr>
    </w:p>
    <w:p w14:paraId="0B74847C" w14:textId="49AE9E91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100B42E5" w14:textId="1434969D" w:rsidR="00964E07" w:rsidRPr="00964E07" w:rsidRDefault="00964E07" w:rsidP="00964E07">
      <w:pPr>
        <w:rPr>
          <w:lang w:val="en-CA"/>
        </w:rPr>
      </w:pPr>
      <w:r w:rsidRPr="00964E07">
        <w:t xml:space="preserve">   highest_price := </w:t>
      </w:r>
      <w:r w:rsidRPr="00964E07">
        <w:rPr>
          <w:highlight w:val="yellow"/>
        </w:rPr>
        <w:t>find_max_price();</w:t>
      </w:r>
      <w:r>
        <w:t xml:space="preserve"> -- </w:t>
      </w:r>
      <w:r w:rsidR="00BC1E32">
        <w:tab/>
      </w:r>
      <w:r>
        <w:sym w:font="Wingdings" w:char="F0E7"/>
      </w:r>
      <w:r>
        <w:t xml:space="preserve"> call the function</w:t>
      </w:r>
    </w:p>
    <w:p w14:paraId="1B12075D" w14:textId="6FD38D19" w:rsidR="00964E07" w:rsidRPr="00964E07" w:rsidRDefault="00964E07" w:rsidP="00964E07">
      <w:pPr>
        <w:rPr>
          <w:lang w:val="en-CA"/>
        </w:rPr>
      </w:pPr>
      <w:r w:rsidRPr="00964E07">
        <w:t xml:space="preserve">   dbms_output.put_line('The maximum price is ' || highest_price); </w:t>
      </w:r>
      <w:r w:rsidR="00BC1E32">
        <w:t xml:space="preserve">-- </w:t>
      </w:r>
      <w:r w:rsidR="00BC1E32">
        <w:sym w:font="Wingdings" w:char="F0E7"/>
      </w:r>
      <w:r w:rsidR="00BC1E32">
        <w:t xml:space="preserve"> output the results</w:t>
      </w:r>
    </w:p>
    <w:p w14:paraId="1DB128CB" w14:textId="77777777" w:rsidR="00964E07" w:rsidRPr="00964E07" w:rsidRDefault="00964E07" w:rsidP="00964E07">
      <w:pPr>
        <w:rPr>
          <w:lang w:val="en-CA"/>
        </w:rPr>
      </w:pPr>
      <w:r w:rsidRPr="00964E07">
        <w:t xml:space="preserve">  </w:t>
      </w:r>
    </w:p>
    <w:p w14:paraId="3076BB74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392143BA" w14:textId="4C2FF9C8" w:rsidR="00964E07" w:rsidRDefault="00964E07" w:rsidP="00E73684"/>
    <w:p w14:paraId="678E44DF" w14:textId="57F50955" w:rsidR="00964E07" w:rsidRDefault="00964E07" w:rsidP="00E73684"/>
    <w:p w14:paraId="6E73F86A" w14:textId="720DE1FB" w:rsidR="00964E07" w:rsidRDefault="00964E07" w:rsidP="00E73684"/>
    <w:p w14:paraId="19A3548B" w14:textId="29EF23CD" w:rsidR="00964E07" w:rsidRDefault="00964E07" w:rsidP="00E73684"/>
    <w:p w14:paraId="563D3801" w14:textId="107EA249" w:rsidR="00964E07" w:rsidRDefault="00BC1E32" w:rsidP="00E73684">
      <w:r>
        <w:t>OUTPUT:</w:t>
      </w:r>
    </w:p>
    <w:p w14:paraId="6524772D" w14:textId="42FCDD14" w:rsidR="00BC1E32" w:rsidRDefault="00BC1E32" w:rsidP="00E73684"/>
    <w:p w14:paraId="79BA1909" w14:textId="2E043661" w:rsidR="00BC1E32" w:rsidRDefault="00BC1E32" w:rsidP="00E73684">
      <w:r w:rsidRPr="00BC1E32">
        <w:t>The maximum price is 8867.99</w:t>
      </w:r>
    </w:p>
    <w:p w14:paraId="0C399FF2" w14:textId="19B9CB54" w:rsidR="00964E07" w:rsidRDefault="00964E07" w:rsidP="00E73684"/>
    <w:p w14:paraId="07BA02C7" w14:textId="060934AF" w:rsidR="00964E07" w:rsidRDefault="00964E07" w:rsidP="00E73684"/>
    <w:p w14:paraId="2A36CD61" w14:textId="1371D7BC" w:rsidR="00964E07" w:rsidRDefault="00964E07" w:rsidP="00E73684"/>
    <w:p w14:paraId="116E0471" w14:textId="44AD1EEB" w:rsidR="00964E07" w:rsidRDefault="00964E07" w:rsidP="00E73684"/>
    <w:p w14:paraId="4087FC3B" w14:textId="3BE43BA0" w:rsidR="00964E07" w:rsidRDefault="00964E07" w:rsidP="00E73684"/>
    <w:p w14:paraId="3DD03AF2" w14:textId="63DBA1C3" w:rsidR="00BC1E32" w:rsidRDefault="00BC1E32">
      <w:r>
        <w:br w:type="page"/>
      </w:r>
    </w:p>
    <w:p w14:paraId="68D67BEE" w14:textId="5C36DC7E" w:rsidR="00BC1E32" w:rsidRDefault="00BC1E32" w:rsidP="00BC1E32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>
        <w:rPr>
          <w:rFonts w:eastAsia="Times New Roman"/>
        </w:rPr>
        <w:t>Conditional</w:t>
      </w:r>
      <w:r w:rsidRPr="00BC1E32">
        <w:rPr>
          <w:rFonts w:eastAsia="Times New Roman"/>
          <w:highlight w:val="yellow"/>
        </w:rPr>
        <w:t xml:space="preserve"> Statements</w:t>
      </w:r>
    </w:p>
    <w:p w14:paraId="075D43CA" w14:textId="3ADCF650" w:rsidR="00BC1E32" w:rsidRDefault="00BC1E32" w:rsidP="00BC1E32">
      <w:r>
        <w:t>(36)</w:t>
      </w:r>
    </w:p>
    <w:p w14:paraId="7BD9AD33" w14:textId="77777777" w:rsidR="00964E07" w:rsidRDefault="00964E07" w:rsidP="00E73684"/>
    <w:p w14:paraId="51A43981" w14:textId="243EFCE1" w:rsidR="00964E07" w:rsidRDefault="00964E07" w:rsidP="00E73684"/>
    <w:p w14:paraId="1B736E68" w14:textId="77777777" w:rsidR="008F1F33" w:rsidRPr="008F1F33" w:rsidRDefault="008F1F33" w:rsidP="008F1F33">
      <w:r w:rsidRPr="008F1F33">
        <w:t>DECLARE</w:t>
      </w:r>
    </w:p>
    <w:p w14:paraId="365F52D0" w14:textId="77777777" w:rsidR="008F1F33" w:rsidRPr="008F1F33" w:rsidRDefault="008F1F33" w:rsidP="008F1F33">
      <w:r w:rsidRPr="008F1F33">
        <w:t xml:space="preserve">    </w:t>
      </w:r>
      <w:proofErr w:type="spellStart"/>
      <w:r w:rsidRPr="008F1F33">
        <w:t>new_price</w:t>
      </w:r>
      <w:proofErr w:type="spellEnd"/>
      <w:r w:rsidRPr="008F1F33">
        <w:t xml:space="preserve"> </w:t>
      </w:r>
      <w:r w:rsidRPr="008F1F33">
        <w:tab/>
      </w:r>
      <w:proofErr w:type="spellStart"/>
      <w:r w:rsidRPr="008F1F33">
        <w:t>products.prod_sell%type</w:t>
      </w:r>
      <w:proofErr w:type="spellEnd"/>
      <w:r w:rsidRPr="008F1F33">
        <w:t xml:space="preserve"> := 9;</w:t>
      </w:r>
    </w:p>
    <w:p w14:paraId="01F8D6E6" w14:textId="77777777" w:rsidR="008F1F33" w:rsidRPr="008F1F33" w:rsidRDefault="008F1F33" w:rsidP="008F1F33"/>
    <w:p w14:paraId="4258E728" w14:textId="77777777" w:rsidR="008F1F33" w:rsidRPr="008F1F33" w:rsidRDefault="008F1F33" w:rsidP="008F1F33">
      <w:r w:rsidRPr="008F1F33">
        <w:t>BEGIN</w:t>
      </w:r>
    </w:p>
    <w:p w14:paraId="67A8CCD0" w14:textId="77777777" w:rsidR="008F1F33" w:rsidRPr="008F1F33" w:rsidRDefault="008F1F33" w:rsidP="008F1F33"/>
    <w:p w14:paraId="51C62BE4" w14:textId="35D0BE3B" w:rsidR="008F1F33" w:rsidRDefault="008F1F33" w:rsidP="008F1F33">
      <w:r w:rsidRPr="008F1F33">
        <w:t xml:space="preserve">   IF (</w:t>
      </w:r>
      <w:proofErr w:type="spellStart"/>
      <w:r w:rsidRPr="008F1F33">
        <w:t>new_price</w:t>
      </w:r>
      <w:proofErr w:type="spellEnd"/>
      <w:r w:rsidRPr="008F1F33">
        <w:t xml:space="preserve"> &lt; </w:t>
      </w:r>
      <w:proofErr w:type="spellStart"/>
      <w:r w:rsidRPr="008F1F33">
        <w:t>find_max_price</w:t>
      </w:r>
      <w:proofErr w:type="spellEnd"/>
      <w:r w:rsidRPr="008F1F33">
        <w:t xml:space="preserve">()) THEN  </w:t>
      </w:r>
      <w:r w:rsidR="005A3B34">
        <w:tab/>
      </w:r>
      <w:r w:rsidRPr="008F1F33">
        <w:t>--   used the function for comparison</w:t>
      </w:r>
    </w:p>
    <w:p w14:paraId="2F3FB6A7" w14:textId="77777777" w:rsidR="005A3B34" w:rsidRDefault="005A3B34" w:rsidP="008F1F33"/>
    <w:p w14:paraId="0E68BA71" w14:textId="27136CC0" w:rsidR="008F1F33" w:rsidRPr="008F1F33" w:rsidRDefault="008F1F33" w:rsidP="008F1F33">
      <w:r w:rsidRPr="008F1F33">
        <w:t xml:space="preserve">      dbms_output.put_line('The new price is lower than the maximum price.'); </w:t>
      </w:r>
    </w:p>
    <w:p w14:paraId="62C536FF" w14:textId="77777777" w:rsidR="008F1F33" w:rsidRPr="008F1F33" w:rsidRDefault="008F1F33" w:rsidP="008F1F33">
      <w:r w:rsidRPr="008F1F33">
        <w:t xml:space="preserve">  </w:t>
      </w:r>
    </w:p>
    <w:p w14:paraId="42DBCC72" w14:textId="77777777" w:rsidR="008F1F33" w:rsidRPr="008F1F33" w:rsidRDefault="008F1F33" w:rsidP="008F1F33">
      <w:r w:rsidRPr="008F1F33">
        <w:t xml:space="preserve"> ELSE</w:t>
      </w:r>
    </w:p>
    <w:p w14:paraId="053F1C44" w14:textId="77777777" w:rsidR="008F1F33" w:rsidRPr="008F1F33" w:rsidRDefault="008F1F33" w:rsidP="008F1F33">
      <w:r w:rsidRPr="008F1F33">
        <w:t xml:space="preserve"> </w:t>
      </w:r>
    </w:p>
    <w:p w14:paraId="612C10ED" w14:textId="2C9C5EDE" w:rsidR="008F1F33" w:rsidRPr="008F1F33" w:rsidRDefault="008F1F33" w:rsidP="008F1F33">
      <w:r w:rsidRPr="008F1F33">
        <w:t xml:space="preserve">     dbms_output.put_line('The new price is </w:t>
      </w:r>
      <w:r w:rsidR="005A3B34">
        <w:t>higher</w:t>
      </w:r>
      <w:r w:rsidRPr="008F1F33">
        <w:t xml:space="preserve"> than the maximum price.'); </w:t>
      </w:r>
    </w:p>
    <w:p w14:paraId="72924516" w14:textId="77777777" w:rsidR="008F1F33" w:rsidRPr="008F1F33" w:rsidRDefault="008F1F33" w:rsidP="008F1F33">
      <w:r w:rsidRPr="008F1F33">
        <w:t xml:space="preserve"> </w:t>
      </w:r>
    </w:p>
    <w:p w14:paraId="707159E5" w14:textId="77777777" w:rsidR="008F1F33" w:rsidRPr="008F1F33" w:rsidRDefault="008F1F33" w:rsidP="008F1F33">
      <w:r w:rsidRPr="008F1F33">
        <w:t xml:space="preserve">  END IF;</w:t>
      </w:r>
    </w:p>
    <w:p w14:paraId="47929E9A" w14:textId="77777777" w:rsidR="008F1F33" w:rsidRPr="008F1F33" w:rsidRDefault="008F1F33" w:rsidP="008F1F33"/>
    <w:p w14:paraId="6C3EC360" w14:textId="5EDB4FE3" w:rsidR="00964E07" w:rsidRPr="008F1F33" w:rsidRDefault="008F1F33" w:rsidP="008F1F33">
      <w:r w:rsidRPr="008F1F33">
        <w:t>END;</w:t>
      </w:r>
    </w:p>
    <w:p w14:paraId="5579FD02" w14:textId="43EC1B2E" w:rsidR="00964E07" w:rsidRPr="008F1F33" w:rsidRDefault="00964E07" w:rsidP="00E73684"/>
    <w:p w14:paraId="53DB8B4D" w14:textId="287BEFC7" w:rsidR="00964E07" w:rsidRPr="008F1F33" w:rsidRDefault="00964E07" w:rsidP="00E73684"/>
    <w:p w14:paraId="35AA60DD" w14:textId="6452C145" w:rsidR="00964E07" w:rsidRDefault="00964E07" w:rsidP="00E73684"/>
    <w:p w14:paraId="55CD5CBD" w14:textId="426BB559" w:rsidR="00964E07" w:rsidRDefault="00964E07" w:rsidP="00E73684"/>
    <w:p w14:paraId="3918E662" w14:textId="77777777" w:rsidR="00964E07" w:rsidRDefault="00964E07" w:rsidP="00E73684"/>
    <w:p w14:paraId="0FD72A47" w14:textId="4C7DA0B0" w:rsidR="00964E07" w:rsidRDefault="00964E07" w:rsidP="00E73684"/>
    <w:p w14:paraId="0A8A50F0" w14:textId="24AF3896" w:rsidR="00BC1E32" w:rsidRDefault="00BC1E32">
      <w:r>
        <w:br w:type="page"/>
      </w:r>
    </w:p>
    <w:p w14:paraId="711A9A59" w14:textId="183702D3" w:rsidR="00964E07" w:rsidRDefault="00BC1E32" w:rsidP="00BC1E32">
      <w:pPr>
        <w:pStyle w:val="Heading1"/>
      </w:pPr>
      <w:r w:rsidRPr="00BC1E32">
        <w:rPr>
          <w:rFonts w:eastAsia="Times New Roman"/>
        </w:rPr>
        <w:lastRenderedPageBreak/>
        <w:t>Use PL/SQL Functions in SQL Statements</w:t>
      </w:r>
    </w:p>
    <w:p w14:paraId="11741772" w14:textId="11B5D79B" w:rsidR="00BC1E32" w:rsidRDefault="00BC1E32" w:rsidP="00E73684">
      <w:r>
        <w:t>(37)</w:t>
      </w:r>
    </w:p>
    <w:p w14:paraId="081D1AB2" w14:textId="5F95E548" w:rsidR="00BC1E32" w:rsidRDefault="00BC1E32" w:rsidP="00E73684"/>
    <w:p w14:paraId="508615A4" w14:textId="77777777" w:rsidR="00BC1E32" w:rsidRDefault="00BC1E32" w:rsidP="00E73684">
      <w:r w:rsidRPr="00BC1E32">
        <w:rPr>
          <w:highlight w:val="yellow"/>
        </w:rPr>
        <w:t>PROBLEM: Company wished to double the price of each product.</w:t>
      </w:r>
    </w:p>
    <w:p w14:paraId="6A03B583" w14:textId="77777777" w:rsidR="00BC1E32" w:rsidRDefault="00BC1E32" w:rsidP="00E73684"/>
    <w:p w14:paraId="4FCC9611" w14:textId="76A5F52C" w:rsidR="00BC1E32" w:rsidRDefault="00BC1E32" w:rsidP="00E73684"/>
    <w:p w14:paraId="57BB8182" w14:textId="4F2F4A56" w:rsidR="00BC1E32" w:rsidRDefault="00BC1E32" w:rsidP="00E73684">
      <w:r>
        <w:t>Return a list of products where the new doubled price is greater than the current maximum price</w:t>
      </w:r>
    </w:p>
    <w:p w14:paraId="1489EFB6" w14:textId="2B575109" w:rsidR="00BC1E32" w:rsidRDefault="00BC1E32" w:rsidP="00E73684">
      <w:r>
        <w:t xml:space="preserve"> </w:t>
      </w:r>
    </w:p>
    <w:p w14:paraId="7FE1DDBD" w14:textId="1704919A" w:rsidR="00BC1E32" w:rsidRDefault="00BC1E32" w:rsidP="00E73684"/>
    <w:p w14:paraId="255270D4" w14:textId="46375274" w:rsidR="00BC1E32" w:rsidRDefault="00BC1E32" w:rsidP="00E73684"/>
    <w:p w14:paraId="5362F4E5" w14:textId="34C2431B" w:rsidR="00BC1E32" w:rsidRDefault="00BC1E32" w:rsidP="00E73684">
      <w:r>
        <w:t>EXAMPLE SQL</w:t>
      </w:r>
    </w:p>
    <w:p w14:paraId="1B9539E1" w14:textId="46DA22C3" w:rsidR="00BC1E32" w:rsidRDefault="00BC1E32" w:rsidP="00E73684"/>
    <w:p w14:paraId="39746B42" w14:textId="77777777" w:rsidR="00BC1E32" w:rsidRDefault="00BC1E32" w:rsidP="00E73684"/>
    <w:p w14:paraId="5F5D92CD" w14:textId="75154924" w:rsidR="005A3B34" w:rsidRDefault="00BC1E32" w:rsidP="00BC1E32">
      <w:r w:rsidRPr="00BC1E32">
        <w:rPr>
          <w:b/>
          <w:bCs/>
        </w:rPr>
        <w:t>SELECT</w:t>
      </w:r>
      <w:r w:rsidRPr="00BC1E32">
        <w:t xml:space="preserve"> </w:t>
      </w:r>
      <w:r>
        <w:tab/>
      </w:r>
      <w:r w:rsidRPr="00BC1E32">
        <w:t>prod_</w:t>
      </w:r>
      <w:r w:rsidR="005A3B34">
        <w:t>no</w:t>
      </w:r>
      <w:r w:rsidRPr="00BC1E32">
        <w:t xml:space="preserve">, </w:t>
      </w:r>
    </w:p>
    <w:p w14:paraId="2945F6FD" w14:textId="594ACA3D" w:rsidR="005A3B34" w:rsidRDefault="005A3B34" w:rsidP="00BC1E32">
      <w:r>
        <w:tab/>
      </w:r>
      <w:r>
        <w:tab/>
      </w:r>
      <w:proofErr w:type="spellStart"/>
      <w:r w:rsidR="00BC1E32" w:rsidRPr="00BC1E32">
        <w:t>prod_name</w:t>
      </w:r>
      <w:proofErr w:type="spellEnd"/>
      <w:r w:rsidR="00BC1E32" w:rsidRPr="00BC1E32">
        <w:t xml:space="preserve">, </w:t>
      </w:r>
    </w:p>
    <w:p w14:paraId="1D0ABA9A" w14:textId="77777777" w:rsidR="005A3B34" w:rsidRDefault="005A3B34" w:rsidP="00BC1E32">
      <w:r>
        <w:tab/>
      </w:r>
      <w:r>
        <w:tab/>
        <w:t>prod_sell</w:t>
      </w:r>
      <w:r w:rsidR="00BC1E32" w:rsidRPr="00BC1E32">
        <w:t xml:space="preserve">, </w:t>
      </w:r>
    </w:p>
    <w:p w14:paraId="43659693" w14:textId="49A2E505" w:rsidR="00BC1E32" w:rsidRPr="00BC1E32" w:rsidRDefault="005A3B34" w:rsidP="00BC1E32">
      <w:pPr>
        <w:rPr>
          <w:lang w:val="en-CA"/>
        </w:rPr>
      </w:pPr>
      <w:r>
        <w:tab/>
      </w:r>
      <w:r>
        <w:tab/>
      </w:r>
      <w:r w:rsidR="00BC1E32" w:rsidRPr="00BC1E32">
        <w:t>(</w:t>
      </w:r>
      <w:r>
        <w:t>prod_sell</w:t>
      </w:r>
      <w:r w:rsidR="00BC1E32" w:rsidRPr="00BC1E32">
        <w:t xml:space="preserve"> * 2) as "New Price"</w:t>
      </w:r>
    </w:p>
    <w:p w14:paraId="2B4E5E45" w14:textId="07CB3DFB" w:rsidR="00BC1E32" w:rsidRPr="00BC1E32" w:rsidRDefault="00BC1E32" w:rsidP="00BC1E32">
      <w:pPr>
        <w:rPr>
          <w:lang w:val="en-CA"/>
        </w:rPr>
      </w:pPr>
      <w:r w:rsidRPr="00BC1E32">
        <w:rPr>
          <w:b/>
          <w:bCs/>
        </w:rPr>
        <w:t>FROM</w:t>
      </w:r>
      <w:r w:rsidRPr="00BC1E32">
        <w:t xml:space="preserve"> </w:t>
      </w:r>
      <w:r>
        <w:tab/>
        <w:t>p</w:t>
      </w:r>
      <w:r w:rsidRPr="00BC1E32">
        <w:t>roducts</w:t>
      </w:r>
    </w:p>
    <w:p w14:paraId="788340E0" w14:textId="1B29B29A" w:rsidR="00BC1E32" w:rsidRPr="00BC1E32" w:rsidRDefault="00941716" w:rsidP="00BC1E32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2A5D4" wp14:editId="7A1822E0">
                <wp:simplePos x="0" y="0"/>
                <wp:positionH relativeFrom="column">
                  <wp:posOffset>4326255</wp:posOffset>
                </wp:positionH>
                <wp:positionV relativeFrom="paragraph">
                  <wp:posOffset>22861</wp:posOffset>
                </wp:positionV>
                <wp:extent cx="1990725" cy="571500"/>
                <wp:effectExtent l="57150" t="38100" r="85725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9634A" w14:textId="18B7D079" w:rsidR="007D5237" w:rsidRDefault="007D5237">
                            <w:r>
                              <w:t>Once you built it, you can use it in just SQL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A5D4" id="Text Box 16" o:spid="_x0000_s1039" type="#_x0000_t202" style="position:absolute;margin-left:340.65pt;margin-top:1.8pt;width:156.75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209634A" w14:textId="18B7D079" w:rsidR="007D5237" w:rsidRDefault="007D5237">
                      <w:r>
                        <w:t>Once you built it, you can use it in just SQL only</w:t>
                      </w:r>
                    </w:p>
                  </w:txbxContent>
                </v:textbox>
              </v:shape>
            </w:pict>
          </mc:Fallback>
        </mc:AlternateContent>
      </w:r>
      <w:r w:rsidR="00BC1E32" w:rsidRPr="00BC1E32">
        <w:rPr>
          <w:b/>
          <w:bCs/>
        </w:rPr>
        <w:t>WHERE</w:t>
      </w:r>
      <w:r w:rsidR="00BC1E32" w:rsidRPr="00BC1E32">
        <w:t xml:space="preserve"> </w:t>
      </w:r>
      <w:r w:rsidR="00BC1E32">
        <w:tab/>
      </w:r>
      <w:r w:rsidR="00BC1E32" w:rsidRPr="00BC1E32">
        <w:t>(</w:t>
      </w:r>
      <w:r w:rsidR="005A3B34">
        <w:t>prod_sell</w:t>
      </w:r>
      <w:r w:rsidR="00BC1E32" w:rsidRPr="00BC1E32">
        <w:t xml:space="preserve"> * 2) &gt; </w:t>
      </w:r>
      <w:r w:rsidR="00BC1E32" w:rsidRPr="00941716">
        <w:rPr>
          <w:highlight w:val="green"/>
        </w:rPr>
        <w:t>find_max_price();</w:t>
      </w:r>
    </w:p>
    <w:p w14:paraId="30A7943D" w14:textId="77777777" w:rsidR="00BC1E32" w:rsidRDefault="00BC1E32"/>
    <w:p w14:paraId="0BA6E1EB" w14:textId="77777777" w:rsidR="00BC1E32" w:rsidRDefault="00BC1E32"/>
    <w:p w14:paraId="542122B9" w14:textId="77777777" w:rsidR="00BC1E32" w:rsidRDefault="00BC1E32"/>
    <w:p w14:paraId="63289B18" w14:textId="77777777" w:rsidR="00BC1E32" w:rsidRDefault="00BC1E32"/>
    <w:p w14:paraId="113C6F29" w14:textId="77777777" w:rsidR="005A3B34" w:rsidRDefault="005A3B34" w:rsidP="005A3B34">
      <w:r>
        <w:t xml:space="preserve">  PROD_NO PROD_NAME                       PROD_SELL  New Price</w:t>
      </w:r>
    </w:p>
    <w:p w14:paraId="56812FB7" w14:textId="77777777" w:rsidR="005A3B34" w:rsidRDefault="005A3B34" w:rsidP="005A3B34">
      <w:r>
        <w:t>---------- ------------------------------ ---------- ----------</w:t>
      </w:r>
    </w:p>
    <w:p w14:paraId="351065AF" w14:textId="77777777" w:rsidR="005A3B34" w:rsidRDefault="005A3B34" w:rsidP="005A3B34">
      <w:r>
        <w:t xml:space="preserve">     40101 Star Gazer-2                          553       1106</w:t>
      </w:r>
    </w:p>
    <w:p w14:paraId="5119BB1F" w14:textId="77777777" w:rsidR="005A3B34" w:rsidRDefault="005A3B34" w:rsidP="005A3B34">
      <w:r>
        <w:t xml:space="preserve">     40102 Star Gazer-3                          590       1180</w:t>
      </w:r>
    </w:p>
    <w:p w14:paraId="578EDFB2" w14:textId="632C7837" w:rsidR="00BC1E32" w:rsidRDefault="005A3B34" w:rsidP="005A3B34">
      <w:r>
        <w:t xml:space="preserve">     40103 StarDome                              650       1300</w:t>
      </w:r>
    </w:p>
    <w:p w14:paraId="710D6D16" w14:textId="366C9349" w:rsidR="00BC1E32" w:rsidRDefault="00BC1E32" w:rsidP="00BC1E32"/>
    <w:p w14:paraId="7E5B15C8" w14:textId="075F97B0" w:rsidR="0073274F" w:rsidRDefault="0073274F" w:rsidP="00BC1E32"/>
    <w:p w14:paraId="794B027E" w14:textId="77777777" w:rsidR="0073274F" w:rsidRDefault="0073274F" w:rsidP="00BC1E32"/>
    <w:p w14:paraId="2DD96E71" w14:textId="7ED36C27" w:rsidR="005A3B34" w:rsidRDefault="005A3B34">
      <w:r>
        <w:br w:type="page"/>
      </w:r>
    </w:p>
    <w:p w14:paraId="7A17CB8D" w14:textId="3F1F4518" w:rsidR="0073274F" w:rsidRDefault="0073274F" w:rsidP="0073274F">
      <w:pPr>
        <w:pStyle w:val="Heading1"/>
      </w:pPr>
      <w:r>
        <w:lastRenderedPageBreak/>
        <w:t>DROP FUNCTION</w:t>
      </w:r>
    </w:p>
    <w:p w14:paraId="76567CC0" w14:textId="77777777" w:rsidR="0073274F" w:rsidRDefault="0073274F"/>
    <w:p w14:paraId="72E17D0A" w14:textId="77777777" w:rsidR="0073274F" w:rsidRDefault="0073274F"/>
    <w:p w14:paraId="0382C3CE" w14:textId="77777777" w:rsidR="0073274F" w:rsidRPr="0073274F" w:rsidRDefault="0073274F">
      <w:pPr>
        <w:rPr>
          <w:rFonts w:cs="Arial"/>
        </w:rPr>
      </w:pPr>
    </w:p>
    <w:p w14:paraId="5723F0C3" w14:textId="487ADAF3" w:rsidR="00BC1E32" w:rsidRDefault="0073274F">
      <w:r w:rsidRPr="0073274F">
        <w:rPr>
          <w:rStyle w:val="token"/>
          <w:rFonts w:cs="Arial"/>
          <w:sz w:val="23"/>
          <w:szCs w:val="23"/>
          <w:highlight w:val="yellow"/>
        </w:rPr>
        <w:t>DROP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 w:rsidRPr="0073274F">
        <w:rPr>
          <w:rStyle w:val="token"/>
          <w:rFonts w:cs="Arial"/>
          <w:sz w:val="23"/>
          <w:szCs w:val="23"/>
          <w:highlight w:val="yellow"/>
        </w:rPr>
        <w:t>FUNCTION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>
        <w:rPr>
          <w:rFonts w:cs="Arial"/>
          <w:sz w:val="23"/>
          <w:szCs w:val="23"/>
          <w:highlight w:val="yellow"/>
          <w:shd w:val="clear" w:color="auto" w:fill="F5F2F0"/>
        </w:rPr>
        <w:t xml:space="preserve">  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>function_name</w:t>
      </w:r>
      <w:r w:rsidRPr="0073274F">
        <w:rPr>
          <w:rStyle w:val="token"/>
          <w:rFonts w:cs="Arial"/>
          <w:sz w:val="23"/>
          <w:szCs w:val="23"/>
          <w:highlight w:val="yellow"/>
        </w:rPr>
        <w:t>;</w:t>
      </w:r>
      <w:r w:rsidR="00BC1E32">
        <w:br w:type="page"/>
      </w:r>
    </w:p>
    <w:p w14:paraId="2F32EAA0" w14:textId="77777777" w:rsidR="00BC1E32" w:rsidRPr="00BC1E32" w:rsidRDefault="00BC1E32" w:rsidP="00BC1E32">
      <w:pPr>
        <w:rPr>
          <w:sz w:val="144"/>
          <w:szCs w:val="144"/>
        </w:rPr>
      </w:pPr>
      <w:r w:rsidRPr="00BC1E32">
        <w:rPr>
          <w:sz w:val="144"/>
          <w:szCs w:val="144"/>
        </w:rPr>
        <w:lastRenderedPageBreak/>
        <w:t>THE END</w:t>
      </w:r>
    </w:p>
    <w:p w14:paraId="269844D5" w14:textId="77777777" w:rsidR="00BC1E32" w:rsidRDefault="00BC1E32" w:rsidP="00BC1E32"/>
    <w:p w14:paraId="4EE5D6EB" w14:textId="4F5FBB10" w:rsidR="00BC1E32" w:rsidRDefault="00BC1E32" w:rsidP="00BC1E32">
      <w:r>
        <w:br w:type="page"/>
      </w:r>
    </w:p>
    <w:p w14:paraId="3795B79C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D9E5713" w14:textId="77777777" w:rsidR="00430411" w:rsidRPr="00430411" w:rsidRDefault="00BC1E32" w:rsidP="00BC1E32">
      <w:pPr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Extra sample</w:t>
      </w:r>
      <w:r w:rsidR="009A4729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:</w:t>
      </w:r>
      <w:r w:rsidR="00430411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 xml:space="preserve"> </w:t>
      </w:r>
    </w:p>
    <w:p w14:paraId="0CDDDC27" w14:textId="5EA7FCE9" w:rsidR="00BC1E32" w:rsidRPr="00430411" w:rsidRDefault="00430411" w:rsidP="00BC1E32">
      <w:pPr>
        <w:rPr>
          <w:rFonts w:cs="Arial"/>
          <w:color w:val="000000"/>
          <w:sz w:val="32"/>
          <w:szCs w:val="32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Showing control over output to get another layout</w:t>
      </w:r>
    </w:p>
    <w:p w14:paraId="3E3E02CA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05D941FE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842859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DECLARE</w:t>
      </w:r>
    </w:p>
    <w:p w14:paraId="5B0BFFEB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cursor XX is select * </w:t>
      </w:r>
    </w:p>
    <w:p w14:paraId="7665C33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from emp</w:t>
      </w:r>
    </w:p>
    <w:p w14:paraId="38FE336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where employee_id &lt;=7600;</w:t>
      </w:r>
    </w:p>
    <w:p w14:paraId="0B07A38F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 xml:space="preserve">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emp%rowtype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;</w:t>
      </w:r>
    </w:p>
    <w:p w14:paraId="3F1A58F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BEGIN </w:t>
      </w:r>
    </w:p>
    <w:p w14:paraId="70D33E5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30C58B0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OPEN X; -- opened and close by FOR loop</w:t>
      </w:r>
    </w:p>
    <w:p w14:paraId="3BB34F26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FOR 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 xml:space="preserve"> IN XX </w:t>
      </w:r>
    </w:p>
    <w:p w14:paraId="68F03E5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LOOP</w:t>
      </w:r>
    </w:p>
    <w:p w14:paraId="6394922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dbms_output.put_line('No:  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tmp.employee_id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55B6E5DC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dbms_output.put_line('Name: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tmp.employee_name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649D1C0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dbms_output.put_line('Job:  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tmp.job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27EC117A" w14:textId="7777777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dbms_output.put_line('Salary:'||</w:t>
      </w:r>
      <w:proofErr w:type="spellStart"/>
      <w:r w:rsidRPr="00430411">
        <w:rPr>
          <w:rFonts w:ascii="Consolas" w:hAnsi="Consolas"/>
          <w:sz w:val="23"/>
          <w:szCs w:val="23"/>
          <w:lang w:val="en-CA" w:eastAsia="en-CA"/>
        </w:rPr>
        <w:t>tmp.salary</w:t>
      </w:r>
      <w:proofErr w:type="spellEnd"/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69CD36BC" w14:textId="012A4443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</w:t>
      </w:r>
      <w:r>
        <w:rPr>
          <w:rFonts w:ascii="Consolas" w:hAnsi="Consolas"/>
          <w:sz w:val="23"/>
          <w:szCs w:val="23"/>
          <w:lang w:val="en-CA" w:eastAsia="en-CA"/>
        </w:rPr>
        <w:t xml:space="preserve"> --------------------'</w:t>
      </w:r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7A4878ED" w14:textId="00B9C003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</w:t>
      </w:r>
    </w:p>
    <w:p w14:paraId="49541422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END Loop;</w:t>
      </w:r>
    </w:p>
    <w:p w14:paraId="399535E4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CLOSE X;</w:t>
      </w:r>
    </w:p>
    <w:p w14:paraId="6AD46D28" w14:textId="6E7F6B56" w:rsidR="00BC1E32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END;</w:t>
      </w:r>
    </w:p>
    <w:p w14:paraId="2945B0C3" w14:textId="719AFFA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624FA40E" w14:textId="24559204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1CF70A2" w14:textId="0E20ADC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6B7643E" w14:textId="148D6AC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04710DE" w14:textId="115ED8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EAB88B6" w14:textId="15A8B7D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4A16131" w14:textId="60C65E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>
        <w:rPr>
          <w:rFonts w:ascii="Consolas" w:hAnsi="Consolas"/>
          <w:sz w:val="23"/>
          <w:szCs w:val="23"/>
          <w:lang w:val="en-CA" w:eastAsia="en-CA"/>
        </w:rPr>
        <w:t>OUTPUT:</w:t>
      </w:r>
    </w:p>
    <w:p w14:paraId="352B6133" w14:textId="5C3CC482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5C5E83D5" w14:textId="77777777" w:rsidR="00430411" w:rsidRDefault="00430411" w:rsidP="00430411">
      <w:r>
        <w:t>No:    7369</w:t>
      </w:r>
    </w:p>
    <w:p w14:paraId="30F46D01" w14:textId="77777777" w:rsidR="00430411" w:rsidRDefault="00430411" w:rsidP="00430411">
      <w:r>
        <w:t>Name:  SMITH</w:t>
      </w:r>
    </w:p>
    <w:p w14:paraId="2C069C0D" w14:textId="77777777" w:rsidR="00430411" w:rsidRDefault="00430411" w:rsidP="00430411">
      <w:r>
        <w:t>Job:  CLERK</w:t>
      </w:r>
    </w:p>
    <w:p w14:paraId="149D6CA7" w14:textId="77777777" w:rsidR="00430411" w:rsidRDefault="00430411" w:rsidP="00430411">
      <w:r>
        <w:t>Salary:800</w:t>
      </w:r>
    </w:p>
    <w:p w14:paraId="765DF28B" w14:textId="77777777" w:rsidR="00430411" w:rsidRDefault="00430411" w:rsidP="00430411">
      <w:r>
        <w:t xml:space="preserve"> --------------------</w:t>
      </w:r>
    </w:p>
    <w:p w14:paraId="0D2EC153" w14:textId="77777777" w:rsidR="00430411" w:rsidRDefault="00430411" w:rsidP="00430411">
      <w:r>
        <w:t>No:    7499</w:t>
      </w:r>
    </w:p>
    <w:p w14:paraId="55BB4652" w14:textId="77777777" w:rsidR="00430411" w:rsidRDefault="00430411" w:rsidP="00430411">
      <w:r>
        <w:t>Name:  ALLEN</w:t>
      </w:r>
    </w:p>
    <w:p w14:paraId="0C85A856" w14:textId="77777777" w:rsidR="00430411" w:rsidRDefault="00430411" w:rsidP="00430411">
      <w:r>
        <w:t>Job:  SALESMAN</w:t>
      </w:r>
    </w:p>
    <w:p w14:paraId="7E9797F9" w14:textId="77777777" w:rsidR="00430411" w:rsidRDefault="00430411" w:rsidP="00430411">
      <w:r>
        <w:t>Salary:1600</w:t>
      </w:r>
    </w:p>
    <w:p w14:paraId="18AE1628" w14:textId="77777777" w:rsidR="00430411" w:rsidRDefault="00430411" w:rsidP="00430411">
      <w:r>
        <w:t xml:space="preserve"> --------------------</w:t>
      </w:r>
    </w:p>
    <w:p w14:paraId="6994C92E" w14:textId="77777777" w:rsidR="00430411" w:rsidRDefault="00430411" w:rsidP="00430411">
      <w:r>
        <w:t>No:    7521</w:t>
      </w:r>
    </w:p>
    <w:p w14:paraId="0BF6E2F3" w14:textId="77777777" w:rsidR="00430411" w:rsidRDefault="00430411" w:rsidP="00430411">
      <w:r>
        <w:t>Name:  WARD</w:t>
      </w:r>
    </w:p>
    <w:p w14:paraId="196D33B6" w14:textId="77777777" w:rsidR="00430411" w:rsidRDefault="00430411" w:rsidP="00430411">
      <w:r>
        <w:t>Job:  SALESMAN</w:t>
      </w:r>
    </w:p>
    <w:p w14:paraId="0D657FC6" w14:textId="77777777" w:rsidR="00430411" w:rsidRDefault="00430411" w:rsidP="00430411">
      <w:r>
        <w:t>Salary:1250</w:t>
      </w:r>
    </w:p>
    <w:p w14:paraId="09E37A51" w14:textId="77777777" w:rsidR="00430411" w:rsidRDefault="00430411" w:rsidP="00430411">
      <w:r>
        <w:t xml:space="preserve"> --------------------</w:t>
      </w:r>
    </w:p>
    <w:p w14:paraId="76D82F6B" w14:textId="77777777" w:rsidR="00430411" w:rsidRDefault="00430411" w:rsidP="00430411">
      <w:r>
        <w:t>No:    7566</w:t>
      </w:r>
    </w:p>
    <w:p w14:paraId="5EA00C56" w14:textId="77777777" w:rsidR="00430411" w:rsidRDefault="00430411" w:rsidP="00430411">
      <w:r>
        <w:t>Name:  JONES</w:t>
      </w:r>
    </w:p>
    <w:p w14:paraId="3D0631CF" w14:textId="77777777" w:rsidR="00430411" w:rsidRDefault="00430411" w:rsidP="00430411">
      <w:r>
        <w:t>Job:  MANAGER</w:t>
      </w:r>
    </w:p>
    <w:p w14:paraId="31B1A1A0" w14:textId="77777777" w:rsidR="00430411" w:rsidRDefault="00430411" w:rsidP="00430411">
      <w:r>
        <w:t>Salary:2975</w:t>
      </w:r>
    </w:p>
    <w:p w14:paraId="224B870B" w14:textId="06923F49" w:rsidR="00430411" w:rsidRPr="00430411" w:rsidRDefault="00430411" w:rsidP="00430411">
      <w:r>
        <w:t xml:space="preserve"> --------------------</w:t>
      </w:r>
    </w:p>
    <w:sectPr w:rsidR="00430411" w:rsidRPr="0043041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4A3D" w14:textId="77777777" w:rsidR="00083B0A" w:rsidRDefault="00083B0A" w:rsidP="00B96716">
      <w:r>
        <w:separator/>
      </w:r>
    </w:p>
  </w:endnote>
  <w:endnote w:type="continuationSeparator" w:id="0">
    <w:p w14:paraId="01AA0216" w14:textId="77777777" w:rsidR="00083B0A" w:rsidRDefault="00083B0A" w:rsidP="00B96716">
      <w:r>
        <w:continuationSeparator/>
      </w:r>
    </w:p>
  </w:endnote>
  <w:endnote w:type="continuationNotice" w:id="1">
    <w:p w14:paraId="1C9EE639" w14:textId="77777777" w:rsidR="00083B0A" w:rsidRDefault="00083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AEEAE" w14:textId="4BC04108" w:rsidR="007D5237" w:rsidRPr="00CD1E8B" w:rsidRDefault="007D5237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9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3E363F3" w14:textId="77777777" w:rsidR="007D5237" w:rsidRDefault="007D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72FDB" w14:textId="77777777" w:rsidR="00083B0A" w:rsidRDefault="00083B0A" w:rsidP="00B96716">
      <w:r>
        <w:separator/>
      </w:r>
    </w:p>
  </w:footnote>
  <w:footnote w:type="continuationSeparator" w:id="0">
    <w:p w14:paraId="50D5E49B" w14:textId="77777777" w:rsidR="00083B0A" w:rsidRDefault="00083B0A" w:rsidP="00B96716">
      <w:r>
        <w:continuationSeparator/>
      </w:r>
    </w:p>
  </w:footnote>
  <w:footnote w:type="continuationNotice" w:id="1">
    <w:p w14:paraId="50A03D82" w14:textId="77777777" w:rsidR="00083B0A" w:rsidRDefault="00083B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453"/>
    <w:multiLevelType w:val="hybridMultilevel"/>
    <w:tmpl w:val="262A871A"/>
    <w:lvl w:ilvl="0" w:tplc="6B1A6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C0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C0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A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65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E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8E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6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0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7D7226"/>
    <w:multiLevelType w:val="hybridMultilevel"/>
    <w:tmpl w:val="B344B0D8"/>
    <w:lvl w:ilvl="0" w:tplc="FCE8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68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1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04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C7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8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0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04E30"/>
    <w:multiLevelType w:val="hybridMultilevel"/>
    <w:tmpl w:val="C082DBA6"/>
    <w:lvl w:ilvl="0" w:tplc="249C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61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4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2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2C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6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A3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6C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270781"/>
    <w:multiLevelType w:val="hybridMultilevel"/>
    <w:tmpl w:val="3A1CA366"/>
    <w:lvl w:ilvl="0" w:tplc="02000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C3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07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2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AD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2D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363"/>
    <w:multiLevelType w:val="hybridMultilevel"/>
    <w:tmpl w:val="A4225DF6"/>
    <w:lvl w:ilvl="0" w:tplc="FE744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65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A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60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4F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5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4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6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A50C3B"/>
    <w:multiLevelType w:val="hybridMultilevel"/>
    <w:tmpl w:val="DF101506"/>
    <w:lvl w:ilvl="0" w:tplc="0CB8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62F4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C0D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6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EA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E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29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60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054E8"/>
    <w:multiLevelType w:val="hybridMultilevel"/>
    <w:tmpl w:val="3F725C7C"/>
    <w:lvl w:ilvl="0" w:tplc="7F58D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AF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21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6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2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44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42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3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ED3E96"/>
    <w:multiLevelType w:val="hybridMultilevel"/>
    <w:tmpl w:val="8856B09C"/>
    <w:lvl w:ilvl="0" w:tplc="CF8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4EB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1E2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1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43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4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E5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86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06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871089"/>
    <w:multiLevelType w:val="hybridMultilevel"/>
    <w:tmpl w:val="22601392"/>
    <w:lvl w:ilvl="0" w:tplc="23E2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C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3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AB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A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6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A1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AA3D39"/>
    <w:multiLevelType w:val="hybridMultilevel"/>
    <w:tmpl w:val="C4F21846"/>
    <w:lvl w:ilvl="0" w:tplc="7EA4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C1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86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83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0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A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62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5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E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85"/>
    <w:rsid w:val="00083B0A"/>
    <w:rsid w:val="000C4FFC"/>
    <w:rsid w:val="000D55FC"/>
    <w:rsid w:val="000F2B70"/>
    <w:rsid w:val="00123249"/>
    <w:rsid w:val="00135590"/>
    <w:rsid w:val="00190869"/>
    <w:rsid w:val="001F6EFD"/>
    <w:rsid w:val="00223CA2"/>
    <w:rsid w:val="002475DD"/>
    <w:rsid w:val="002E0602"/>
    <w:rsid w:val="002E7BEF"/>
    <w:rsid w:val="00353D46"/>
    <w:rsid w:val="0035705A"/>
    <w:rsid w:val="00380BCA"/>
    <w:rsid w:val="00397004"/>
    <w:rsid w:val="003C0292"/>
    <w:rsid w:val="00405A00"/>
    <w:rsid w:val="00430411"/>
    <w:rsid w:val="004466A1"/>
    <w:rsid w:val="0046595F"/>
    <w:rsid w:val="00465E7B"/>
    <w:rsid w:val="0048390B"/>
    <w:rsid w:val="00544309"/>
    <w:rsid w:val="00550722"/>
    <w:rsid w:val="00590D26"/>
    <w:rsid w:val="005A3B34"/>
    <w:rsid w:val="005B4DAD"/>
    <w:rsid w:val="00606577"/>
    <w:rsid w:val="006251A1"/>
    <w:rsid w:val="00660088"/>
    <w:rsid w:val="00662B83"/>
    <w:rsid w:val="006973E7"/>
    <w:rsid w:val="006B15B1"/>
    <w:rsid w:val="006B3418"/>
    <w:rsid w:val="007043D4"/>
    <w:rsid w:val="0073274F"/>
    <w:rsid w:val="0074000B"/>
    <w:rsid w:val="007B0CF0"/>
    <w:rsid w:val="007B356A"/>
    <w:rsid w:val="007D5237"/>
    <w:rsid w:val="007E2261"/>
    <w:rsid w:val="00842D35"/>
    <w:rsid w:val="00846EBE"/>
    <w:rsid w:val="008A539F"/>
    <w:rsid w:val="008A74F6"/>
    <w:rsid w:val="008B7B5C"/>
    <w:rsid w:val="008E1FCD"/>
    <w:rsid w:val="008F1F33"/>
    <w:rsid w:val="009113C0"/>
    <w:rsid w:val="00937405"/>
    <w:rsid w:val="00941716"/>
    <w:rsid w:val="00943C0B"/>
    <w:rsid w:val="00955299"/>
    <w:rsid w:val="00964E07"/>
    <w:rsid w:val="0098744E"/>
    <w:rsid w:val="009A4729"/>
    <w:rsid w:val="00A52BA3"/>
    <w:rsid w:val="00A56E58"/>
    <w:rsid w:val="00A95473"/>
    <w:rsid w:val="00AD331B"/>
    <w:rsid w:val="00B22AF5"/>
    <w:rsid w:val="00B25A38"/>
    <w:rsid w:val="00B66CA4"/>
    <w:rsid w:val="00B840FE"/>
    <w:rsid w:val="00B96716"/>
    <w:rsid w:val="00B968C9"/>
    <w:rsid w:val="00BB485C"/>
    <w:rsid w:val="00BC1E32"/>
    <w:rsid w:val="00C468BF"/>
    <w:rsid w:val="00C77A1C"/>
    <w:rsid w:val="00C81855"/>
    <w:rsid w:val="00CB6682"/>
    <w:rsid w:val="00CD0754"/>
    <w:rsid w:val="00CD1E8B"/>
    <w:rsid w:val="00CE15AD"/>
    <w:rsid w:val="00D54776"/>
    <w:rsid w:val="00DD1F9A"/>
    <w:rsid w:val="00DD7E85"/>
    <w:rsid w:val="00E4718B"/>
    <w:rsid w:val="00E548C0"/>
    <w:rsid w:val="00E634A7"/>
    <w:rsid w:val="00E73684"/>
    <w:rsid w:val="00E81A10"/>
    <w:rsid w:val="00E96AFF"/>
    <w:rsid w:val="00EA6F57"/>
    <w:rsid w:val="00EB7830"/>
    <w:rsid w:val="00EC2CDF"/>
    <w:rsid w:val="00EF700F"/>
    <w:rsid w:val="00F13772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C7FBD"/>
  <w15:docId w15:val="{A63FFB91-8838-414B-BDAE-A41AA24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EF700F"/>
  </w:style>
  <w:style w:type="paragraph" w:styleId="NormalWeb">
    <w:name w:val="Normal (Web)"/>
    <w:basedOn w:val="Normal"/>
    <w:uiPriority w:val="99"/>
    <w:semiHidden/>
    <w:unhideWhenUsed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customStyle="1" w:styleId="underline">
    <w:name w:val="underline"/>
    <w:basedOn w:val="Normal"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96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4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9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3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9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7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3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38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5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09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6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49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9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65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4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0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07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0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57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2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9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4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20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60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5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9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61</TotalTime>
  <Pages>1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4</cp:revision>
  <dcterms:created xsi:type="dcterms:W3CDTF">2020-11-08T15:34:00Z</dcterms:created>
  <dcterms:modified xsi:type="dcterms:W3CDTF">2020-11-09T13:50:00Z</dcterms:modified>
</cp:coreProperties>
</file>